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aps w:val="0"/>
          <w:color w:val="464646" w:themeColor="accent3"/>
          <w:sz w:val="22"/>
        </w:rPr>
        <w:id w:val="935248456"/>
        <w:docPartObj>
          <w:docPartGallery w:val="Cover Pages"/>
          <w:docPartUnique/>
        </w:docPartObj>
      </w:sdtPr>
      <w:sdtEndPr>
        <w:rPr>
          <w:rFonts w:ascii="Montserrat SemiBold" w:eastAsiaTheme="majorEastAsia" w:hAnsi="Montserrat SemiBold" w:cstheme="majorBidi"/>
          <w:sz w:val="32"/>
          <w:szCs w:val="32"/>
        </w:rPr>
      </w:sdtEndPr>
      <w:sdtContent>
        <w:p w14:paraId="359765A9" w14:textId="4C2D1F68" w:rsidR="00B64C1D" w:rsidRPr="00937B10" w:rsidRDefault="00B64C1D" w:rsidP="00937B10">
          <w:pPr>
            <w:pStyle w:val="Soustitrededocument-Pagedegarde"/>
            <w:rPr>
              <w:rFonts w:cstheme="majorHAnsi"/>
              <w:sz w:val="48"/>
              <w:szCs w:val="48"/>
            </w:rPr>
          </w:pPr>
        </w:p>
        <w:p w14:paraId="1A403C7A" w14:textId="77777777" w:rsidR="008D3316" w:rsidRPr="00937B10" w:rsidRDefault="008D3316" w:rsidP="00B64C1D">
          <w:pPr>
            <w:pStyle w:val="Soustitrededocument-Pagedegarde"/>
            <w:tabs>
              <w:tab w:val="right" w:pos="9072"/>
            </w:tabs>
            <w:rPr>
              <w:rFonts w:asciiTheme="minorHAnsi" w:hAnsiTheme="minorHAnsi" w:cstheme="minorHAnsi"/>
              <w:sz w:val="48"/>
              <w:szCs w:val="48"/>
            </w:rPr>
          </w:pPr>
        </w:p>
        <w:p w14:paraId="67499A3A" w14:textId="77777777" w:rsidR="00BC5B28" w:rsidRPr="00BC5B28" w:rsidRDefault="00BC5B28" w:rsidP="00BC5B28">
          <w:pPr>
            <w:pStyle w:val="Soustitrededocument-Pagedegarde"/>
            <w:tabs>
              <w:tab w:val="right" w:pos="9072"/>
            </w:tabs>
            <w:rPr>
              <w:b/>
            </w:rPr>
          </w:pPr>
          <w:r w:rsidRPr="00BC5B28">
            <w:rPr>
              <w:b/>
            </w:rPr>
            <w:t>GROUPE APSIDE</w:t>
          </w:r>
          <w:r w:rsidRPr="00BC5B28">
            <w:rPr>
              <w:b/>
            </w:rPr>
            <w:tab/>
          </w:r>
        </w:p>
        <w:p w14:paraId="0DAE8D52" w14:textId="0C2CC928" w:rsidR="00BC5B28" w:rsidRPr="00085D11" w:rsidRDefault="00407976" w:rsidP="00085D11">
          <w:pPr>
            <w:pStyle w:val="Titrededocumentpagedegarde"/>
          </w:pPr>
          <w:r>
            <w:fldChar w:fldCharType="begin"/>
          </w:r>
          <w:r>
            <w:instrText xml:space="preserve"> DOCPROPERTY  "NOM DU DOCUMENT" </w:instrText>
          </w:r>
          <w:r>
            <w:fldChar w:fldCharType="separate"/>
          </w:r>
          <w:r w:rsidR="00FB2B7B">
            <w:t>Entretien annuel et professionnel</w:t>
          </w:r>
          <w:r>
            <w:fldChar w:fldCharType="end"/>
          </w:r>
        </w:p>
        <w:p w14:paraId="25F947F0" w14:textId="77777777" w:rsidR="00BC5B28" w:rsidRPr="00EA5B8B" w:rsidRDefault="00BC5B28" w:rsidP="009037F0">
          <w:pPr>
            <w:pStyle w:val="2020Apside"/>
          </w:pPr>
        </w:p>
        <w:p w14:paraId="3B710472" w14:textId="77777777" w:rsidR="00B64C1D" w:rsidRPr="00BC5B28" w:rsidRDefault="00B64C1D" w:rsidP="009037F0">
          <w:pPr>
            <w:pStyle w:val="2020Apside"/>
          </w:pPr>
        </w:p>
        <w:p w14:paraId="79C4662C" w14:textId="77777777" w:rsidR="00B64C1D" w:rsidRPr="00BC5B28" w:rsidRDefault="00B64C1D" w:rsidP="009037F0">
          <w:pPr>
            <w:pStyle w:val="2020Apside"/>
          </w:pPr>
        </w:p>
        <w:p w14:paraId="7E90AFA0" w14:textId="77777777" w:rsidR="00B64C1D" w:rsidRPr="00BC5B28" w:rsidRDefault="00B64C1D" w:rsidP="009037F0">
          <w:pPr>
            <w:pStyle w:val="2020Apside"/>
          </w:pPr>
        </w:p>
        <w:p w14:paraId="0FAE80E4" w14:textId="77777777" w:rsidR="00B64C1D" w:rsidRPr="00BC5B28" w:rsidRDefault="00B64C1D" w:rsidP="009037F0">
          <w:pPr>
            <w:pStyle w:val="2020Apside"/>
          </w:pPr>
        </w:p>
        <w:p w14:paraId="39E24A7B" w14:textId="77777777" w:rsidR="00B64C1D" w:rsidRPr="00BC5B28" w:rsidRDefault="00B64C1D" w:rsidP="009037F0">
          <w:pPr>
            <w:pStyle w:val="2020Apside"/>
          </w:pPr>
        </w:p>
        <w:p w14:paraId="39502A13" w14:textId="77777777" w:rsidR="00B64C1D" w:rsidRPr="00BC5B28" w:rsidRDefault="00B64C1D" w:rsidP="009037F0">
          <w:pPr>
            <w:pStyle w:val="2020Apside"/>
          </w:pPr>
        </w:p>
        <w:p w14:paraId="536AE920" w14:textId="77777777" w:rsidR="00B64C1D" w:rsidRPr="00BC5B28" w:rsidRDefault="00B64C1D" w:rsidP="009037F0">
          <w:pPr>
            <w:pStyle w:val="2020Apside"/>
          </w:pPr>
        </w:p>
        <w:p w14:paraId="477E62BE" w14:textId="77777777" w:rsidR="00B64C1D" w:rsidRPr="00BC5B28" w:rsidRDefault="00B64C1D" w:rsidP="009037F0">
          <w:pPr>
            <w:pStyle w:val="2020Apside"/>
          </w:pPr>
        </w:p>
        <w:p w14:paraId="569EDF00" w14:textId="77777777" w:rsidR="009D58A6" w:rsidRPr="00BC5B28" w:rsidRDefault="009D58A6" w:rsidP="009037F0">
          <w:pPr>
            <w:pStyle w:val="2020Apside"/>
          </w:pPr>
        </w:p>
        <w:p w14:paraId="27DDE3E2" w14:textId="77777777" w:rsidR="009D58A6" w:rsidRPr="00BC5B28" w:rsidRDefault="009D58A6" w:rsidP="009037F0">
          <w:pPr>
            <w:pStyle w:val="2020Apside"/>
          </w:pPr>
        </w:p>
        <w:p w14:paraId="067C29A0" w14:textId="77777777" w:rsidR="009D58A6" w:rsidRPr="00BC5B28" w:rsidRDefault="009D58A6" w:rsidP="009037F0">
          <w:pPr>
            <w:pStyle w:val="2020Apside"/>
          </w:pPr>
        </w:p>
        <w:p w14:paraId="64558E67" w14:textId="77777777" w:rsidR="009D58A6" w:rsidRDefault="009D58A6" w:rsidP="009037F0">
          <w:pPr>
            <w:pStyle w:val="2020Apside"/>
          </w:pPr>
        </w:p>
        <w:p w14:paraId="7A9DDD40" w14:textId="4D85F41A" w:rsidR="009D58A6" w:rsidRDefault="009D58A6">
          <w:pPr>
            <w:spacing w:after="160"/>
            <w:jc w:val="left"/>
            <w:sectPr w:rsidR="009D58A6" w:rsidSect="00383E8E">
              <w:headerReference w:type="even" r:id="rId8"/>
              <w:headerReference w:type="default" r:id="rId9"/>
              <w:footerReference w:type="even" r:id="rId10"/>
              <w:footerReference w:type="default" r:id="rId11"/>
              <w:headerReference w:type="first" r:id="rId12"/>
              <w:footerReference w:type="first" r:id="rId13"/>
              <w:pgSz w:w="11906" w:h="16838"/>
              <w:pgMar w:top="1066" w:right="1417" w:bottom="1417" w:left="1417" w:header="1020" w:footer="72" w:gutter="0"/>
              <w:pgNumType w:start="0"/>
              <w:cols w:space="708"/>
              <w:titlePg/>
              <w:docGrid w:linePitch="360"/>
            </w:sectPr>
          </w:pPr>
        </w:p>
        <w:p w14:paraId="37754480" w14:textId="77777777" w:rsidR="00356278" w:rsidRDefault="00356278" w:rsidP="00356278">
          <w:pPr>
            <w:pStyle w:val="Soustitrededocument-Pagedegarde"/>
            <w:jc w:val="left"/>
            <w:rPr>
              <w:sz w:val="22"/>
            </w:rPr>
          </w:pPr>
          <w:bookmarkStart w:id="0" w:name="_Toc45024279"/>
          <w:bookmarkStart w:id="1" w:name="_Toc45024394"/>
          <w:r w:rsidRPr="00FB2B7B">
            <w:rPr>
              <w:sz w:val="32"/>
            </w:rPr>
            <w:lastRenderedPageBreak/>
            <w:t>ENTRETIEN ANNUEL D’EVALUATION</w:t>
          </w:r>
          <w:r w:rsidRPr="00FB2B7B">
            <w:rPr>
              <w:sz w:val="22"/>
            </w:rPr>
            <w:t xml:space="preserve"> </w:t>
          </w:r>
        </w:p>
        <w:p w14:paraId="379B8E44" w14:textId="12FA9EDF" w:rsidR="00356278" w:rsidRDefault="00356278" w:rsidP="00356278">
          <w:pPr>
            <w:pStyle w:val="Soustitrededocument-Pagedegarde"/>
            <w:jc w:val="left"/>
            <w:rPr>
              <w:sz w:val="22"/>
            </w:rPr>
          </w:pPr>
          <w:r w:rsidRPr="00FB2B7B">
            <w:rPr>
              <w:sz w:val="22"/>
            </w:rPr>
            <w:t>(A FAIRE TOUS LES ANS)</w:t>
          </w:r>
        </w:p>
        <w:p w14:paraId="33AD902D" w14:textId="77777777" w:rsidR="00356278" w:rsidRPr="00FB2B7B" w:rsidRDefault="00356278" w:rsidP="00356278">
          <w:pPr>
            <w:pStyle w:val="Soustitrededocument-Pagedegarde"/>
            <w:jc w:val="left"/>
            <w:rPr>
              <w:sz w:val="22"/>
            </w:rPr>
          </w:pPr>
        </w:p>
        <w:p w14:paraId="46F44082" w14:textId="2CF6C50E" w:rsidR="00FB2B7B" w:rsidRPr="00E333F0" w:rsidRDefault="00FB2B7B" w:rsidP="00FB2B7B">
          <w:pPr>
            <w:spacing w:after="160"/>
            <w:jc w:val="center"/>
            <w:rPr>
              <w:b/>
              <w:color w:val="E89759" w:themeColor="accent2"/>
              <w:sz w:val="22"/>
            </w:rPr>
          </w:pPr>
          <w:r w:rsidRPr="00E333F0">
            <w:rPr>
              <w:b/>
              <w:color w:val="E89759" w:themeColor="accent2"/>
              <w:sz w:val="22"/>
            </w:rPr>
            <w:t xml:space="preserve">Pour faciliter la préparation et le déroulement de l’entretien, veuillez préparer ce document et l’apporter pour l’entretien. Les zones </w:t>
          </w:r>
          <w:r w:rsidR="004B1B1D" w:rsidRPr="00E333F0">
            <w:rPr>
              <w:b/>
              <w:color w:val="E89759" w:themeColor="accent2"/>
              <w:sz w:val="22"/>
            </w:rPr>
            <w:t>orange</w:t>
          </w:r>
          <w:r w:rsidRPr="00E333F0">
            <w:rPr>
              <w:b/>
              <w:color w:val="E89759" w:themeColor="accent2"/>
              <w:sz w:val="22"/>
            </w:rPr>
            <w:t xml:space="preserve"> doivent être renseignées par le collaborateur avant l’entretien. Les zones </w:t>
          </w:r>
          <w:r w:rsidR="00356278" w:rsidRPr="00E333F0">
            <w:rPr>
              <w:b/>
              <w:color w:val="E89759" w:themeColor="accent2"/>
              <w:sz w:val="22"/>
            </w:rPr>
            <w:t>grises</w:t>
          </w:r>
          <w:r w:rsidRPr="00E333F0">
            <w:rPr>
              <w:b/>
              <w:color w:val="E89759" w:themeColor="accent2"/>
              <w:sz w:val="22"/>
            </w:rPr>
            <w:t xml:space="preserve"> doivent être renseignées par le responsable avant l’entretien.</w:t>
          </w:r>
        </w:p>
        <w:p w14:paraId="0EC33C35" w14:textId="0ABD6700" w:rsidR="002E78FE" w:rsidRPr="00E333F0" w:rsidRDefault="00FB2B7B" w:rsidP="00FB2B7B">
          <w:pPr>
            <w:spacing w:after="160"/>
            <w:jc w:val="left"/>
            <w:rPr>
              <w:b/>
              <w:sz w:val="22"/>
              <w:u w:val="single"/>
            </w:rPr>
          </w:pPr>
          <w:r w:rsidRPr="00E333F0">
            <w:rPr>
              <w:b/>
              <w:sz w:val="22"/>
              <w:u w:val="single"/>
            </w:rPr>
            <w:t>Veuillez-vous munir de votre CV mis à jour.</w:t>
          </w:r>
        </w:p>
        <w:tbl>
          <w:tblPr>
            <w:tblW w:w="9923" w:type="dxa"/>
            <w:jc w:val="center"/>
            <w:tbl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insideH w:val="single" w:sz="4" w:space="0" w:color="A5A5A5"/>
              <w:insideV w:val="single" w:sz="4" w:space="0" w:color="A5A5A5"/>
            </w:tblBorders>
            <w:shd w:val="clear" w:color="auto" w:fill="EAEBF2"/>
            <w:tblLook w:val="04A0" w:firstRow="1" w:lastRow="0" w:firstColumn="1" w:lastColumn="0" w:noHBand="0" w:noVBand="1"/>
          </w:tblPr>
          <w:tblGrid>
            <w:gridCol w:w="3397"/>
            <w:gridCol w:w="3274"/>
            <w:gridCol w:w="3252"/>
          </w:tblGrid>
          <w:tr w:rsidR="00FB2B7B" w:rsidRPr="008219D9" w14:paraId="17989E42" w14:textId="77777777" w:rsidTr="00CA2524">
            <w:trPr>
              <w:trHeight w:val="415"/>
              <w:jc w:val="center"/>
            </w:trPr>
            <w:tc>
              <w:tcPr>
                <w:tcW w:w="3398" w:type="dxa"/>
                <w:tcBorders>
                  <w:top w:val="single" w:sz="18" w:space="0" w:color="E89759" w:themeColor="accent2"/>
                  <w:left w:val="single" w:sz="18" w:space="0" w:color="E89759" w:themeColor="accent2"/>
                  <w:bottom w:val="single" w:sz="4" w:space="0" w:color="E89759" w:themeColor="accent2"/>
                  <w:right w:val="single" w:sz="4" w:space="0" w:color="E89759" w:themeColor="accent2"/>
                </w:tcBorders>
                <w:shd w:val="clear" w:color="auto" w:fill="auto"/>
                <w:vAlign w:val="center"/>
              </w:tcPr>
              <w:p w14:paraId="7EF2E421" w14:textId="77777777" w:rsidR="00FB2B7B" w:rsidRPr="004928B4" w:rsidRDefault="00FB2B7B" w:rsidP="00E333F0">
                <w:pPr>
                  <w:pStyle w:val="Policetableau0"/>
                </w:pPr>
                <w:r w:rsidRPr="004928B4">
                  <w:t>Nom Prénom :</w:t>
                </w:r>
              </w:p>
            </w:tc>
            <w:tc>
              <w:tcPr>
                <w:tcW w:w="3274" w:type="dxa"/>
                <w:tcBorders>
                  <w:top w:val="single" w:sz="18" w:space="0" w:color="E89759" w:themeColor="accent2"/>
                  <w:left w:val="single" w:sz="4" w:space="0" w:color="E89759" w:themeColor="accent2"/>
                  <w:bottom w:val="single" w:sz="4" w:space="0" w:color="E89759" w:themeColor="accent2"/>
                  <w:right w:val="single" w:sz="4" w:space="0" w:color="E89759" w:themeColor="accent2"/>
                </w:tcBorders>
                <w:shd w:val="clear" w:color="auto" w:fill="auto"/>
                <w:vAlign w:val="center"/>
              </w:tcPr>
              <w:p w14:paraId="4726BF39" w14:textId="77777777" w:rsidR="00FB2B7B" w:rsidRPr="004928B4" w:rsidRDefault="00FB2B7B" w:rsidP="00E333F0">
                <w:pPr>
                  <w:pStyle w:val="Policetableau0"/>
                </w:pPr>
                <w:r w:rsidRPr="004928B4">
                  <w:t>Période concernée :</w:t>
                </w:r>
              </w:p>
            </w:tc>
            <w:tc>
              <w:tcPr>
                <w:tcW w:w="3252" w:type="dxa"/>
                <w:tcBorders>
                  <w:top w:val="single" w:sz="18" w:space="0" w:color="E89759" w:themeColor="accent2"/>
                  <w:left w:val="single" w:sz="4" w:space="0" w:color="E89759" w:themeColor="accent2"/>
                  <w:bottom w:val="single" w:sz="4" w:space="0" w:color="E89759" w:themeColor="accent2"/>
                  <w:right w:val="single" w:sz="18" w:space="0" w:color="E89759" w:themeColor="accent2"/>
                </w:tcBorders>
                <w:shd w:val="clear" w:color="auto" w:fill="auto"/>
                <w:vAlign w:val="center"/>
              </w:tcPr>
              <w:p w14:paraId="3482C3A7" w14:textId="77777777" w:rsidR="00FB2B7B" w:rsidRPr="004928B4" w:rsidRDefault="00FB2B7B" w:rsidP="00E333F0">
                <w:pPr>
                  <w:pStyle w:val="Policetableau0"/>
                </w:pPr>
                <w:r w:rsidRPr="004928B4">
                  <w:t>Date de l’entretien :</w:t>
                </w:r>
              </w:p>
            </w:tc>
          </w:tr>
          <w:tr w:rsidR="00FB2B7B" w:rsidRPr="008219D9" w14:paraId="7D5BEA7A" w14:textId="77777777" w:rsidTr="00CA2524">
            <w:trPr>
              <w:trHeight w:val="415"/>
              <w:jc w:val="center"/>
            </w:trPr>
            <w:tc>
              <w:tcPr>
                <w:tcW w:w="3398" w:type="dxa"/>
                <w:tcBorders>
                  <w:top w:val="single" w:sz="4" w:space="0" w:color="E89759" w:themeColor="accent2"/>
                  <w:left w:val="single" w:sz="18" w:space="0" w:color="E89759" w:themeColor="accent2"/>
                  <w:bottom w:val="single" w:sz="18" w:space="0" w:color="E89759" w:themeColor="accent2"/>
                  <w:right w:val="single" w:sz="4" w:space="0" w:color="E89759" w:themeColor="accent2"/>
                </w:tcBorders>
                <w:shd w:val="clear" w:color="auto" w:fill="auto"/>
                <w:vAlign w:val="center"/>
              </w:tcPr>
              <w:p w14:paraId="54FC137B" w14:textId="77777777" w:rsidR="00FB2B7B" w:rsidRPr="004928B4" w:rsidRDefault="00FB2B7B" w:rsidP="00E333F0">
                <w:pPr>
                  <w:pStyle w:val="Policetableau0"/>
                </w:pPr>
                <w:r w:rsidRPr="004928B4">
                  <w:t>Poste actuel :</w:t>
                </w:r>
              </w:p>
            </w:tc>
            <w:tc>
              <w:tcPr>
                <w:tcW w:w="3274" w:type="dxa"/>
                <w:tcBorders>
                  <w:top w:val="single" w:sz="4" w:space="0" w:color="E89759" w:themeColor="accent2"/>
                  <w:left w:val="single" w:sz="4" w:space="0" w:color="E89759" w:themeColor="accent2"/>
                  <w:bottom w:val="single" w:sz="18" w:space="0" w:color="E89759" w:themeColor="accent2"/>
                  <w:right w:val="single" w:sz="4" w:space="0" w:color="E89759" w:themeColor="accent2"/>
                </w:tcBorders>
                <w:shd w:val="clear" w:color="auto" w:fill="auto"/>
                <w:vAlign w:val="center"/>
              </w:tcPr>
              <w:p w14:paraId="658436CA" w14:textId="77777777" w:rsidR="00FB2B7B" w:rsidRPr="004928B4" w:rsidRDefault="00FB2B7B" w:rsidP="00E333F0">
                <w:pPr>
                  <w:pStyle w:val="Policetableau0"/>
                </w:pPr>
                <w:r w:rsidRPr="004928B4">
                  <w:t>Responsable Apside :</w:t>
                </w:r>
              </w:p>
            </w:tc>
            <w:tc>
              <w:tcPr>
                <w:tcW w:w="3252" w:type="dxa"/>
                <w:tcBorders>
                  <w:top w:val="single" w:sz="4" w:space="0" w:color="E89759" w:themeColor="accent2"/>
                  <w:left w:val="single" w:sz="4" w:space="0" w:color="E89759" w:themeColor="accent2"/>
                  <w:bottom w:val="single" w:sz="18" w:space="0" w:color="E89759" w:themeColor="accent2"/>
                  <w:right w:val="single" w:sz="18" w:space="0" w:color="E89759" w:themeColor="accent2"/>
                </w:tcBorders>
                <w:shd w:val="clear" w:color="auto" w:fill="auto"/>
                <w:vAlign w:val="center"/>
              </w:tcPr>
              <w:p w14:paraId="1C36CCCF" w14:textId="77777777" w:rsidR="00FB2B7B" w:rsidRPr="004928B4" w:rsidRDefault="00FB2B7B" w:rsidP="00E333F0">
                <w:pPr>
                  <w:pStyle w:val="Policetableau0"/>
                </w:pPr>
                <w:r w:rsidRPr="004928B4">
                  <w:t>Date d’embauche :</w:t>
                </w:r>
              </w:p>
            </w:tc>
          </w:tr>
        </w:tbl>
        <w:p w14:paraId="08CD84AF" w14:textId="77777777" w:rsidR="00FB2B7B" w:rsidRDefault="00FB2B7B">
          <w:pPr>
            <w:spacing w:after="160"/>
            <w:jc w:val="left"/>
          </w:pPr>
        </w:p>
        <w:tbl>
          <w:tblPr>
            <w:tblW w:w="9924" w:type="dxa"/>
            <w:jc w:val="center"/>
            <w:tblBorders>
              <w:top w:val="single" w:sz="18" w:space="0" w:color="E89759" w:themeColor="accent2"/>
              <w:left w:val="single" w:sz="18" w:space="0" w:color="E89759" w:themeColor="accent2"/>
              <w:bottom w:val="single" w:sz="18" w:space="0" w:color="E89759" w:themeColor="accent2"/>
              <w:right w:val="single" w:sz="18" w:space="0" w:color="E89759" w:themeColor="accent2"/>
              <w:insideH w:val="single" w:sz="4" w:space="0" w:color="A5A5A5"/>
              <w:insideV w:val="single" w:sz="4" w:space="0" w:color="A5A5A5"/>
            </w:tblBorders>
            <w:tblLook w:val="04A0" w:firstRow="1" w:lastRow="0" w:firstColumn="1" w:lastColumn="0" w:noHBand="0" w:noVBand="1"/>
          </w:tblPr>
          <w:tblGrid>
            <w:gridCol w:w="3416"/>
            <w:gridCol w:w="3247"/>
            <w:gridCol w:w="3261"/>
          </w:tblGrid>
          <w:tr w:rsidR="00FB2B7B" w:rsidRPr="009037F0" w14:paraId="3EBD139F" w14:textId="77777777" w:rsidTr="00D55364">
            <w:trPr>
              <w:trHeight w:val="466"/>
              <w:jc w:val="center"/>
            </w:trPr>
            <w:tc>
              <w:tcPr>
                <w:tcW w:w="3416" w:type="dxa"/>
                <w:tcBorders>
                  <w:top w:val="single" w:sz="18" w:space="0" w:color="AEAEAE" w:themeColor="background2" w:themeTint="99"/>
                  <w:left w:val="single" w:sz="18" w:space="0" w:color="AEAEAE" w:themeColor="background2" w:themeTint="99"/>
                  <w:bottom w:val="single" w:sz="18" w:space="0" w:color="AEAEAE" w:themeColor="background2" w:themeTint="99"/>
                </w:tcBorders>
                <w:shd w:val="clear" w:color="auto" w:fill="auto"/>
                <w:vAlign w:val="center"/>
              </w:tcPr>
              <w:p w14:paraId="025EBDE1" w14:textId="641997E2" w:rsidR="00FB2B7B" w:rsidRPr="009037F0" w:rsidRDefault="00FB2B7B" w:rsidP="00FB2B7B">
                <w:pPr>
                  <w:spacing w:line="240" w:lineRule="auto"/>
                  <w:jc w:val="left"/>
                  <w:rPr>
                    <w:rFonts w:eastAsia="Times New Roman" w:cstheme="minorHAnsi"/>
                    <w:szCs w:val="20"/>
                    <w:lang w:eastAsia="fr-FR"/>
                  </w:rPr>
                </w:pPr>
                <w:r w:rsidRPr="009037F0">
                  <w:rPr>
                    <w:rFonts w:eastAsia="Times New Roman" w:cstheme="minorHAnsi"/>
                    <w:szCs w:val="20"/>
                    <w:lang w:eastAsia="fr-FR"/>
                  </w:rPr>
                  <w:t xml:space="preserve">Revue du CR entretien précédent : </w:t>
                </w:r>
                <w:sdt>
                  <w:sdtPr>
                    <w:rPr>
                      <w:rFonts w:eastAsia="Times New Roman" w:cstheme="minorHAnsi"/>
                      <w:b/>
                      <w:sz w:val="24"/>
                      <w:szCs w:val="18"/>
                      <w:lang w:eastAsia="fr-FR"/>
                    </w:rPr>
                    <w:id w:val="-1451388532"/>
                    <w14:checkbox>
                      <w14:checked w14:val="0"/>
                      <w14:checkedState w14:val="2612" w14:font="MS Gothic"/>
                      <w14:uncheckedState w14:val="2610" w14:font="MS Gothic"/>
                    </w14:checkbox>
                  </w:sdtPr>
                  <w:sdtEndPr/>
                  <w:sdtContent>
                    <w:r w:rsidR="00A76B29">
                      <w:rPr>
                        <w:rFonts w:ascii="MS Gothic" w:eastAsia="MS Gothic" w:hAnsi="MS Gothic" w:cstheme="minorHAnsi" w:hint="eastAsia"/>
                        <w:b/>
                        <w:sz w:val="24"/>
                        <w:szCs w:val="18"/>
                        <w:lang w:eastAsia="fr-FR"/>
                      </w:rPr>
                      <w:t>☐</w:t>
                    </w:r>
                  </w:sdtContent>
                </w:sdt>
              </w:p>
            </w:tc>
            <w:tc>
              <w:tcPr>
                <w:tcW w:w="3247" w:type="dxa"/>
                <w:tcBorders>
                  <w:top w:val="single" w:sz="18" w:space="0" w:color="AEAEAE" w:themeColor="background2" w:themeTint="99"/>
                  <w:bottom w:val="single" w:sz="18" w:space="0" w:color="AEAEAE" w:themeColor="background2" w:themeTint="99"/>
                </w:tcBorders>
                <w:shd w:val="clear" w:color="auto" w:fill="auto"/>
                <w:vAlign w:val="center"/>
              </w:tcPr>
              <w:p w14:paraId="07A706CE" w14:textId="15805FAB" w:rsidR="00FB2B7B" w:rsidRPr="009037F0" w:rsidRDefault="00FB2B7B" w:rsidP="00FB2B7B">
                <w:pPr>
                  <w:spacing w:line="240" w:lineRule="auto"/>
                  <w:jc w:val="left"/>
                  <w:rPr>
                    <w:rFonts w:eastAsia="Times New Roman" w:cstheme="minorHAnsi"/>
                    <w:szCs w:val="20"/>
                    <w:lang w:eastAsia="fr-FR"/>
                  </w:rPr>
                </w:pPr>
                <w:r w:rsidRPr="009037F0">
                  <w:rPr>
                    <w:rFonts w:eastAsia="Times New Roman" w:cstheme="minorHAnsi"/>
                    <w:szCs w:val="20"/>
                    <w:lang w:eastAsia="fr-FR"/>
                  </w:rPr>
                  <w:t xml:space="preserve">CV APSIDE à jour : </w:t>
                </w:r>
                <w:sdt>
                  <w:sdtPr>
                    <w:rPr>
                      <w:rFonts w:eastAsia="Times New Roman" w:cstheme="minorHAnsi"/>
                      <w:b/>
                      <w:sz w:val="24"/>
                      <w:szCs w:val="18"/>
                      <w:lang w:eastAsia="fr-FR"/>
                    </w:rPr>
                    <w:id w:val="-1033496871"/>
                    <w14:checkbox>
                      <w14:checked w14:val="0"/>
                      <w14:checkedState w14:val="2612" w14:font="MS Gothic"/>
                      <w14:uncheckedState w14:val="2610" w14:font="MS Gothic"/>
                    </w14:checkbox>
                  </w:sdtPr>
                  <w:sdtEndPr/>
                  <w:sdtContent>
                    <w:r w:rsidR="000250A8">
                      <w:rPr>
                        <w:rFonts w:ascii="MS Gothic" w:eastAsia="MS Gothic" w:hAnsi="MS Gothic" w:cstheme="minorHAnsi" w:hint="eastAsia"/>
                        <w:b/>
                        <w:sz w:val="24"/>
                        <w:szCs w:val="18"/>
                        <w:lang w:eastAsia="fr-FR"/>
                      </w:rPr>
                      <w:t>☐</w:t>
                    </w:r>
                  </w:sdtContent>
                </w:sdt>
              </w:p>
            </w:tc>
            <w:tc>
              <w:tcPr>
                <w:tcW w:w="3261" w:type="dxa"/>
                <w:tcBorders>
                  <w:top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uto"/>
                <w:vAlign w:val="center"/>
              </w:tcPr>
              <w:p w14:paraId="2DBCCACE" w14:textId="226B73CD" w:rsidR="00FB2B7B" w:rsidRPr="009037F0" w:rsidRDefault="00FB2B7B" w:rsidP="00FB2B7B">
                <w:pPr>
                  <w:spacing w:line="240" w:lineRule="auto"/>
                  <w:jc w:val="left"/>
                  <w:rPr>
                    <w:rFonts w:eastAsia="Times New Roman" w:cstheme="minorHAnsi"/>
                    <w:szCs w:val="20"/>
                    <w:lang w:eastAsia="fr-FR"/>
                  </w:rPr>
                </w:pPr>
                <w:r w:rsidRPr="009037F0">
                  <w:rPr>
                    <w:rFonts w:eastAsia="Times New Roman" w:cstheme="minorHAnsi"/>
                    <w:szCs w:val="20"/>
                    <w:lang w:eastAsia="fr-FR"/>
                  </w:rPr>
                  <w:t>Suivi de mission à jour :</w:t>
                </w:r>
                <w:r w:rsidR="00D55364">
                  <w:rPr>
                    <w:rFonts w:eastAsia="Times New Roman" w:cstheme="minorHAnsi"/>
                    <w:szCs w:val="20"/>
                    <w:lang w:eastAsia="fr-FR"/>
                  </w:rPr>
                  <w:t xml:space="preserve"> </w:t>
                </w:r>
                <w:sdt>
                  <w:sdtPr>
                    <w:rPr>
                      <w:rFonts w:eastAsia="Times New Roman" w:cstheme="minorHAnsi"/>
                      <w:b/>
                      <w:sz w:val="24"/>
                      <w:szCs w:val="20"/>
                      <w:lang w:eastAsia="fr-FR"/>
                    </w:rPr>
                    <w:id w:val="312913800"/>
                    <w14:checkbox>
                      <w14:checked w14:val="0"/>
                      <w14:checkedState w14:val="2612" w14:font="MS Gothic"/>
                      <w14:uncheckedState w14:val="2610" w14:font="MS Gothic"/>
                    </w14:checkbox>
                  </w:sdtPr>
                  <w:sdtEndPr/>
                  <w:sdtContent>
                    <w:r w:rsidR="00D55364" w:rsidRPr="00D55364">
                      <w:rPr>
                        <w:rFonts w:ascii="MS Gothic" w:eastAsia="MS Gothic" w:hAnsi="MS Gothic" w:cstheme="minorHAnsi" w:hint="eastAsia"/>
                        <w:b/>
                        <w:sz w:val="24"/>
                        <w:szCs w:val="20"/>
                        <w:lang w:eastAsia="fr-FR"/>
                      </w:rPr>
                      <w:t>☐</w:t>
                    </w:r>
                  </w:sdtContent>
                </w:sdt>
              </w:p>
            </w:tc>
          </w:tr>
        </w:tbl>
        <w:p w14:paraId="5B7C1CE9" w14:textId="77777777" w:rsidR="00FB2B7B" w:rsidRDefault="00FB2B7B">
          <w:pPr>
            <w:spacing w:after="160"/>
            <w:jc w:val="left"/>
          </w:pPr>
        </w:p>
        <w:p w14:paraId="5514F564" w14:textId="77777777" w:rsidR="00FB2B7B" w:rsidRDefault="00FB2B7B">
          <w:pPr>
            <w:spacing w:after="160"/>
            <w:jc w:val="left"/>
          </w:pPr>
        </w:p>
        <w:p w14:paraId="7B25BF5D" w14:textId="77777777" w:rsidR="00FB2B7B" w:rsidRDefault="00FB2B7B">
          <w:pPr>
            <w:spacing w:after="160"/>
            <w:jc w:val="left"/>
          </w:pPr>
        </w:p>
        <w:p w14:paraId="60BA8546" w14:textId="3CC560F7" w:rsidR="00EC0D25" w:rsidRDefault="00EC0D25">
          <w:pPr>
            <w:spacing w:after="160"/>
            <w:jc w:val="left"/>
            <w:rPr>
              <w:rFonts w:ascii="Montserrat SemiBold" w:eastAsiaTheme="majorEastAsia" w:hAnsi="Montserrat SemiBold" w:cstheme="majorBidi"/>
              <w:caps/>
              <w:color w:val="183650" w:themeColor="accent1"/>
              <w:sz w:val="32"/>
              <w:szCs w:val="32"/>
            </w:rPr>
          </w:pPr>
          <w:r>
            <w:br w:type="page"/>
          </w:r>
        </w:p>
        <w:bookmarkEnd w:id="0"/>
        <w:bookmarkEnd w:id="1"/>
        <w:p w14:paraId="630F29AA" w14:textId="6FBDA94E" w:rsidR="00FB2B7B" w:rsidRDefault="00FB2B7B" w:rsidP="00EA53F6">
          <w:pPr>
            <w:pStyle w:val="Titre1"/>
          </w:pPr>
          <w:r>
            <w:lastRenderedPageBreak/>
            <w:t>BILAN DU DERNIER ENTRETIEN</w:t>
          </w:r>
        </w:p>
        <w:tbl>
          <w:tblPr>
            <w:tblStyle w:val="Grilledutableau"/>
            <w:tblW w:w="10206" w:type="dxa"/>
            <w:jc w:val="center"/>
            <w:tblLook w:val="04A0" w:firstRow="1" w:lastRow="0" w:firstColumn="1" w:lastColumn="0" w:noHBand="0" w:noVBand="1"/>
          </w:tblPr>
          <w:tblGrid>
            <w:gridCol w:w="10206"/>
          </w:tblGrid>
          <w:tr w:rsidR="00FB2B7B" w14:paraId="54A2144E" w14:textId="77777777" w:rsidTr="00FB2B7B">
            <w:trPr>
              <w:trHeight w:val="283"/>
              <w:jc w:val="center"/>
            </w:trPr>
            <w:tc>
              <w:tcPr>
                <w:tcW w:w="10206"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35854483" w14:textId="7B356841" w:rsidR="00FB2B7B" w:rsidRPr="008C1EC5" w:rsidRDefault="00FB2B7B" w:rsidP="000250A8">
                <w:pPr>
                  <w:pStyle w:val="Policetableau0"/>
                  <w:rPr>
                    <w:sz w:val="18"/>
                  </w:rPr>
                </w:pPr>
                <w:r w:rsidRPr="00FB2B7B">
                  <w:rPr>
                    <w:b/>
                    <w:color w:val="FFFFFF" w:themeColor="background1"/>
                  </w:rPr>
                  <w:t>Projets et activités réalisés :</w:t>
                </w:r>
              </w:p>
            </w:tc>
          </w:tr>
          <w:tr w:rsidR="00FB2B7B" w14:paraId="31FE45C4" w14:textId="77777777" w:rsidTr="00FB2B7B">
            <w:trPr>
              <w:trHeight w:val="9588"/>
              <w:jc w:val="center"/>
            </w:trPr>
            <w:tc>
              <w:tcPr>
                <w:tcW w:w="10206" w:type="dxa"/>
                <w:tcBorders>
                  <w:top w:val="single" w:sz="18" w:space="0" w:color="E89759"/>
                  <w:left w:val="single" w:sz="18" w:space="0" w:color="E89759"/>
                  <w:bottom w:val="single" w:sz="18" w:space="0" w:color="E89759"/>
                  <w:right w:val="single" w:sz="18" w:space="0" w:color="E89759"/>
                </w:tcBorders>
              </w:tcPr>
              <w:p w14:paraId="68F1CF72" w14:textId="77777777" w:rsidR="00FB2B7B" w:rsidRDefault="00FB2B7B" w:rsidP="009037F0">
                <w:pPr>
                  <w:pStyle w:val="Policetableau0"/>
                </w:pPr>
              </w:p>
              <w:p w14:paraId="1FB043D3" w14:textId="77777777" w:rsidR="00FB2B7B" w:rsidRPr="0017500B" w:rsidRDefault="00FB2B7B" w:rsidP="009037F0">
                <w:pPr>
                  <w:pStyle w:val="Policetableau0"/>
                </w:pPr>
              </w:p>
              <w:p w14:paraId="4826AF59" w14:textId="77777777" w:rsidR="00FB2B7B" w:rsidRPr="0017500B" w:rsidRDefault="00FB2B7B" w:rsidP="009037F0">
                <w:pPr>
                  <w:pStyle w:val="Policetableau0"/>
                </w:pPr>
              </w:p>
              <w:p w14:paraId="0F21BDEE" w14:textId="77777777" w:rsidR="00FB2B7B" w:rsidRPr="0017500B" w:rsidRDefault="00FB2B7B" w:rsidP="009037F0">
                <w:pPr>
                  <w:pStyle w:val="Policetableau0"/>
                </w:pPr>
              </w:p>
              <w:p w14:paraId="1C8009B6" w14:textId="77777777" w:rsidR="00FB2B7B" w:rsidRPr="0017500B" w:rsidRDefault="00FB2B7B" w:rsidP="009037F0">
                <w:pPr>
                  <w:pStyle w:val="Policetableau0"/>
                </w:pPr>
              </w:p>
              <w:p w14:paraId="77015212" w14:textId="77777777" w:rsidR="00FB2B7B" w:rsidRPr="0017500B" w:rsidRDefault="00FB2B7B" w:rsidP="009037F0">
                <w:pPr>
                  <w:pStyle w:val="Policetableau0"/>
                </w:pPr>
              </w:p>
              <w:p w14:paraId="08B67D45" w14:textId="77777777" w:rsidR="00FB2B7B" w:rsidRPr="0017500B" w:rsidRDefault="00FB2B7B" w:rsidP="009037F0">
                <w:pPr>
                  <w:pStyle w:val="Policetableau0"/>
                </w:pPr>
              </w:p>
              <w:p w14:paraId="70135DB1" w14:textId="1453CF21" w:rsidR="00FB2B7B" w:rsidRPr="0017500B" w:rsidRDefault="00FB2B7B" w:rsidP="00FB2B7B">
                <w:pPr>
                  <w:tabs>
                    <w:tab w:val="left" w:pos="6228"/>
                  </w:tabs>
                  <w:rPr>
                    <w:lang w:eastAsia="fr-FR"/>
                  </w:rPr>
                </w:pPr>
              </w:p>
            </w:tc>
          </w:tr>
        </w:tbl>
        <w:p w14:paraId="3D072A00" w14:textId="3BBA63F4" w:rsidR="00FB2B7B" w:rsidRDefault="00FB2B7B"/>
        <w:p w14:paraId="78996047" w14:textId="77777777" w:rsidR="00FB2B7B" w:rsidRDefault="00FB2B7B">
          <w:pPr>
            <w:spacing w:after="160"/>
            <w:jc w:val="left"/>
          </w:pPr>
          <w:r>
            <w:br w:type="page"/>
          </w:r>
        </w:p>
        <w:p w14:paraId="2709BD92" w14:textId="77777777" w:rsidR="00FB2B7B" w:rsidRDefault="00FB2B7B"/>
        <w:tbl>
          <w:tblPr>
            <w:tblStyle w:val="Grilledutableau"/>
            <w:tblW w:w="10206" w:type="dxa"/>
            <w:jc w:val="center"/>
            <w:tblLook w:val="04A0" w:firstRow="1" w:lastRow="0" w:firstColumn="1" w:lastColumn="0" w:noHBand="0" w:noVBand="1"/>
          </w:tblPr>
          <w:tblGrid>
            <w:gridCol w:w="10206"/>
          </w:tblGrid>
          <w:tr w:rsidR="00FB2B7B" w14:paraId="2F6DFC54" w14:textId="77777777" w:rsidTr="00FB2B7B">
            <w:trPr>
              <w:trHeight w:val="374"/>
              <w:jc w:val="center"/>
            </w:trPr>
            <w:tc>
              <w:tcPr>
                <w:tcW w:w="10206"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02C735F7" w14:textId="08FF7EB5" w:rsidR="00FB2B7B" w:rsidRPr="00FB2B7B" w:rsidRDefault="000250A8" w:rsidP="00FB2B7B">
                <w:pPr>
                  <w:pStyle w:val="Policetableau0"/>
                  <w:rPr>
                    <w:b/>
                  </w:rPr>
                </w:pPr>
                <w:r>
                  <w:rPr>
                    <w:rFonts w:eastAsiaTheme="majorEastAsia"/>
                    <w:b/>
                    <w:color w:val="FFFFFF" w:themeColor="background1"/>
                  </w:rPr>
                  <w:t>Impressions générales – F</w:t>
                </w:r>
                <w:r w:rsidR="00FB2B7B" w:rsidRPr="00D55364">
                  <w:rPr>
                    <w:rFonts w:eastAsiaTheme="majorEastAsia"/>
                    <w:b/>
                    <w:color w:val="FFFFFF" w:themeColor="background1"/>
                  </w:rPr>
                  <w:t>aits marquants – Succès – Difficultés – Retours clients – Ambiance de travail</w:t>
                </w:r>
              </w:p>
            </w:tc>
          </w:tr>
          <w:tr w:rsidR="00FB2B7B" w14:paraId="2D17667A" w14:textId="77777777" w:rsidTr="00FB2B7B">
            <w:trPr>
              <w:trHeight w:val="9072"/>
              <w:jc w:val="center"/>
            </w:trPr>
            <w:tc>
              <w:tcPr>
                <w:tcW w:w="10206" w:type="dxa"/>
                <w:tcBorders>
                  <w:top w:val="single" w:sz="18" w:space="0" w:color="E89759"/>
                  <w:left w:val="single" w:sz="18" w:space="0" w:color="E89759"/>
                  <w:bottom w:val="single" w:sz="18" w:space="0" w:color="AEAEAE" w:themeColor="background2" w:themeTint="99"/>
                  <w:right w:val="single" w:sz="18" w:space="0" w:color="E89759"/>
                </w:tcBorders>
              </w:tcPr>
              <w:p w14:paraId="1D272122" w14:textId="77777777" w:rsidR="00FB2B7B" w:rsidRPr="00D55364" w:rsidRDefault="00FB2B7B" w:rsidP="00D55364">
                <w:pPr>
                  <w:pStyle w:val="Policetableau0"/>
                  <w:rPr>
                    <w:b/>
                  </w:rPr>
                </w:pPr>
              </w:p>
              <w:p w14:paraId="04BC7BAD" w14:textId="77777777" w:rsidR="009037F0" w:rsidRPr="00D55364" w:rsidRDefault="009037F0" w:rsidP="00D55364">
                <w:pPr>
                  <w:pStyle w:val="Policetableau0"/>
                  <w:rPr>
                    <w:b/>
                  </w:rPr>
                </w:pPr>
              </w:p>
              <w:p w14:paraId="0BFAA06C" w14:textId="77777777" w:rsidR="009037F0" w:rsidRPr="00D55364" w:rsidRDefault="009037F0" w:rsidP="00D55364">
                <w:pPr>
                  <w:pStyle w:val="Policetableau0"/>
                  <w:rPr>
                    <w:b/>
                  </w:rPr>
                </w:pPr>
              </w:p>
              <w:p w14:paraId="77E007CA" w14:textId="77777777" w:rsidR="009037F0" w:rsidRPr="00D55364" w:rsidRDefault="009037F0" w:rsidP="00D55364">
                <w:pPr>
                  <w:pStyle w:val="Policetableau0"/>
                  <w:rPr>
                    <w:b/>
                  </w:rPr>
                </w:pPr>
              </w:p>
              <w:p w14:paraId="39D8B3C0" w14:textId="77777777" w:rsidR="009037F0" w:rsidRPr="00D55364" w:rsidRDefault="009037F0" w:rsidP="00D55364">
                <w:pPr>
                  <w:pStyle w:val="Policetableau0"/>
                  <w:rPr>
                    <w:b/>
                  </w:rPr>
                </w:pPr>
              </w:p>
              <w:p w14:paraId="0C520DF2" w14:textId="77777777" w:rsidR="009037F0" w:rsidRPr="00D55364" w:rsidRDefault="009037F0" w:rsidP="00D55364">
                <w:pPr>
                  <w:pStyle w:val="Policetableau0"/>
                  <w:rPr>
                    <w:b/>
                  </w:rPr>
                </w:pPr>
              </w:p>
              <w:p w14:paraId="2095028B" w14:textId="77777777" w:rsidR="009037F0" w:rsidRPr="00D55364" w:rsidRDefault="009037F0" w:rsidP="00D55364">
                <w:pPr>
                  <w:pStyle w:val="Policetableau0"/>
                  <w:rPr>
                    <w:b/>
                  </w:rPr>
                </w:pPr>
              </w:p>
              <w:p w14:paraId="5C65B124" w14:textId="77777777" w:rsidR="009037F0" w:rsidRPr="00D55364" w:rsidRDefault="009037F0" w:rsidP="00D55364">
                <w:pPr>
                  <w:pStyle w:val="Policetableau0"/>
                  <w:rPr>
                    <w:b/>
                  </w:rPr>
                </w:pPr>
              </w:p>
              <w:p w14:paraId="6989223D" w14:textId="77777777" w:rsidR="009037F0" w:rsidRPr="00D55364" w:rsidRDefault="009037F0" w:rsidP="00D55364">
                <w:pPr>
                  <w:pStyle w:val="Policetableau0"/>
                  <w:rPr>
                    <w:b/>
                  </w:rPr>
                </w:pPr>
              </w:p>
              <w:p w14:paraId="2975F3D1" w14:textId="2025E9DA" w:rsidR="009037F0" w:rsidRPr="00D55364" w:rsidRDefault="009037F0" w:rsidP="00D55364">
                <w:pPr>
                  <w:pStyle w:val="Policetableau0"/>
                  <w:rPr>
                    <w:b/>
                  </w:rPr>
                </w:pPr>
              </w:p>
            </w:tc>
          </w:tr>
          <w:tr w:rsidR="00FB2B7B" w14:paraId="5C1886B2" w14:textId="77777777" w:rsidTr="00FB2B7B">
            <w:trPr>
              <w:trHeight w:val="22"/>
              <w:jc w:val="center"/>
            </w:trPr>
            <w:tc>
              <w:tcPr>
                <w:tcW w:w="10206"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75C33015" w14:textId="77777777" w:rsidR="00FB2B7B" w:rsidRPr="00D55364" w:rsidRDefault="00FB2B7B" w:rsidP="00D55364">
                <w:pPr>
                  <w:pStyle w:val="Policetableau0"/>
                  <w:rPr>
                    <w:b/>
                  </w:rPr>
                </w:pPr>
                <w:r w:rsidRPr="00D55364">
                  <w:rPr>
                    <w:rFonts w:eastAsiaTheme="majorEastAsia"/>
                    <w:b/>
                    <w:color w:val="FFFFFF" w:themeColor="background1"/>
                  </w:rPr>
                  <w:t>Avis du responsable</w:t>
                </w:r>
              </w:p>
            </w:tc>
          </w:tr>
          <w:tr w:rsidR="00FB2B7B" w14:paraId="3B1EC412" w14:textId="77777777" w:rsidTr="00FB2B7B">
            <w:trPr>
              <w:trHeight w:val="3100"/>
              <w:jc w:val="center"/>
            </w:trPr>
            <w:tc>
              <w:tcPr>
                <w:tcW w:w="10206"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2B937E9D" w14:textId="77777777" w:rsidR="00FB2B7B" w:rsidRDefault="00FB2B7B" w:rsidP="009037F0">
                <w:pPr>
                  <w:pStyle w:val="Policetableau0"/>
                </w:pPr>
              </w:p>
              <w:p w14:paraId="0234CF88" w14:textId="77777777" w:rsidR="009037F0" w:rsidRDefault="009037F0" w:rsidP="009037F0">
                <w:pPr>
                  <w:pStyle w:val="Policetableau0"/>
                </w:pPr>
              </w:p>
              <w:p w14:paraId="53858207" w14:textId="77777777" w:rsidR="009037F0" w:rsidRDefault="009037F0" w:rsidP="009037F0">
                <w:pPr>
                  <w:pStyle w:val="Policetableau0"/>
                </w:pPr>
              </w:p>
              <w:p w14:paraId="55FAEDEF" w14:textId="77777777" w:rsidR="009037F0" w:rsidRDefault="009037F0" w:rsidP="009037F0">
                <w:pPr>
                  <w:pStyle w:val="Policetableau0"/>
                </w:pPr>
              </w:p>
              <w:p w14:paraId="0260E501" w14:textId="77777777" w:rsidR="009037F0" w:rsidRDefault="009037F0" w:rsidP="009037F0">
                <w:pPr>
                  <w:pStyle w:val="Policetableau0"/>
                </w:pPr>
              </w:p>
              <w:p w14:paraId="1B826020" w14:textId="77777777" w:rsidR="009037F0" w:rsidRDefault="009037F0" w:rsidP="009037F0">
                <w:pPr>
                  <w:pStyle w:val="Policetableau0"/>
                </w:pPr>
              </w:p>
              <w:p w14:paraId="33F43840" w14:textId="3DF92EBA" w:rsidR="009037F0" w:rsidRDefault="009037F0" w:rsidP="009037F0">
                <w:pPr>
                  <w:pStyle w:val="Policetableau0"/>
                </w:pPr>
              </w:p>
            </w:tc>
          </w:tr>
        </w:tbl>
        <w:p w14:paraId="31906E44" w14:textId="77777777" w:rsidR="00FB2B7B" w:rsidRDefault="00FB2B7B">
          <w:pPr>
            <w:spacing w:after="160"/>
            <w:jc w:val="left"/>
          </w:pPr>
        </w:p>
        <w:p w14:paraId="765A783A" w14:textId="647C020E" w:rsidR="00FB2B7B" w:rsidRDefault="00FB2B7B" w:rsidP="00EA53F6">
          <w:pPr>
            <w:pStyle w:val="Titre1"/>
          </w:pPr>
          <w:r w:rsidRPr="00FB2B7B">
            <w:lastRenderedPageBreak/>
            <w:t>OBJECTIFS FIXES LORS DE L’ENTRETIEN PRECEDENT</w:t>
          </w:r>
        </w:p>
        <w:tbl>
          <w:tblPr>
            <w:tblStyle w:val="Grilledutableau1"/>
            <w:tblW w:w="10217" w:type="dxa"/>
            <w:tblInd w:w="-459" w:type="dxa"/>
            <w:tblLook w:val="04A0" w:firstRow="1" w:lastRow="0" w:firstColumn="1" w:lastColumn="0" w:noHBand="0" w:noVBand="1"/>
          </w:tblPr>
          <w:tblGrid>
            <w:gridCol w:w="7240"/>
            <w:gridCol w:w="2977"/>
          </w:tblGrid>
          <w:tr w:rsidR="00FB2B7B" w:rsidRPr="00D55364" w14:paraId="780721EB" w14:textId="77777777" w:rsidTr="00FB2B7B">
            <w:trPr>
              <w:trHeight w:val="374"/>
            </w:trPr>
            <w:tc>
              <w:tcPr>
                <w:tcW w:w="7240"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0C87308E" w14:textId="77777777" w:rsidR="00FB2B7B" w:rsidRPr="00D55364" w:rsidRDefault="00FB2B7B" w:rsidP="00D55364">
                <w:pPr>
                  <w:pStyle w:val="Policetableau0"/>
                  <w:rPr>
                    <w:rFonts w:eastAsiaTheme="majorEastAsia" w:cstheme="minorHAnsi"/>
                    <w:b/>
                    <w:color w:val="787878" w:themeColor="background2"/>
                    <w:sz w:val="24"/>
                  </w:rPr>
                </w:pPr>
                <w:r w:rsidRPr="00D55364">
                  <w:rPr>
                    <w:rFonts w:eastAsiaTheme="majorEastAsia"/>
                    <w:b/>
                    <w:color w:val="FFFFFF" w:themeColor="background1"/>
                  </w:rPr>
                  <w:t>Objectif 1 :</w:t>
                </w:r>
              </w:p>
            </w:tc>
            <w:tc>
              <w:tcPr>
                <w:tcW w:w="2977" w:type="dxa"/>
                <w:tcBorders>
                  <w:top w:val="single" w:sz="18" w:space="0" w:color="E89759"/>
                  <w:left w:val="single" w:sz="18" w:space="0" w:color="E89759"/>
                  <w:bottom w:val="single" w:sz="18" w:space="0" w:color="E89759"/>
                  <w:right w:val="single" w:sz="18" w:space="0" w:color="E89759"/>
                </w:tcBorders>
                <w:shd w:val="clear" w:color="auto" w:fill="E89759" w:themeFill="accent2"/>
              </w:tcPr>
              <w:p w14:paraId="395E76FA"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7F4A6B47" w14:textId="77777777" w:rsidTr="00FB2B7B">
            <w:trPr>
              <w:trHeight w:val="1705"/>
            </w:trPr>
            <w:tc>
              <w:tcPr>
                <w:tcW w:w="7240" w:type="dxa"/>
                <w:tcBorders>
                  <w:top w:val="single" w:sz="18" w:space="0" w:color="E89759"/>
                  <w:left w:val="single" w:sz="18" w:space="0" w:color="E89759"/>
                  <w:bottom w:val="single" w:sz="18" w:space="0" w:color="AEAEAE" w:themeColor="background2" w:themeTint="99"/>
                  <w:right w:val="single" w:sz="18" w:space="0" w:color="E89759"/>
                </w:tcBorders>
              </w:tcPr>
              <w:p w14:paraId="44AD310D" w14:textId="77777777" w:rsidR="00FB2B7B" w:rsidRPr="00D55364" w:rsidRDefault="00FB2B7B" w:rsidP="00E333F0">
                <w:pPr>
                  <w:pStyle w:val="Policetableau0"/>
                </w:pPr>
                <w:r w:rsidRPr="00D55364">
                  <w:t>Commentaires (satisfactions / difficultés …) :</w:t>
                </w:r>
              </w:p>
            </w:tc>
            <w:tc>
              <w:tcPr>
                <w:tcW w:w="2977" w:type="dxa"/>
                <w:tcBorders>
                  <w:top w:val="single" w:sz="18" w:space="0" w:color="E89759"/>
                  <w:left w:val="single" w:sz="18" w:space="0" w:color="E89759"/>
                  <w:bottom w:val="single" w:sz="18" w:space="0" w:color="AEAEAE" w:themeColor="background2" w:themeTint="99"/>
                  <w:right w:val="single" w:sz="18" w:space="0" w:color="E89759"/>
                </w:tcBorders>
              </w:tcPr>
              <w:p w14:paraId="433FA327" w14:textId="77777777" w:rsidR="00FB2B7B" w:rsidRPr="00D55364" w:rsidRDefault="00FB2B7B" w:rsidP="00E333F0">
                <w:pPr>
                  <w:pStyle w:val="Policetableau0"/>
                </w:pPr>
                <w:r w:rsidRPr="00D55364">
                  <w:t xml:space="preserve">       Atteint</w:t>
                </w:r>
              </w:p>
              <w:p w14:paraId="7B62EA6D" w14:textId="77777777" w:rsidR="00FB2B7B" w:rsidRPr="00D55364" w:rsidRDefault="00FB2B7B" w:rsidP="00E333F0">
                <w:pPr>
                  <w:pStyle w:val="Policetableau0"/>
                </w:pPr>
              </w:p>
              <w:p w14:paraId="1CC860F2" w14:textId="77777777" w:rsidR="00FB2B7B" w:rsidRPr="00D55364" w:rsidRDefault="00FB2B7B" w:rsidP="00E333F0">
                <w:pPr>
                  <w:pStyle w:val="Policetableau0"/>
                </w:pPr>
                <w:r w:rsidRPr="00D55364">
                  <w:t xml:space="preserve">       Partiellement atteint</w:t>
                </w:r>
              </w:p>
              <w:p w14:paraId="4E3BD571" w14:textId="77777777" w:rsidR="00FB2B7B" w:rsidRPr="00D55364" w:rsidRDefault="00FB2B7B" w:rsidP="00E333F0">
                <w:pPr>
                  <w:pStyle w:val="Policetableau0"/>
                </w:pPr>
              </w:p>
              <w:p w14:paraId="654ABD3B" w14:textId="06209A39" w:rsidR="00FB2B7B" w:rsidRPr="00D55364" w:rsidRDefault="00FB2B7B" w:rsidP="00E333F0">
                <w:pPr>
                  <w:pStyle w:val="Policetableau0"/>
                </w:pPr>
                <w:r w:rsidRPr="00D55364">
                  <w:t xml:space="preserve">       Non atteint</w:t>
                </w:r>
              </w:p>
            </w:tc>
          </w:tr>
          <w:tr w:rsidR="00FB2B7B" w:rsidRPr="00D55364" w14:paraId="0587ACDF" w14:textId="77777777" w:rsidTr="00FB2B7B">
            <w:trPr>
              <w:trHeight w:val="373"/>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650283BE" w14:textId="77777777" w:rsidR="00FB2B7B" w:rsidRPr="00D55364" w:rsidRDefault="00FB2B7B" w:rsidP="00D55364">
                <w:pPr>
                  <w:pStyle w:val="Policetableau0"/>
                  <w:rPr>
                    <w:rFonts w:eastAsiaTheme="majorEastAsia" w:cstheme="minorHAnsi"/>
                    <w:b/>
                    <w:color w:val="787878" w:themeColor="background2"/>
                    <w:sz w:val="24"/>
                  </w:rPr>
                </w:pPr>
                <w:r w:rsidRPr="00D55364">
                  <w:rPr>
                    <w:rFonts w:eastAsiaTheme="majorEastAsia"/>
                    <w:b/>
                    <w:color w:val="FFFFFF" w:themeColor="background1"/>
                  </w:rPr>
                  <w:t>Avis et décision du responsable</w:t>
                </w: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2C850117"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5BD3F383" w14:textId="77777777" w:rsidTr="00FB2B7B">
            <w:trPr>
              <w:trHeight w:val="888"/>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40FF8E80" w14:textId="77777777" w:rsidR="00FB2B7B" w:rsidRPr="00D55364" w:rsidRDefault="00FB2B7B" w:rsidP="00E333F0">
                <w:pPr>
                  <w:pStyle w:val="Policetableau0"/>
                </w:pP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270A93C7" w14:textId="77777777" w:rsidR="00FB2B7B" w:rsidRPr="00D55364" w:rsidRDefault="00FB2B7B" w:rsidP="00E333F0">
                <w:pPr>
                  <w:pStyle w:val="Policetableau0"/>
                </w:pPr>
              </w:p>
            </w:tc>
          </w:tr>
        </w:tbl>
        <w:p w14:paraId="073FBE47" w14:textId="546D37EA" w:rsidR="00FB2B7B" w:rsidRDefault="00FB2B7B">
          <w:pPr>
            <w:spacing w:after="160"/>
            <w:jc w:val="left"/>
          </w:pPr>
        </w:p>
        <w:tbl>
          <w:tblPr>
            <w:tblStyle w:val="Grilledutableau1"/>
            <w:tblW w:w="10217" w:type="dxa"/>
            <w:tblInd w:w="-459" w:type="dxa"/>
            <w:tblLook w:val="04A0" w:firstRow="1" w:lastRow="0" w:firstColumn="1" w:lastColumn="0" w:noHBand="0" w:noVBand="1"/>
          </w:tblPr>
          <w:tblGrid>
            <w:gridCol w:w="7240"/>
            <w:gridCol w:w="2977"/>
          </w:tblGrid>
          <w:tr w:rsidR="00FB2B7B" w:rsidRPr="00D55364" w14:paraId="09483B3B" w14:textId="77777777" w:rsidTr="00FB2B7B">
            <w:trPr>
              <w:trHeight w:val="374"/>
            </w:trPr>
            <w:tc>
              <w:tcPr>
                <w:tcW w:w="7240"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4327A5F9" w14:textId="77777777" w:rsidR="00FB2B7B" w:rsidRPr="00D55364" w:rsidRDefault="00FB2B7B" w:rsidP="00D55364">
                <w:pPr>
                  <w:pStyle w:val="Policetableau0"/>
                  <w:rPr>
                    <w:rFonts w:eastAsiaTheme="majorEastAsia" w:cstheme="minorHAnsi"/>
                    <w:b/>
                    <w:color w:val="787878" w:themeColor="background2"/>
                    <w:sz w:val="24"/>
                  </w:rPr>
                </w:pPr>
                <w:r w:rsidRPr="00D55364">
                  <w:rPr>
                    <w:rFonts w:eastAsiaTheme="majorEastAsia"/>
                    <w:b/>
                    <w:color w:val="FFFFFF" w:themeColor="background1"/>
                  </w:rPr>
                  <w:t>Objectif 2 :</w:t>
                </w:r>
              </w:p>
            </w:tc>
            <w:tc>
              <w:tcPr>
                <w:tcW w:w="2977" w:type="dxa"/>
                <w:tcBorders>
                  <w:top w:val="single" w:sz="18" w:space="0" w:color="E89759"/>
                  <w:left w:val="single" w:sz="18" w:space="0" w:color="E89759"/>
                  <w:bottom w:val="single" w:sz="18" w:space="0" w:color="E89759"/>
                  <w:right w:val="single" w:sz="18" w:space="0" w:color="E89759"/>
                </w:tcBorders>
                <w:shd w:val="clear" w:color="auto" w:fill="E89759" w:themeFill="accent2"/>
              </w:tcPr>
              <w:p w14:paraId="6317208A"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27F9B224" w14:textId="77777777" w:rsidTr="00FB2B7B">
            <w:trPr>
              <w:trHeight w:val="1705"/>
            </w:trPr>
            <w:tc>
              <w:tcPr>
                <w:tcW w:w="7240" w:type="dxa"/>
                <w:tcBorders>
                  <w:top w:val="single" w:sz="18" w:space="0" w:color="E89759"/>
                  <w:left w:val="single" w:sz="18" w:space="0" w:color="E89759"/>
                  <w:bottom w:val="single" w:sz="18" w:space="0" w:color="AEAEAE" w:themeColor="background2" w:themeTint="99"/>
                  <w:right w:val="single" w:sz="18" w:space="0" w:color="E89759"/>
                </w:tcBorders>
              </w:tcPr>
              <w:p w14:paraId="33150BE5" w14:textId="77777777" w:rsidR="00FB2B7B" w:rsidRPr="00D55364" w:rsidRDefault="00FB2B7B" w:rsidP="00E333F0">
                <w:pPr>
                  <w:pStyle w:val="Policetableau0"/>
                </w:pPr>
                <w:r w:rsidRPr="00D55364">
                  <w:t>Commentaires (satisfactions / difficultés …) :</w:t>
                </w:r>
              </w:p>
            </w:tc>
            <w:tc>
              <w:tcPr>
                <w:tcW w:w="2977" w:type="dxa"/>
                <w:tcBorders>
                  <w:top w:val="single" w:sz="18" w:space="0" w:color="E89759"/>
                  <w:left w:val="single" w:sz="18" w:space="0" w:color="E89759"/>
                  <w:bottom w:val="single" w:sz="18" w:space="0" w:color="AEAEAE" w:themeColor="background2" w:themeTint="99"/>
                  <w:right w:val="single" w:sz="18" w:space="0" w:color="E89759"/>
                </w:tcBorders>
              </w:tcPr>
              <w:p w14:paraId="49761247" w14:textId="77777777" w:rsidR="00FB2B7B" w:rsidRPr="00D55364" w:rsidRDefault="00FB2B7B" w:rsidP="00E333F0">
                <w:pPr>
                  <w:pStyle w:val="Policetableau0"/>
                </w:pPr>
                <w:r w:rsidRPr="00D55364">
                  <w:t xml:space="preserve">       Atteint</w:t>
                </w:r>
              </w:p>
              <w:p w14:paraId="51A80F93" w14:textId="77777777" w:rsidR="00FB2B7B" w:rsidRPr="00D55364" w:rsidRDefault="00FB2B7B" w:rsidP="00E333F0">
                <w:pPr>
                  <w:pStyle w:val="Policetableau0"/>
                </w:pPr>
              </w:p>
              <w:p w14:paraId="376A55D1" w14:textId="77777777" w:rsidR="00FB2B7B" w:rsidRPr="00D55364" w:rsidRDefault="00FB2B7B" w:rsidP="00E333F0">
                <w:pPr>
                  <w:pStyle w:val="Policetableau0"/>
                </w:pPr>
                <w:r w:rsidRPr="00D55364">
                  <w:t xml:space="preserve">       Partiellement atteint</w:t>
                </w:r>
              </w:p>
              <w:p w14:paraId="056AFD7C" w14:textId="77777777" w:rsidR="00FB2B7B" w:rsidRPr="00D55364" w:rsidRDefault="00FB2B7B" w:rsidP="00E333F0">
                <w:pPr>
                  <w:pStyle w:val="Policetableau0"/>
                </w:pPr>
              </w:p>
              <w:p w14:paraId="196DE512" w14:textId="67841DD3" w:rsidR="00FB2B7B" w:rsidRPr="00D55364" w:rsidRDefault="00FB2B7B" w:rsidP="00E333F0">
                <w:pPr>
                  <w:pStyle w:val="Policetableau0"/>
                </w:pPr>
                <w:r w:rsidRPr="00D55364">
                  <w:t xml:space="preserve">       Non atteint</w:t>
                </w:r>
              </w:p>
            </w:tc>
          </w:tr>
          <w:tr w:rsidR="00FB2B7B" w:rsidRPr="00D55364" w14:paraId="6E3DB814" w14:textId="77777777" w:rsidTr="00FB2B7B">
            <w:trPr>
              <w:trHeight w:val="373"/>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3133D74F" w14:textId="77777777" w:rsidR="00FB2B7B" w:rsidRPr="00D55364" w:rsidRDefault="00FB2B7B" w:rsidP="00D55364">
                <w:pPr>
                  <w:pStyle w:val="Policetableau0"/>
                  <w:rPr>
                    <w:rFonts w:eastAsiaTheme="majorEastAsia" w:cstheme="minorHAnsi"/>
                    <w:b/>
                    <w:color w:val="787878" w:themeColor="background2"/>
                    <w:sz w:val="24"/>
                  </w:rPr>
                </w:pPr>
                <w:r w:rsidRPr="00D55364">
                  <w:rPr>
                    <w:rFonts w:eastAsiaTheme="majorEastAsia"/>
                    <w:b/>
                    <w:color w:val="FFFFFF" w:themeColor="background1"/>
                  </w:rPr>
                  <w:t>Avis et décision du responsable</w:t>
                </w: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2CD7CF70"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0E549F6C" w14:textId="77777777" w:rsidTr="00FB2B7B">
            <w:trPr>
              <w:trHeight w:val="888"/>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50CBC08A" w14:textId="77777777" w:rsidR="00FB2B7B" w:rsidRPr="00D55364" w:rsidRDefault="00FB2B7B" w:rsidP="00E333F0">
                <w:pPr>
                  <w:pStyle w:val="Policetableau0"/>
                </w:pP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33A64FEA" w14:textId="77777777" w:rsidR="00FB2B7B" w:rsidRPr="00D55364" w:rsidRDefault="00FB2B7B" w:rsidP="00E333F0">
                <w:pPr>
                  <w:pStyle w:val="Policetableau0"/>
                </w:pPr>
              </w:p>
            </w:tc>
          </w:tr>
        </w:tbl>
        <w:p w14:paraId="7D06F222" w14:textId="283ADBC3" w:rsidR="00FB2B7B" w:rsidRDefault="00FB2B7B">
          <w:pPr>
            <w:spacing w:after="160"/>
            <w:jc w:val="left"/>
          </w:pPr>
        </w:p>
        <w:tbl>
          <w:tblPr>
            <w:tblStyle w:val="Grilledutableau1"/>
            <w:tblW w:w="10217" w:type="dxa"/>
            <w:tblInd w:w="-459" w:type="dxa"/>
            <w:tblLook w:val="04A0" w:firstRow="1" w:lastRow="0" w:firstColumn="1" w:lastColumn="0" w:noHBand="0" w:noVBand="1"/>
          </w:tblPr>
          <w:tblGrid>
            <w:gridCol w:w="7240"/>
            <w:gridCol w:w="2977"/>
          </w:tblGrid>
          <w:tr w:rsidR="00FB2B7B" w:rsidRPr="00D55364" w14:paraId="617FE21E" w14:textId="77777777" w:rsidTr="00FB2B7B">
            <w:trPr>
              <w:trHeight w:val="374"/>
            </w:trPr>
            <w:tc>
              <w:tcPr>
                <w:tcW w:w="7240"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0BDAE566" w14:textId="77777777" w:rsidR="00FB2B7B" w:rsidRPr="00D55364" w:rsidRDefault="00FB2B7B" w:rsidP="00D55364">
                <w:pPr>
                  <w:pStyle w:val="Policetableau0"/>
                  <w:rPr>
                    <w:rFonts w:eastAsiaTheme="majorEastAsia" w:cstheme="minorHAnsi"/>
                    <w:b/>
                    <w:color w:val="787878" w:themeColor="background2"/>
                    <w:sz w:val="24"/>
                  </w:rPr>
                </w:pPr>
                <w:r w:rsidRPr="00D55364">
                  <w:rPr>
                    <w:rFonts w:eastAsiaTheme="majorEastAsia"/>
                    <w:b/>
                    <w:color w:val="FFFFFF" w:themeColor="background1"/>
                  </w:rPr>
                  <w:t>Objectif 3 :</w:t>
                </w:r>
              </w:p>
            </w:tc>
            <w:tc>
              <w:tcPr>
                <w:tcW w:w="2977" w:type="dxa"/>
                <w:tcBorders>
                  <w:top w:val="single" w:sz="18" w:space="0" w:color="E89759"/>
                  <w:left w:val="single" w:sz="18" w:space="0" w:color="E89759"/>
                  <w:bottom w:val="single" w:sz="18" w:space="0" w:color="E89759"/>
                  <w:right w:val="single" w:sz="18" w:space="0" w:color="E89759"/>
                </w:tcBorders>
                <w:shd w:val="clear" w:color="auto" w:fill="E89759" w:themeFill="accent2"/>
              </w:tcPr>
              <w:p w14:paraId="679F334C"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5D962144" w14:textId="77777777" w:rsidTr="00FB2B7B">
            <w:trPr>
              <w:trHeight w:val="1705"/>
            </w:trPr>
            <w:tc>
              <w:tcPr>
                <w:tcW w:w="7240" w:type="dxa"/>
                <w:tcBorders>
                  <w:top w:val="single" w:sz="18" w:space="0" w:color="E89759"/>
                  <w:left w:val="single" w:sz="18" w:space="0" w:color="E89759"/>
                  <w:bottom w:val="single" w:sz="18" w:space="0" w:color="AEAEAE" w:themeColor="background2" w:themeTint="99"/>
                  <w:right w:val="single" w:sz="18" w:space="0" w:color="E89759"/>
                </w:tcBorders>
              </w:tcPr>
              <w:p w14:paraId="02128E3E" w14:textId="77777777" w:rsidR="00FB2B7B" w:rsidRPr="00D55364" w:rsidRDefault="00FB2B7B" w:rsidP="00E333F0">
                <w:pPr>
                  <w:pStyle w:val="Policetableau0"/>
                </w:pPr>
                <w:r w:rsidRPr="00D55364">
                  <w:t>Commentaires (satisfactions / difficultés …) :</w:t>
                </w:r>
              </w:p>
            </w:tc>
            <w:tc>
              <w:tcPr>
                <w:tcW w:w="2977" w:type="dxa"/>
                <w:tcBorders>
                  <w:top w:val="single" w:sz="18" w:space="0" w:color="E89759"/>
                  <w:left w:val="single" w:sz="18" w:space="0" w:color="E89759"/>
                  <w:bottom w:val="single" w:sz="18" w:space="0" w:color="AEAEAE" w:themeColor="background2" w:themeTint="99"/>
                  <w:right w:val="single" w:sz="18" w:space="0" w:color="E89759"/>
                </w:tcBorders>
              </w:tcPr>
              <w:p w14:paraId="1CE77EDF" w14:textId="77777777" w:rsidR="00FB2B7B" w:rsidRPr="00D55364" w:rsidRDefault="00FB2B7B" w:rsidP="00E333F0">
                <w:pPr>
                  <w:pStyle w:val="Policetableau0"/>
                </w:pPr>
                <w:r w:rsidRPr="00D55364">
                  <w:t xml:space="preserve">       Atteint</w:t>
                </w:r>
              </w:p>
              <w:p w14:paraId="77FAFA24" w14:textId="77777777" w:rsidR="00FB2B7B" w:rsidRPr="00D55364" w:rsidRDefault="00FB2B7B" w:rsidP="00E333F0">
                <w:pPr>
                  <w:pStyle w:val="Policetableau0"/>
                </w:pPr>
              </w:p>
              <w:p w14:paraId="725B32B5" w14:textId="77777777" w:rsidR="00FB2B7B" w:rsidRPr="00D55364" w:rsidRDefault="00FB2B7B" w:rsidP="00E333F0">
                <w:pPr>
                  <w:pStyle w:val="Policetableau0"/>
                </w:pPr>
                <w:r w:rsidRPr="00D55364">
                  <w:t xml:space="preserve">       Partiellement atteint</w:t>
                </w:r>
              </w:p>
              <w:p w14:paraId="2FB53EDE" w14:textId="77777777" w:rsidR="00FB2B7B" w:rsidRPr="00D55364" w:rsidRDefault="00FB2B7B" w:rsidP="00E333F0">
                <w:pPr>
                  <w:pStyle w:val="Policetableau0"/>
                </w:pPr>
              </w:p>
              <w:p w14:paraId="58DE274A" w14:textId="29DACC05" w:rsidR="00FB2B7B" w:rsidRPr="00D55364" w:rsidRDefault="00FB2B7B" w:rsidP="00E333F0">
                <w:pPr>
                  <w:pStyle w:val="Policetableau0"/>
                </w:pPr>
                <w:r w:rsidRPr="00D55364">
                  <w:t xml:space="preserve">       Non atteint</w:t>
                </w:r>
              </w:p>
            </w:tc>
          </w:tr>
          <w:tr w:rsidR="00FB2B7B" w:rsidRPr="00D55364" w14:paraId="694E7D37" w14:textId="77777777" w:rsidTr="00FB2B7B">
            <w:trPr>
              <w:trHeight w:val="373"/>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6387104F" w14:textId="77777777" w:rsidR="00FB2B7B" w:rsidRPr="00D55364" w:rsidRDefault="00FB2B7B" w:rsidP="00D55364">
                <w:pPr>
                  <w:pStyle w:val="Policetableau0"/>
                  <w:rPr>
                    <w:rFonts w:eastAsiaTheme="majorEastAsia"/>
                    <w:b/>
                    <w:color w:val="787878" w:themeColor="background2"/>
                    <w:sz w:val="24"/>
                  </w:rPr>
                </w:pPr>
                <w:r w:rsidRPr="00D55364">
                  <w:rPr>
                    <w:rFonts w:eastAsiaTheme="majorEastAsia"/>
                    <w:b/>
                    <w:color w:val="FFFFFF" w:themeColor="background1"/>
                  </w:rPr>
                  <w:t>Avis et décision du responsable</w:t>
                </w: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4F898209" w14:textId="77777777" w:rsidR="00FB2B7B" w:rsidRPr="00D55364" w:rsidRDefault="00FB2B7B" w:rsidP="00FB2B7B">
                <w:pPr>
                  <w:keepNext/>
                  <w:keepLines/>
                  <w:spacing w:after="120"/>
                  <w:ind w:left="185"/>
                  <w:jc w:val="left"/>
                  <w:outlineLvl w:val="2"/>
                  <w:rPr>
                    <w:rFonts w:eastAsiaTheme="majorEastAsia" w:cstheme="minorHAnsi"/>
                    <w:color w:val="FFFFFF" w:themeColor="background1"/>
                    <w:sz w:val="18"/>
                    <w:szCs w:val="24"/>
                  </w:rPr>
                </w:pPr>
              </w:p>
            </w:tc>
          </w:tr>
          <w:tr w:rsidR="00FB2B7B" w:rsidRPr="00D55364" w14:paraId="2D1E98BF" w14:textId="77777777" w:rsidTr="00FB2B7B">
            <w:trPr>
              <w:trHeight w:val="888"/>
            </w:trPr>
            <w:tc>
              <w:tcPr>
                <w:tcW w:w="7240"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0326A10B" w14:textId="77777777" w:rsidR="00FB2B7B" w:rsidRPr="00D55364" w:rsidRDefault="00FB2B7B" w:rsidP="00E333F0">
                <w:pPr>
                  <w:pStyle w:val="Policetableau0"/>
                </w:pPr>
              </w:p>
            </w:tc>
            <w:tc>
              <w:tcPr>
                <w:tcW w:w="2977"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7BFCD259" w14:textId="77777777" w:rsidR="00FB2B7B" w:rsidRPr="00D55364" w:rsidRDefault="00FB2B7B" w:rsidP="00E333F0">
                <w:pPr>
                  <w:pStyle w:val="Policetableau0"/>
                </w:pPr>
              </w:p>
            </w:tc>
          </w:tr>
        </w:tbl>
        <w:p w14:paraId="750D7E03" w14:textId="77777777" w:rsidR="00FB2B7B" w:rsidRDefault="00FB2B7B">
          <w:pPr>
            <w:spacing w:after="160"/>
            <w:jc w:val="left"/>
          </w:pPr>
        </w:p>
        <w:p w14:paraId="03E8942E" w14:textId="77777777" w:rsidR="00FB2B7B" w:rsidRDefault="00FB2B7B">
          <w:pPr>
            <w:spacing w:after="160"/>
            <w:jc w:val="left"/>
          </w:pPr>
          <w:r>
            <w:br w:type="page"/>
          </w:r>
        </w:p>
        <w:p w14:paraId="3E42BFE4" w14:textId="0A6E3A79" w:rsidR="00FB2B7B" w:rsidRDefault="00FB2B7B" w:rsidP="00EA53F6">
          <w:pPr>
            <w:pStyle w:val="Titre1"/>
          </w:pPr>
          <w:r w:rsidRPr="00FB2B7B">
            <w:lastRenderedPageBreak/>
            <w:t>BILAN DEPUIS LE DERNIER ENTRETIEN : SAVOIR FAIRE ET SAVOIR ETRE</w:t>
          </w:r>
        </w:p>
        <w:p w14:paraId="48A88F53" w14:textId="77777777" w:rsidR="00733523" w:rsidRPr="009037F0" w:rsidRDefault="00733523" w:rsidP="00733523">
          <w:pPr>
            <w:pStyle w:val="2020Apside"/>
            <w:rPr>
              <w:sz w:val="20"/>
            </w:rPr>
          </w:pPr>
          <w:r w:rsidRPr="009037F0">
            <w:rPr>
              <w:sz w:val="20"/>
            </w:rPr>
            <w:t>(Evaluation des compétences utilisées depuis le dernier entretien / Evaluer les principales compétences)</w:t>
          </w:r>
        </w:p>
        <w:p w14:paraId="41C5F49F" w14:textId="058F5054" w:rsidR="00FB2B7B" w:rsidRPr="009037F0" w:rsidRDefault="00733523" w:rsidP="00733523">
          <w:pPr>
            <w:pStyle w:val="2020Apside"/>
            <w:rPr>
              <w:sz w:val="20"/>
            </w:rPr>
          </w:pPr>
          <w:r w:rsidRPr="009037F0">
            <w:rPr>
              <w:sz w:val="20"/>
            </w:rPr>
            <w:t>1 : ne maîtrise pas suffisamment, 2 : satisfaisant, 3 : maîtrise, 4 : expert</w:t>
          </w:r>
        </w:p>
        <w:tbl>
          <w:tblPr>
            <w:tblStyle w:val="Grilledutableau2"/>
            <w:tblW w:w="10206" w:type="dxa"/>
            <w:jc w:val="center"/>
            <w:tblLook w:val="04A0" w:firstRow="1" w:lastRow="0" w:firstColumn="1" w:lastColumn="0" w:noHBand="0" w:noVBand="1"/>
          </w:tblPr>
          <w:tblGrid>
            <w:gridCol w:w="2926"/>
            <w:gridCol w:w="845"/>
            <w:gridCol w:w="282"/>
            <w:gridCol w:w="844"/>
            <w:gridCol w:w="864"/>
            <w:gridCol w:w="4445"/>
          </w:tblGrid>
          <w:tr w:rsidR="00733523" w:rsidRPr="00DB695E" w14:paraId="26969A27" w14:textId="77777777" w:rsidTr="00733523">
            <w:trPr>
              <w:trHeight w:val="192"/>
              <w:jc w:val="center"/>
            </w:trPr>
            <w:tc>
              <w:tcPr>
                <w:tcW w:w="2948"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08AE7E7B" w14:textId="77777777" w:rsidR="00733523" w:rsidRPr="009037F0" w:rsidRDefault="00733523" w:rsidP="00575CD6">
                <w:pPr>
                  <w:keepNext/>
                  <w:tabs>
                    <w:tab w:val="left" w:pos="1560"/>
                  </w:tabs>
                  <w:jc w:val="left"/>
                  <w:outlineLvl w:val="2"/>
                  <w:rPr>
                    <w:rFonts w:eastAsia="Times New Roman" w:cs="Hind"/>
                    <w:b/>
                    <w:bCs/>
                    <w:color w:val="FFFFFF" w:themeColor="background1"/>
                    <w:szCs w:val="28"/>
                    <w:lang w:eastAsia="fr-FR"/>
                  </w:rPr>
                </w:pPr>
                <w:r w:rsidRPr="009037F0">
                  <w:rPr>
                    <w:rFonts w:eastAsia="Times New Roman" w:cs="Hind"/>
                    <w:b/>
                    <w:bCs/>
                    <w:color w:val="FFFFFF" w:themeColor="background1"/>
                    <w:szCs w:val="28"/>
                    <w:lang w:eastAsia="fr-FR"/>
                  </w:rPr>
                  <w:t>SAVOIR FAIRE</w:t>
                </w:r>
              </w:p>
            </w:tc>
            <w:tc>
              <w:tcPr>
                <w:tcW w:w="846" w:type="dxa"/>
                <w:vMerge w:val="restart"/>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bottom"/>
              </w:tcPr>
              <w:p w14:paraId="2936E16B" w14:textId="77777777" w:rsidR="00733523" w:rsidRPr="009037F0" w:rsidRDefault="00733523" w:rsidP="00575CD6">
                <w:pPr>
                  <w:jc w:val="center"/>
                  <w:rPr>
                    <w:rFonts w:eastAsia="Calibri" w:cs="Hind"/>
                    <w:b/>
                    <w:color w:val="FFFFFF" w:themeColor="background1"/>
                    <w:szCs w:val="18"/>
                  </w:rPr>
                </w:pPr>
                <w:r w:rsidRPr="009037F0">
                  <w:rPr>
                    <w:rFonts w:eastAsia="Calibri" w:cs="Hind"/>
                    <w:b/>
                    <w:color w:val="FFFFFF" w:themeColor="background1"/>
                    <w:szCs w:val="18"/>
                  </w:rPr>
                  <w:t>Niveau</w:t>
                </w:r>
              </w:p>
            </w:tc>
            <w:tc>
              <w:tcPr>
                <w:tcW w:w="283" w:type="dxa"/>
                <w:vMerge w:val="restart"/>
                <w:tcBorders>
                  <w:top w:val="nil"/>
                  <w:left w:val="single" w:sz="18" w:space="0" w:color="E89759" w:themeColor="accent2"/>
                  <w:right w:val="single" w:sz="18" w:space="0" w:color="AEAEAE" w:themeColor="background2" w:themeTint="99"/>
                </w:tcBorders>
              </w:tcPr>
              <w:p w14:paraId="39728A35" w14:textId="77777777" w:rsidR="00733523" w:rsidRPr="009037F0" w:rsidRDefault="00733523" w:rsidP="00575CD6">
                <w:pPr>
                  <w:jc w:val="center"/>
                  <w:rPr>
                    <w:rFonts w:eastAsia="Calibri" w:cs="Hind"/>
                    <w:b/>
                    <w:color w:val="auto"/>
                    <w:szCs w:val="18"/>
                  </w:rPr>
                </w:pPr>
              </w:p>
            </w:tc>
            <w:tc>
              <w:tcPr>
                <w:tcW w:w="6129" w:type="dxa"/>
                <w:gridSpan w:val="3"/>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7A2CDFE7" w14:textId="77777777" w:rsidR="00733523" w:rsidRPr="009037F0" w:rsidRDefault="00733523" w:rsidP="00575CD6">
                <w:pPr>
                  <w:jc w:val="center"/>
                  <w:rPr>
                    <w:rFonts w:eastAsia="Calibri" w:cs="Hind"/>
                    <w:b/>
                    <w:color w:val="FFFFFF" w:themeColor="background1"/>
                  </w:rPr>
                </w:pPr>
                <w:r w:rsidRPr="009037F0">
                  <w:rPr>
                    <w:rFonts w:eastAsia="Calibri" w:cs="Hind"/>
                    <w:b/>
                    <w:color w:val="FFFFFF" w:themeColor="background1"/>
                  </w:rPr>
                  <w:t>Avis du responsable</w:t>
                </w:r>
              </w:p>
            </w:tc>
          </w:tr>
          <w:tr w:rsidR="00733523" w:rsidRPr="00DB695E" w14:paraId="45403305" w14:textId="77777777" w:rsidTr="00733523">
            <w:trPr>
              <w:jc w:val="center"/>
            </w:trPr>
            <w:tc>
              <w:tcPr>
                <w:tcW w:w="2948"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349A331E" w14:textId="77777777" w:rsidR="009037F0" w:rsidRPr="009037F0" w:rsidRDefault="00733523" w:rsidP="00575CD6">
                <w:pPr>
                  <w:jc w:val="center"/>
                  <w:rPr>
                    <w:rFonts w:eastAsia="Calibri" w:cs="Hind"/>
                    <w:color w:val="FFFFFF" w:themeColor="background1"/>
                    <w:sz w:val="18"/>
                    <w:szCs w:val="18"/>
                  </w:rPr>
                </w:pPr>
                <w:r w:rsidRPr="009037F0">
                  <w:rPr>
                    <w:rFonts w:eastAsia="Calibri" w:cs="Hind"/>
                    <w:color w:val="FFFFFF" w:themeColor="background1"/>
                    <w:sz w:val="18"/>
                    <w:szCs w:val="18"/>
                  </w:rPr>
                  <w:t xml:space="preserve">Compétences du collaborateur </w:t>
                </w:r>
              </w:p>
              <w:p w14:paraId="7AA4A01C" w14:textId="27EC703A" w:rsidR="00733523" w:rsidRPr="00DB695E" w:rsidRDefault="00733523" w:rsidP="00575CD6">
                <w:pPr>
                  <w:jc w:val="center"/>
                  <w:rPr>
                    <w:rFonts w:eastAsia="Calibri" w:cs="Hind"/>
                    <w:color w:val="FFFFFF" w:themeColor="background1"/>
                    <w:szCs w:val="18"/>
                  </w:rPr>
                </w:pPr>
                <w:r w:rsidRPr="009037F0">
                  <w:rPr>
                    <w:rFonts w:eastAsia="Calibri" w:cs="Hind"/>
                    <w:color w:val="FFFFFF" w:themeColor="background1"/>
                    <w:sz w:val="18"/>
                    <w:szCs w:val="18"/>
                  </w:rPr>
                  <w:t>(langage, métier, méthode, outil, …)</w:t>
                </w:r>
              </w:p>
            </w:tc>
            <w:tc>
              <w:tcPr>
                <w:tcW w:w="846" w:type="dxa"/>
                <w:vMerge/>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189F3920" w14:textId="77777777" w:rsidR="00733523" w:rsidRPr="00DB695E" w:rsidRDefault="00733523" w:rsidP="00575CD6">
                <w:pPr>
                  <w:jc w:val="center"/>
                  <w:rPr>
                    <w:rFonts w:eastAsia="Calibri" w:cs="Hind"/>
                    <w:color w:val="ED7D31"/>
                    <w:szCs w:val="18"/>
                  </w:rPr>
                </w:pPr>
              </w:p>
            </w:tc>
            <w:tc>
              <w:tcPr>
                <w:tcW w:w="283" w:type="dxa"/>
                <w:vMerge/>
                <w:tcBorders>
                  <w:left w:val="single" w:sz="18" w:space="0" w:color="E89759" w:themeColor="accent2"/>
                  <w:right w:val="single" w:sz="18" w:space="0" w:color="AEAEAE" w:themeColor="background2" w:themeTint="99"/>
                </w:tcBorders>
              </w:tcPr>
              <w:p w14:paraId="2F5F4A48" w14:textId="77777777" w:rsidR="00733523" w:rsidRPr="00DB695E" w:rsidRDefault="00733523" w:rsidP="00575CD6">
                <w:pPr>
                  <w:jc w:val="center"/>
                  <w:rPr>
                    <w:rFonts w:eastAsia="Calibri" w:cs="Hind"/>
                    <w:color w:val="auto"/>
                    <w:szCs w:val="18"/>
                  </w:rPr>
                </w:pPr>
              </w:p>
            </w:tc>
            <w:tc>
              <w:tcPr>
                <w:tcW w:w="845"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75B174D5"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Niveau</w:t>
                </w:r>
              </w:p>
            </w:tc>
            <w:tc>
              <w:tcPr>
                <w:tcW w:w="799"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33DC16ED"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Montée</w:t>
                </w:r>
              </w:p>
            </w:tc>
            <w:tc>
              <w:tcPr>
                <w:tcW w:w="4485"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1D684C34"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Commentaires</w:t>
                </w:r>
              </w:p>
            </w:tc>
          </w:tr>
          <w:tr w:rsidR="00733523" w:rsidRPr="00DB695E" w14:paraId="047A94D2" w14:textId="77777777" w:rsidTr="00733523">
            <w:trPr>
              <w:trHeight w:val="170"/>
              <w:jc w:val="center"/>
            </w:trPr>
            <w:tc>
              <w:tcPr>
                <w:tcW w:w="2948" w:type="dxa"/>
                <w:tcBorders>
                  <w:top w:val="single" w:sz="18" w:space="0" w:color="E89759" w:themeColor="accent2"/>
                  <w:left w:val="single" w:sz="18" w:space="0" w:color="E89759" w:themeColor="accent2"/>
                  <w:bottom w:val="single" w:sz="4" w:space="0" w:color="E89759" w:themeColor="accent2"/>
                  <w:right w:val="single" w:sz="4" w:space="0" w:color="E89759" w:themeColor="accent2"/>
                </w:tcBorders>
              </w:tcPr>
              <w:p w14:paraId="4AF20F46" w14:textId="77777777" w:rsidR="00733523" w:rsidRPr="00DB695E" w:rsidRDefault="00733523" w:rsidP="00E333F0">
                <w:pPr>
                  <w:pStyle w:val="Policetableau0"/>
                  <w:rPr>
                    <w:rFonts w:eastAsia="Calibri"/>
                  </w:rPr>
                </w:pPr>
              </w:p>
            </w:tc>
            <w:tc>
              <w:tcPr>
                <w:tcW w:w="846" w:type="dxa"/>
                <w:tcBorders>
                  <w:top w:val="single" w:sz="18" w:space="0" w:color="E89759" w:themeColor="accent2"/>
                  <w:left w:val="single" w:sz="4" w:space="0" w:color="E89759" w:themeColor="accent2"/>
                  <w:bottom w:val="single" w:sz="4" w:space="0" w:color="E89759" w:themeColor="accent2"/>
                  <w:right w:val="single" w:sz="18" w:space="0" w:color="E89759" w:themeColor="accent2"/>
                </w:tcBorders>
              </w:tcPr>
              <w:p w14:paraId="4340BCB5" w14:textId="77777777" w:rsidR="00733523" w:rsidRPr="00DB695E" w:rsidRDefault="00733523" w:rsidP="00E333F0">
                <w:pPr>
                  <w:pStyle w:val="Policetableau0"/>
                  <w:rPr>
                    <w:rFonts w:eastAsia="Calibri"/>
                  </w:rPr>
                </w:pPr>
              </w:p>
            </w:tc>
            <w:tc>
              <w:tcPr>
                <w:tcW w:w="283" w:type="dxa"/>
                <w:vMerge/>
                <w:tcBorders>
                  <w:left w:val="single" w:sz="18" w:space="0" w:color="E89759" w:themeColor="accent2"/>
                  <w:right w:val="single" w:sz="18" w:space="0" w:color="AEAEAE" w:themeColor="background2" w:themeTint="99"/>
                </w:tcBorders>
              </w:tcPr>
              <w:p w14:paraId="25944226" w14:textId="77777777" w:rsidR="00733523" w:rsidRPr="00DB695E" w:rsidRDefault="00733523" w:rsidP="00575CD6">
                <w:pPr>
                  <w:rPr>
                    <w:rFonts w:eastAsia="Calibri" w:cs="Hind"/>
                    <w:color w:val="auto"/>
                    <w:szCs w:val="18"/>
                  </w:rPr>
                </w:pPr>
              </w:p>
            </w:tc>
            <w:tc>
              <w:tcPr>
                <w:tcW w:w="845" w:type="dxa"/>
                <w:tcBorders>
                  <w:top w:val="single" w:sz="18"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43BA6FD7" w14:textId="77777777" w:rsidR="00733523" w:rsidRPr="00DB695E" w:rsidRDefault="00733523" w:rsidP="00E333F0">
                <w:pPr>
                  <w:pStyle w:val="Policetableau0"/>
                  <w:rPr>
                    <w:rFonts w:eastAsia="Calibri"/>
                  </w:rPr>
                </w:pPr>
              </w:p>
            </w:tc>
            <w:tc>
              <w:tcPr>
                <w:tcW w:w="799" w:type="dxa"/>
                <w:tcBorders>
                  <w:top w:val="single" w:sz="18"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6261623F" w14:textId="77777777" w:rsidR="00733523" w:rsidRPr="00DB695E" w:rsidRDefault="00733523" w:rsidP="00E333F0">
                <w:pPr>
                  <w:pStyle w:val="Policetableau0"/>
                  <w:rPr>
                    <w:rFonts w:eastAsia="Calibri"/>
                  </w:rPr>
                </w:pPr>
              </w:p>
            </w:tc>
            <w:tc>
              <w:tcPr>
                <w:tcW w:w="4485" w:type="dxa"/>
                <w:tcBorders>
                  <w:top w:val="single" w:sz="18"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4D02EE3E" w14:textId="77777777" w:rsidR="00733523" w:rsidRPr="00DB695E" w:rsidRDefault="00733523" w:rsidP="00E333F0">
                <w:pPr>
                  <w:pStyle w:val="Policetableau0"/>
                  <w:rPr>
                    <w:rFonts w:eastAsia="Calibri"/>
                  </w:rPr>
                </w:pPr>
              </w:p>
            </w:tc>
          </w:tr>
          <w:tr w:rsidR="00733523" w:rsidRPr="00DB695E" w14:paraId="7886B54B" w14:textId="77777777" w:rsidTr="00733523">
            <w:trPr>
              <w:trHeight w:val="170"/>
              <w:jc w:val="center"/>
            </w:trPr>
            <w:tc>
              <w:tcPr>
                <w:tcW w:w="2948"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6DABFD06" w14:textId="77777777" w:rsidR="00733523" w:rsidRPr="00DB695E" w:rsidRDefault="00733523" w:rsidP="00E333F0">
                <w:pPr>
                  <w:pStyle w:val="Policetableau0"/>
                  <w:rPr>
                    <w:rFonts w:eastAsia="Calibri"/>
                  </w:rPr>
                </w:pPr>
              </w:p>
            </w:tc>
            <w:tc>
              <w:tcPr>
                <w:tcW w:w="846"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7A16CCFB" w14:textId="77777777" w:rsidR="00733523" w:rsidRPr="00DB695E" w:rsidRDefault="00733523" w:rsidP="00E333F0">
                <w:pPr>
                  <w:pStyle w:val="Policetableau0"/>
                  <w:rPr>
                    <w:rFonts w:eastAsia="Calibri"/>
                  </w:rPr>
                </w:pPr>
              </w:p>
            </w:tc>
            <w:tc>
              <w:tcPr>
                <w:tcW w:w="283" w:type="dxa"/>
                <w:vMerge/>
                <w:tcBorders>
                  <w:left w:val="single" w:sz="18" w:space="0" w:color="E89759" w:themeColor="accent2"/>
                  <w:right w:val="single" w:sz="18" w:space="0" w:color="AEAEAE" w:themeColor="background2" w:themeTint="99"/>
                </w:tcBorders>
              </w:tcPr>
              <w:p w14:paraId="57C2B87C" w14:textId="77777777" w:rsidR="00733523" w:rsidRPr="00DB695E" w:rsidRDefault="00733523" w:rsidP="00575CD6">
                <w:pPr>
                  <w:rPr>
                    <w:rFonts w:eastAsia="Calibri" w:cs="Hind"/>
                    <w:color w:val="auto"/>
                    <w:szCs w:val="18"/>
                  </w:rPr>
                </w:pPr>
              </w:p>
            </w:tc>
            <w:tc>
              <w:tcPr>
                <w:tcW w:w="845"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642C5E43"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15291BCA"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651BD9FD" w14:textId="77777777" w:rsidR="00733523" w:rsidRPr="00DB695E" w:rsidRDefault="00733523" w:rsidP="00E333F0">
                <w:pPr>
                  <w:pStyle w:val="Policetableau0"/>
                  <w:rPr>
                    <w:rFonts w:eastAsia="Calibri"/>
                  </w:rPr>
                </w:pPr>
              </w:p>
            </w:tc>
          </w:tr>
          <w:tr w:rsidR="00733523" w:rsidRPr="00DB695E" w14:paraId="64D893C3" w14:textId="77777777" w:rsidTr="00733523">
            <w:trPr>
              <w:trHeight w:val="170"/>
              <w:jc w:val="center"/>
            </w:trPr>
            <w:tc>
              <w:tcPr>
                <w:tcW w:w="2948"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62E5FE26" w14:textId="77777777" w:rsidR="00733523" w:rsidRPr="00DB695E" w:rsidRDefault="00733523" w:rsidP="00E333F0">
                <w:pPr>
                  <w:pStyle w:val="Policetableau0"/>
                  <w:rPr>
                    <w:rFonts w:eastAsia="Calibri"/>
                  </w:rPr>
                </w:pPr>
              </w:p>
            </w:tc>
            <w:tc>
              <w:tcPr>
                <w:tcW w:w="846"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2C53D40B" w14:textId="77777777" w:rsidR="00733523" w:rsidRPr="00DB695E" w:rsidRDefault="00733523" w:rsidP="00E333F0">
                <w:pPr>
                  <w:pStyle w:val="Policetableau0"/>
                  <w:rPr>
                    <w:rFonts w:eastAsia="Calibri"/>
                  </w:rPr>
                </w:pPr>
              </w:p>
            </w:tc>
            <w:tc>
              <w:tcPr>
                <w:tcW w:w="283" w:type="dxa"/>
                <w:vMerge/>
                <w:tcBorders>
                  <w:left w:val="single" w:sz="18" w:space="0" w:color="E89759" w:themeColor="accent2"/>
                  <w:right w:val="single" w:sz="18" w:space="0" w:color="AEAEAE" w:themeColor="background2" w:themeTint="99"/>
                </w:tcBorders>
              </w:tcPr>
              <w:p w14:paraId="26FA747A" w14:textId="77777777" w:rsidR="00733523" w:rsidRPr="00DB695E" w:rsidRDefault="00733523" w:rsidP="00575CD6">
                <w:pPr>
                  <w:rPr>
                    <w:rFonts w:eastAsia="Calibri" w:cs="Hind"/>
                    <w:color w:val="auto"/>
                    <w:szCs w:val="18"/>
                  </w:rPr>
                </w:pPr>
              </w:p>
            </w:tc>
            <w:tc>
              <w:tcPr>
                <w:tcW w:w="845"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715334EC"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20224250"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5D56C536" w14:textId="77777777" w:rsidR="00733523" w:rsidRPr="00DB695E" w:rsidRDefault="00733523" w:rsidP="00E333F0">
                <w:pPr>
                  <w:pStyle w:val="Policetableau0"/>
                  <w:rPr>
                    <w:rFonts w:eastAsia="Calibri"/>
                  </w:rPr>
                </w:pPr>
              </w:p>
            </w:tc>
          </w:tr>
          <w:tr w:rsidR="00733523" w:rsidRPr="00DB695E" w14:paraId="142CBF7D" w14:textId="77777777" w:rsidTr="00733523">
            <w:trPr>
              <w:trHeight w:val="170"/>
              <w:jc w:val="center"/>
            </w:trPr>
            <w:tc>
              <w:tcPr>
                <w:tcW w:w="2948"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63A9964D" w14:textId="77777777" w:rsidR="00733523" w:rsidRPr="00DB695E" w:rsidRDefault="00733523" w:rsidP="00E333F0">
                <w:pPr>
                  <w:pStyle w:val="Policetableau0"/>
                  <w:rPr>
                    <w:rFonts w:eastAsia="Calibri"/>
                  </w:rPr>
                </w:pPr>
              </w:p>
            </w:tc>
            <w:tc>
              <w:tcPr>
                <w:tcW w:w="846"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7BF7E87A" w14:textId="77777777" w:rsidR="00733523" w:rsidRPr="00DB695E" w:rsidRDefault="00733523" w:rsidP="00E333F0">
                <w:pPr>
                  <w:pStyle w:val="Policetableau0"/>
                  <w:rPr>
                    <w:rFonts w:eastAsia="Calibri"/>
                  </w:rPr>
                </w:pPr>
              </w:p>
            </w:tc>
            <w:tc>
              <w:tcPr>
                <w:tcW w:w="283" w:type="dxa"/>
                <w:vMerge/>
                <w:tcBorders>
                  <w:left w:val="single" w:sz="18" w:space="0" w:color="E89759" w:themeColor="accent2"/>
                  <w:right w:val="single" w:sz="18" w:space="0" w:color="AEAEAE" w:themeColor="background2" w:themeTint="99"/>
                </w:tcBorders>
              </w:tcPr>
              <w:p w14:paraId="709E8EB9" w14:textId="77777777" w:rsidR="00733523" w:rsidRPr="00DB695E" w:rsidRDefault="00733523" w:rsidP="00575CD6">
                <w:pPr>
                  <w:rPr>
                    <w:rFonts w:eastAsia="Calibri" w:cs="Hind"/>
                    <w:color w:val="auto"/>
                    <w:szCs w:val="18"/>
                  </w:rPr>
                </w:pPr>
              </w:p>
            </w:tc>
            <w:tc>
              <w:tcPr>
                <w:tcW w:w="845"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0DD63989"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6E69E6A7"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6FC2831C" w14:textId="77777777" w:rsidR="00733523" w:rsidRPr="00DB695E" w:rsidRDefault="00733523" w:rsidP="00E333F0">
                <w:pPr>
                  <w:pStyle w:val="Policetableau0"/>
                  <w:rPr>
                    <w:rFonts w:eastAsia="Calibri"/>
                  </w:rPr>
                </w:pPr>
              </w:p>
            </w:tc>
          </w:tr>
          <w:tr w:rsidR="00733523" w:rsidRPr="00DB695E" w14:paraId="1C53A2AE" w14:textId="77777777" w:rsidTr="00733523">
            <w:trPr>
              <w:trHeight w:val="170"/>
              <w:jc w:val="center"/>
            </w:trPr>
            <w:tc>
              <w:tcPr>
                <w:tcW w:w="2948"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13BACAB2" w14:textId="77777777" w:rsidR="00733523" w:rsidRPr="00DB695E" w:rsidRDefault="00733523" w:rsidP="00E333F0">
                <w:pPr>
                  <w:pStyle w:val="Policetableau0"/>
                  <w:rPr>
                    <w:rFonts w:eastAsia="Calibri"/>
                  </w:rPr>
                </w:pPr>
                <w:r w:rsidRPr="00DB695E">
                  <w:rPr>
                    <w:rFonts w:eastAsia="Calibri"/>
                  </w:rPr>
                  <w:t xml:space="preserve"> </w:t>
                </w:r>
              </w:p>
            </w:tc>
            <w:tc>
              <w:tcPr>
                <w:tcW w:w="846"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7FFECF8C" w14:textId="77777777" w:rsidR="00733523" w:rsidRPr="00DB695E" w:rsidRDefault="00733523" w:rsidP="00E333F0">
                <w:pPr>
                  <w:pStyle w:val="Policetableau0"/>
                  <w:rPr>
                    <w:rFonts w:eastAsia="Calibri"/>
                  </w:rPr>
                </w:pPr>
              </w:p>
            </w:tc>
            <w:tc>
              <w:tcPr>
                <w:tcW w:w="283" w:type="dxa"/>
                <w:vMerge/>
                <w:tcBorders>
                  <w:left w:val="single" w:sz="18" w:space="0" w:color="E89759" w:themeColor="accent2"/>
                  <w:right w:val="single" w:sz="18" w:space="0" w:color="AEAEAE" w:themeColor="background2" w:themeTint="99"/>
                </w:tcBorders>
              </w:tcPr>
              <w:p w14:paraId="6D6D3999" w14:textId="77777777" w:rsidR="00733523" w:rsidRPr="00DB695E" w:rsidRDefault="00733523" w:rsidP="00575CD6">
                <w:pPr>
                  <w:rPr>
                    <w:rFonts w:eastAsia="Calibri" w:cs="Hind"/>
                    <w:color w:val="auto"/>
                    <w:szCs w:val="18"/>
                  </w:rPr>
                </w:pPr>
              </w:p>
            </w:tc>
            <w:tc>
              <w:tcPr>
                <w:tcW w:w="845"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124799A5"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5FDE1A8B"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66AD2AE6" w14:textId="77777777" w:rsidR="00733523" w:rsidRPr="00DB695E" w:rsidRDefault="00733523" w:rsidP="00E333F0">
                <w:pPr>
                  <w:pStyle w:val="Policetableau0"/>
                  <w:rPr>
                    <w:rFonts w:eastAsia="Calibri"/>
                  </w:rPr>
                </w:pPr>
              </w:p>
            </w:tc>
          </w:tr>
          <w:tr w:rsidR="00733523" w:rsidRPr="00DB695E" w14:paraId="27453C15" w14:textId="77777777" w:rsidTr="00733523">
            <w:trPr>
              <w:trHeight w:val="170"/>
              <w:jc w:val="center"/>
            </w:trPr>
            <w:tc>
              <w:tcPr>
                <w:tcW w:w="2948" w:type="dxa"/>
                <w:tcBorders>
                  <w:top w:val="single" w:sz="4" w:space="0" w:color="E89759" w:themeColor="accent2"/>
                  <w:left w:val="single" w:sz="18" w:space="0" w:color="E89759" w:themeColor="accent2"/>
                  <w:bottom w:val="single" w:sz="18" w:space="0" w:color="E89759" w:themeColor="accent2"/>
                  <w:right w:val="single" w:sz="4" w:space="0" w:color="E89759" w:themeColor="accent2"/>
                </w:tcBorders>
              </w:tcPr>
              <w:p w14:paraId="4F94C0FB" w14:textId="77777777" w:rsidR="00733523" w:rsidRPr="00DB695E" w:rsidRDefault="00733523" w:rsidP="00E333F0">
                <w:pPr>
                  <w:pStyle w:val="Policetableau0"/>
                  <w:rPr>
                    <w:rFonts w:eastAsia="Calibri"/>
                  </w:rPr>
                </w:pPr>
              </w:p>
            </w:tc>
            <w:tc>
              <w:tcPr>
                <w:tcW w:w="846" w:type="dxa"/>
                <w:tcBorders>
                  <w:top w:val="single" w:sz="4" w:space="0" w:color="E89759" w:themeColor="accent2"/>
                  <w:left w:val="single" w:sz="4" w:space="0" w:color="E89759" w:themeColor="accent2"/>
                  <w:bottom w:val="single" w:sz="18" w:space="0" w:color="E89759" w:themeColor="accent2"/>
                  <w:right w:val="single" w:sz="18" w:space="0" w:color="E89759" w:themeColor="accent2"/>
                </w:tcBorders>
              </w:tcPr>
              <w:p w14:paraId="18BC39DF" w14:textId="77777777" w:rsidR="00733523" w:rsidRPr="00DB695E" w:rsidRDefault="00733523" w:rsidP="00E333F0">
                <w:pPr>
                  <w:pStyle w:val="Policetableau0"/>
                  <w:rPr>
                    <w:rFonts w:eastAsia="Calibri"/>
                  </w:rPr>
                </w:pPr>
              </w:p>
            </w:tc>
            <w:tc>
              <w:tcPr>
                <w:tcW w:w="283" w:type="dxa"/>
                <w:vMerge/>
                <w:tcBorders>
                  <w:left w:val="single" w:sz="18" w:space="0" w:color="E89759" w:themeColor="accent2"/>
                  <w:bottom w:val="single" w:sz="18" w:space="0" w:color="AEAEAE" w:themeColor="background2" w:themeTint="99"/>
                  <w:right w:val="single" w:sz="18" w:space="0" w:color="AEAEAE" w:themeColor="background2" w:themeTint="99"/>
                </w:tcBorders>
              </w:tcPr>
              <w:p w14:paraId="0804EDF1" w14:textId="77777777" w:rsidR="00733523" w:rsidRPr="00DB695E" w:rsidRDefault="00733523" w:rsidP="00575CD6">
                <w:pPr>
                  <w:rPr>
                    <w:rFonts w:eastAsia="Calibri" w:cs="Hind"/>
                    <w:color w:val="auto"/>
                    <w:szCs w:val="18"/>
                  </w:rPr>
                </w:pPr>
              </w:p>
            </w:tc>
            <w:tc>
              <w:tcPr>
                <w:tcW w:w="845"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4028E66E"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7C1CE66B"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7BC09C9D" w14:textId="77777777" w:rsidR="00733523" w:rsidRPr="00DB695E" w:rsidRDefault="00733523" w:rsidP="00E333F0">
                <w:pPr>
                  <w:pStyle w:val="Policetableau0"/>
                  <w:rPr>
                    <w:rFonts w:eastAsia="Calibri"/>
                  </w:rPr>
                </w:pPr>
              </w:p>
            </w:tc>
          </w:tr>
          <w:tr w:rsidR="00733523" w:rsidRPr="00DB695E" w14:paraId="4046F5CF" w14:textId="77777777" w:rsidTr="00733523">
            <w:trPr>
              <w:trHeight w:val="170"/>
              <w:jc w:val="center"/>
            </w:trPr>
            <w:tc>
              <w:tcPr>
                <w:tcW w:w="4077" w:type="dxa"/>
                <w:gridSpan w:val="3"/>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261EADA6" w14:textId="77777777" w:rsidR="00733523" w:rsidRPr="00DB695E" w:rsidRDefault="00733523" w:rsidP="00E333F0">
                <w:pPr>
                  <w:pStyle w:val="Policetableau0"/>
                  <w:rPr>
                    <w:rFonts w:eastAsia="Calibri"/>
                  </w:rPr>
                </w:pPr>
                <w:r w:rsidRPr="00E333F0">
                  <w:rPr>
                    <w:rFonts w:eastAsia="Calibri"/>
                    <w:color w:val="FFFFFF" w:themeColor="background1"/>
                  </w:rPr>
                  <w:t>Niveau global dans le poste</w:t>
                </w:r>
              </w:p>
            </w:tc>
            <w:tc>
              <w:tcPr>
                <w:tcW w:w="845" w:type="dxa"/>
                <w:tcBorders>
                  <w:top w:val="single" w:sz="6" w:space="0" w:color="AEAEAE" w:themeColor="background2" w:themeTint="99"/>
                  <w:left w:val="single" w:sz="18" w:space="0" w:color="AEAEAE" w:themeColor="background2" w:themeTint="99"/>
                  <w:bottom w:val="single" w:sz="18" w:space="0" w:color="AEAEAE" w:themeColor="background2" w:themeTint="99"/>
                  <w:right w:val="single" w:sz="6" w:space="0" w:color="AEAEAE" w:themeColor="background2" w:themeTint="99"/>
                </w:tcBorders>
              </w:tcPr>
              <w:p w14:paraId="01F87FBE" w14:textId="77777777" w:rsidR="00733523" w:rsidRPr="00DB695E" w:rsidRDefault="00733523" w:rsidP="00E333F0">
                <w:pPr>
                  <w:pStyle w:val="Policetableau0"/>
                  <w:rPr>
                    <w:rFonts w:eastAsia="Calibri"/>
                  </w:rPr>
                </w:pPr>
              </w:p>
            </w:tc>
            <w:tc>
              <w:tcPr>
                <w:tcW w:w="799" w:type="dxa"/>
                <w:tcBorders>
                  <w:top w:val="single" w:sz="6" w:space="0" w:color="AEAEAE" w:themeColor="background2" w:themeTint="99"/>
                  <w:left w:val="single" w:sz="6" w:space="0" w:color="AEAEAE" w:themeColor="background2" w:themeTint="99"/>
                  <w:bottom w:val="single" w:sz="18" w:space="0" w:color="AEAEAE" w:themeColor="background2" w:themeTint="99"/>
                  <w:right w:val="single" w:sz="6" w:space="0" w:color="AEAEAE" w:themeColor="background2" w:themeTint="99"/>
                </w:tcBorders>
              </w:tcPr>
              <w:p w14:paraId="3549459C" w14:textId="77777777" w:rsidR="00733523" w:rsidRPr="00DB695E" w:rsidRDefault="00733523" w:rsidP="00E333F0">
                <w:pPr>
                  <w:pStyle w:val="Policetableau0"/>
                  <w:rPr>
                    <w:rFonts w:eastAsia="Calibri"/>
                  </w:rPr>
                </w:pPr>
              </w:p>
            </w:tc>
            <w:tc>
              <w:tcPr>
                <w:tcW w:w="4485" w:type="dxa"/>
                <w:tcBorders>
                  <w:top w:val="single" w:sz="6" w:space="0" w:color="AEAEAE" w:themeColor="background2" w:themeTint="99"/>
                  <w:left w:val="single" w:sz="6" w:space="0" w:color="AEAEAE" w:themeColor="background2" w:themeTint="99"/>
                  <w:bottom w:val="single" w:sz="18" w:space="0" w:color="AEAEAE" w:themeColor="background2" w:themeTint="99"/>
                  <w:right w:val="single" w:sz="18" w:space="0" w:color="AEAEAE" w:themeColor="background2" w:themeTint="99"/>
                </w:tcBorders>
              </w:tcPr>
              <w:p w14:paraId="5700443E" w14:textId="77777777" w:rsidR="00733523" w:rsidRPr="00DB695E" w:rsidRDefault="00733523" w:rsidP="00E333F0">
                <w:pPr>
                  <w:pStyle w:val="Policetableau0"/>
                  <w:rPr>
                    <w:rFonts w:eastAsia="Calibri"/>
                  </w:rPr>
                </w:pPr>
              </w:p>
            </w:tc>
          </w:tr>
        </w:tbl>
        <w:p w14:paraId="7145E416" w14:textId="3164E7AA" w:rsidR="00733523" w:rsidRDefault="00733523">
          <w:pPr>
            <w:spacing w:after="160"/>
            <w:jc w:val="left"/>
          </w:pPr>
        </w:p>
        <w:tbl>
          <w:tblPr>
            <w:tblStyle w:val="Grilledutableau2"/>
            <w:tblW w:w="10206" w:type="dxa"/>
            <w:jc w:val="center"/>
            <w:tblLook w:val="04A0" w:firstRow="1" w:lastRow="0" w:firstColumn="1" w:lastColumn="0" w:noHBand="0" w:noVBand="1"/>
          </w:tblPr>
          <w:tblGrid>
            <w:gridCol w:w="2915"/>
            <w:gridCol w:w="845"/>
            <w:gridCol w:w="282"/>
            <w:gridCol w:w="844"/>
            <w:gridCol w:w="891"/>
            <w:gridCol w:w="4429"/>
          </w:tblGrid>
          <w:tr w:rsidR="00733523" w:rsidRPr="00DB695E" w14:paraId="19A4169D" w14:textId="77777777" w:rsidTr="00733523">
            <w:trPr>
              <w:trHeight w:val="332"/>
              <w:jc w:val="center"/>
            </w:trPr>
            <w:tc>
              <w:tcPr>
                <w:tcW w:w="2915"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5CF03A77" w14:textId="77777777" w:rsidR="00733523" w:rsidRPr="009037F0" w:rsidRDefault="00733523" w:rsidP="00575CD6">
                <w:pPr>
                  <w:keepNext/>
                  <w:tabs>
                    <w:tab w:val="left" w:pos="1560"/>
                  </w:tabs>
                  <w:jc w:val="left"/>
                  <w:outlineLvl w:val="2"/>
                  <w:rPr>
                    <w:rFonts w:eastAsia="Times New Roman" w:cs="Hind"/>
                    <w:b/>
                    <w:bCs/>
                    <w:color w:val="FFFFFF" w:themeColor="background1"/>
                    <w:szCs w:val="28"/>
                    <w:lang w:eastAsia="fr-FR"/>
                  </w:rPr>
                </w:pPr>
                <w:r w:rsidRPr="009037F0">
                  <w:rPr>
                    <w:rFonts w:eastAsia="Times New Roman" w:cs="Hind"/>
                    <w:b/>
                    <w:bCs/>
                    <w:color w:val="FFFFFF" w:themeColor="background1"/>
                    <w:szCs w:val="28"/>
                    <w:lang w:eastAsia="fr-FR"/>
                  </w:rPr>
                  <w:t>SAVOIR ETRE</w:t>
                </w:r>
              </w:p>
            </w:tc>
            <w:tc>
              <w:tcPr>
                <w:tcW w:w="845" w:type="dxa"/>
                <w:vMerge w:val="restart"/>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bottom"/>
              </w:tcPr>
              <w:p w14:paraId="06FFBD41" w14:textId="77777777" w:rsidR="00733523" w:rsidRPr="009037F0" w:rsidRDefault="00733523" w:rsidP="00575CD6">
                <w:pPr>
                  <w:jc w:val="center"/>
                  <w:rPr>
                    <w:rFonts w:eastAsia="Calibri" w:cs="Hind"/>
                    <w:color w:val="FFFFFF" w:themeColor="background1"/>
                    <w:szCs w:val="18"/>
                  </w:rPr>
                </w:pPr>
                <w:r w:rsidRPr="009037F0">
                  <w:rPr>
                    <w:rFonts w:eastAsia="Calibri" w:cs="Hind"/>
                    <w:color w:val="FFFFFF" w:themeColor="background1"/>
                    <w:szCs w:val="18"/>
                  </w:rPr>
                  <w:t>Niveau</w:t>
                </w:r>
              </w:p>
            </w:tc>
            <w:tc>
              <w:tcPr>
                <w:tcW w:w="282" w:type="dxa"/>
                <w:vMerge w:val="restart"/>
                <w:tcBorders>
                  <w:top w:val="nil"/>
                  <w:left w:val="single" w:sz="18" w:space="0" w:color="E89759" w:themeColor="accent2"/>
                  <w:bottom w:val="nil"/>
                  <w:right w:val="single" w:sz="18" w:space="0" w:color="AEAEAE" w:themeColor="background2" w:themeTint="99"/>
                </w:tcBorders>
              </w:tcPr>
              <w:p w14:paraId="1C0C07CF" w14:textId="77777777" w:rsidR="00733523" w:rsidRPr="009037F0" w:rsidRDefault="00733523" w:rsidP="00575CD6">
                <w:pPr>
                  <w:jc w:val="center"/>
                  <w:rPr>
                    <w:rFonts w:eastAsia="Calibri" w:cs="Hind"/>
                    <w:color w:val="auto"/>
                    <w:szCs w:val="18"/>
                  </w:rPr>
                </w:pPr>
              </w:p>
            </w:tc>
            <w:tc>
              <w:tcPr>
                <w:tcW w:w="6164" w:type="dxa"/>
                <w:gridSpan w:val="3"/>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14945596" w14:textId="77777777" w:rsidR="00733523" w:rsidRPr="00D55364" w:rsidRDefault="00733523" w:rsidP="00575CD6">
                <w:pPr>
                  <w:jc w:val="center"/>
                  <w:rPr>
                    <w:rFonts w:eastAsia="Calibri" w:cs="Hind"/>
                    <w:b/>
                    <w:color w:val="FFFFFF" w:themeColor="background1"/>
                  </w:rPr>
                </w:pPr>
                <w:r w:rsidRPr="00D55364">
                  <w:rPr>
                    <w:rFonts w:eastAsia="Calibri" w:cs="Hind"/>
                    <w:b/>
                    <w:color w:val="FFFFFF" w:themeColor="background1"/>
                  </w:rPr>
                  <w:t>Avis du responsable</w:t>
                </w:r>
              </w:p>
            </w:tc>
          </w:tr>
          <w:tr w:rsidR="00733523" w:rsidRPr="00DB695E" w14:paraId="3142D5E8" w14:textId="77777777" w:rsidTr="00733523">
            <w:trPr>
              <w:jc w:val="center"/>
            </w:trPr>
            <w:tc>
              <w:tcPr>
                <w:tcW w:w="2915"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47044493" w14:textId="77777777" w:rsidR="00733523" w:rsidRPr="00DB695E" w:rsidRDefault="00733523" w:rsidP="00575CD6">
                <w:pPr>
                  <w:jc w:val="center"/>
                  <w:rPr>
                    <w:rFonts w:eastAsia="Calibri" w:cs="Hind"/>
                    <w:color w:val="FFFFFF" w:themeColor="background1"/>
                    <w:szCs w:val="18"/>
                  </w:rPr>
                </w:pPr>
                <w:r w:rsidRPr="009037F0">
                  <w:rPr>
                    <w:rFonts w:eastAsia="Calibri" w:cs="Hind"/>
                    <w:color w:val="FFFFFF" w:themeColor="background1"/>
                    <w:sz w:val="18"/>
                    <w:szCs w:val="18"/>
                  </w:rPr>
                  <w:t>Compétences d’adaptation et relationnelles</w:t>
                </w:r>
              </w:p>
            </w:tc>
            <w:tc>
              <w:tcPr>
                <w:tcW w:w="845" w:type="dxa"/>
                <w:vMerge/>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09C79672" w14:textId="77777777" w:rsidR="00733523" w:rsidRPr="00DB695E" w:rsidRDefault="00733523" w:rsidP="00575CD6">
                <w:pPr>
                  <w:jc w:val="center"/>
                  <w:rPr>
                    <w:rFonts w:eastAsia="Calibri" w:cs="Hind"/>
                    <w:color w:val="ED7D31"/>
                    <w:szCs w:val="18"/>
                  </w:rPr>
                </w:pPr>
              </w:p>
            </w:tc>
            <w:tc>
              <w:tcPr>
                <w:tcW w:w="282" w:type="dxa"/>
                <w:vMerge/>
                <w:tcBorders>
                  <w:top w:val="nil"/>
                  <w:left w:val="single" w:sz="18" w:space="0" w:color="E89759" w:themeColor="accent2"/>
                  <w:bottom w:val="nil"/>
                  <w:right w:val="single" w:sz="18" w:space="0" w:color="AEAEAE" w:themeColor="background2" w:themeTint="99"/>
                </w:tcBorders>
              </w:tcPr>
              <w:p w14:paraId="48E33B20" w14:textId="77777777" w:rsidR="00733523" w:rsidRPr="00DB695E" w:rsidRDefault="00733523" w:rsidP="00575CD6">
                <w:pPr>
                  <w:jc w:val="center"/>
                  <w:rPr>
                    <w:rFonts w:eastAsia="Calibri" w:cs="Hind"/>
                    <w:color w:val="auto"/>
                    <w:szCs w:val="18"/>
                  </w:rPr>
                </w:pPr>
              </w:p>
            </w:tc>
            <w:tc>
              <w:tcPr>
                <w:tcW w:w="844"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50601ECE"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Niveau</w:t>
                </w:r>
              </w:p>
            </w:tc>
            <w:tc>
              <w:tcPr>
                <w:tcW w:w="891"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128A990F"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Montée</w:t>
                </w:r>
              </w:p>
            </w:tc>
            <w:tc>
              <w:tcPr>
                <w:tcW w:w="4429"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bottom"/>
              </w:tcPr>
              <w:p w14:paraId="6A1E8E37" w14:textId="77777777" w:rsidR="00733523" w:rsidRPr="00DB695E" w:rsidRDefault="00733523" w:rsidP="00575CD6">
                <w:pPr>
                  <w:jc w:val="center"/>
                  <w:rPr>
                    <w:rFonts w:eastAsia="Calibri" w:cs="Hind"/>
                    <w:color w:val="FFFFFF" w:themeColor="background1"/>
                    <w:szCs w:val="18"/>
                  </w:rPr>
                </w:pPr>
                <w:r w:rsidRPr="00DB695E">
                  <w:rPr>
                    <w:rFonts w:eastAsia="Calibri" w:cs="Hind"/>
                    <w:color w:val="FFFFFF" w:themeColor="background1"/>
                    <w:szCs w:val="18"/>
                  </w:rPr>
                  <w:t>Commentaires</w:t>
                </w:r>
              </w:p>
            </w:tc>
          </w:tr>
          <w:tr w:rsidR="00733523" w:rsidRPr="00DB695E" w14:paraId="641AEFB2" w14:textId="77777777" w:rsidTr="00733523">
            <w:trPr>
              <w:trHeight w:val="170"/>
              <w:jc w:val="center"/>
            </w:trPr>
            <w:tc>
              <w:tcPr>
                <w:tcW w:w="2915" w:type="dxa"/>
                <w:tcBorders>
                  <w:top w:val="single" w:sz="18" w:space="0" w:color="E89759" w:themeColor="accent2"/>
                  <w:left w:val="single" w:sz="18" w:space="0" w:color="E89759" w:themeColor="accent2"/>
                  <w:bottom w:val="single" w:sz="4" w:space="0" w:color="E89759" w:themeColor="accent2"/>
                  <w:right w:val="single" w:sz="4" w:space="0" w:color="E89759" w:themeColor="accent2"/>
                </w:tcBorders>
              </w:tcPr>
              <w:p w14:paraId="6C14FDC5" w14:textId="77777777" w:rsidR="00733523" w:rsidRPr="00C95836" w:rsidRDefault="00733523" w:rsidP="00E333F0">
                <w:pPr>
                  <w:pStyle w:val="Policetableau0"/>
                </w:pPr>
                <w:r>
                  <w:t>Motivation</w:t>
                </w:r>
              </w:p>
            </w:tc>
            <w:tc>
              <w:tcPr>
                <w:tcW w:w="845" w:type="dxa"/>
                <w:tcBorders>
                  <w:top w:val="single" w:sz="18" w:space="0" w:color="E89759" w:themeColor="accent2"/>
                  <w:left w:val="single" w:sz="4" w:space="0" w:color="E89759" w:themeColor="accent2"/>
                  <w:bottom w:val="single" w:sz="4" w:space="0" w:color="E89759" w:themeColor="accent2"/>
                  <w:right w:val="single" w:sz="18" w:space="0" w:color="E89759" w:themeColor="accent2"/>
                </w:tcBorders>
              </w:tcPr>
              <w:p w14:paraId="7C585C42" w14:textId="77777777"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64D84D2E" w14:textId="77777777" w:rsidR="00733523" w:rsidRPr="00DB695E" w:rsidRDefault="00733523" w:rsidP="00575CD6">
                <w:pPr>
                  <w:rPr>
                    <w:rFonts w:eastAsia="Calibri" w:cs="Hind"/>
                    <w:color w:val="auto"/>
                    <w:szCs w:val="18"/>
                  </w:rPr>
                </w:pPr>
              </w:p>
            </w:tc>
            <w:tc>
              <w:tcPr>
                <w:tcW w:w="844" w:type="dxa"/>
                <w:tcBorders>
                  <w:top w:val="single" w:sz="18"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5915CBA1" w14:textId="77777777" w:rsidR="00733523" w:rsidRPr="00DB695E" w:rsidRDefault="00733523" w:rsidP="00E333F0">
                <w:pPr>
                  <w:pStyle w:val="Policetableau0"/>
                  <w:rPr>
                    <w:rFonts w:eastAsia="Calibri"/>
                  </w:rPr>
                </w:pPr>
              </w:p>
            </w:tc>
            <w:tc>
              <w:tcPr>
                <w:tcW w:w="891" w:type="dxa"/>
                <w:tcBorders>
                  <w:top w:val="single" w:sz="18"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3431CB3C" w14:textId="77777777" w:rsidR="00733523" w:rsidRPr="00DB695E" w:rsidRDefault="00733523" w:rsidP="00E333F0">
                <w:pPr>
                  <w:pStyle w:val="Policetableau0"/>
                  <w:rPr>
                    <w:rFonts w:eastAsia="Calibri"/>
                  </w:rPr>
                </w:pPr>
              </w:p>
            </w:tc>
            <w:tc>
              <w:tcPr>
                <w:tcW w:w="4429" w:type="dxa"/>
                <w:tcBorders>
                  <w:top w:val="single" w:sz="18"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754E9E47" w14:textId="77777777" w:rsidR="00733523" w:rsidRPr="00DB695E" w:rsidRDefault="00733523" w:rsidP="00E333F0">
                <w:pPr>
                  <w:pStyle w:val="Policetableau0"/>
                  <w:rPr>
                    <w:rFonts w:eastAsia="Calibri"/>
                  </w:rPr>
                </w:pPr>
              </w:p>
            </w:tc>
          </w:tr>
          <w:tr w:rsidR="00733523" w:rsidRPr="00DB695E" w14:paraId="6181470D"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786A5AB3" w14:textId="77777777" w:rsidR="00733523" w:rsidRPr="00C95836" w:rsidRDefault="00733523" w:rsidP="00E333F0">
                <w:pPr>
                  <w:pStyle w:val="Policetableau0"/>
                </w:pPr>
                <w:r>
                  <w:t>Adaptabilité</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23267978" w14:textId="77777777"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160EAE90"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4C4B861B"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086491B4"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15365C58" w14:textId="77777777" w:rsidR="00733523" w:rsidRPr="00DB695E" w:rsidRDefault="00733523" w:rsidP="00E333F0">
                <w:pPr>
                  <w:pStyle w:val="Policetableau0"/>
                  <w:rPr>
                    <w:rFonts w:eastAsia="Calibri"/>
                  </w:rPr>
                </w:pPr>
              </w:p>
            </w:tc>
          </w:tr>
          <w:tr w:rsidR="00733523" w:rsidRPr="00DB695E" w14:paraId="6534385E"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378FA892" w14:textId="77777777" w:rsidR="00733523" w:rsidRPr="00C95836" w:rsidRDefault="00733523" w:rsidP="00E333F0">
                <w:pPr>
                  <w:pStyle w:val="Policetableau0"/>
                </w:pPr>
                <w:r>
                  <w:t>Force de proposition</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1D42C3A1" w14:textId="77777777"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2557C21E"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32BECF71"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5D28F405"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07265915" w14:textId="77777777" w:rsidR="00733523" w:rsidRPr="00DB695E" w:rsidRDefault="00733523" w:rsidP="00E333F0">
                <w:pPr>
                  <w:pStyle w:val="Policetableau0"/>
                  <w:rPr>
                    <w:rFonts w:eastAsia="Calibri"/>
                  </w:rPr>
                </w:pPr>
              </w:p>
            </w:tc>
          </w:tr>
          <w:tr w:rsidR="00733523" w:rsidRPr="00DB695E" w14:paraId="4D55D516"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1F6361C4" w14:textId="77777777" w:rsidR="00733523" w:rsidRPr="00C95836" w:rsidRDefault="00733523" w:rsidP="00E333F0">
                <w:pPr>
                  <w:pStyle w:val="Policetableau0"/>
                </w:pPr>
                <w:r>
                  <w:t>Leadership</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42AA5A18" w14:textId="77777777"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1C4F25E9"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236E114C"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509A462F"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49834E0B" w14:textId="77777777" w:rsidR="00733523" w:rsidRPr="00DB695E" w:rsidRDefault="00733523" w:rsidP="00E333F0">
                <w:pPr>
                  <w:pStyle w:val="Policetableau0"/>
                  <w:rPr>
                    <w:rFonts w:eastAsia="Calibri"/>
                  </w:rPr>
                </w:pPr>
              </w:p>
            </w:tc>
          </w:tr>
          <w:tr w:rsidR="00733523" w:rsidRPr="00DB695E" w14:paraId="77FBD818"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70DC85B4" w14:textId="77777777" w:rsidR="00733523" w:rsidRPr="00C95836" w:rsidRDefault="00733523" w:rsidP="00E333F0">
                <w:pPr>
                  <w:pStyle w:val="Policetableau0"/>
                </w:pPr>
                <w:r>
                  <w:t>Ecoute / Prise de recul</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57024CFD" w14:textId="77777777"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0E5076D5"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3FEB7297"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4697E0F3"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4B9D98CD" w14:textId="77777777" w:rsidR="00733523" w:rsidRPr="00DB695E" w:rsidRDefault="00733523" w:rsidP="00E333F0">
                <w:pPr>
                  <w:pStyle w:val="Policetableau0"/>
                  <w:rPr>
                    <w:rFonts w:eastAsia="Calibri"/>
                  </w:rPr>
                </w:pPr>
              </w:p>
            </w:tc>
          </w:tr>
          <w:tr w:rsidR="00733523" w:rsidRPr="00DB695E" w14:paraId="611745A1"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139E18F1" w14:textId="77777777" w:rsidR="00733523" w:rsidRPr="00C95836" w:rsidRDefault="00733523" w:rsidP="00E333F0">
                <w:pPr>
                  <w:pStyle w:val="Policetableau0"/>
                </w:pPr>
                <w:r>
                  <w:t>Sens du service</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332F91B8" w14:textId="77777777"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42F61437"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757249AF"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3C81B842"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57869537" w14:textId="77777777" w:rsidR="00733523" w:rsidRPr="00DB695E" w:rsidRDefault="00733523" w:rsidP="00E333F0">
                <w:pPr>
                  <w:pStyle w:val="Policetableau0"/>
                  <w:rPr>
                    <w:rFonts w:eastAsia="Calibri"/>
                  </w:rPr>
                </w:pPr>
              </w:p>
            </w:tc>
          </w:tr>
          <w:tr w:rsidR="00733523" w:rsidRPr="00DB695E" w14:paraId="29D9267C"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54D72BD8" w14:textId="77777777" w:rsidR="00733523" w:rsidRPr="00C95836" w:rsidRDefault="00733523" w:rsidP="00E333F0">
                <w:pPr>
                  <w:pStyle w:val="Policetableau0"/>
                </w:pPr>
                <w:r>
                  <w:t>Attitude</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5DB9EF0F" w14:textId="77777777"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4114FA60"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5CD60C3D"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1AA0786C"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19388F2B" w14:textId="77777777" w:rsidR="00733523" w:rsidRPr="00DB695E" w:rsidRDefault="00733523" w:rsidP="00E333F0">
                <w:pPr>
                  <w:pStyle w:val="Policetableau0"/>
                  <w:rPr>
                    <w:rFonts w:eastAsia="Calibri"/>
                  </w:rPr>
                </w:pPr>
              </w:p>
            </w:tc>
          </w:tr>
          <w:tr w:rsidR="00733523" w:rsidRPr="00DB695E" w14:paraId="20708FB2"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0AA62FED" w14:textId="77777777" w:rsidR="00733523" w:rsidRPr="00C95836" w:rsidRDefault="00733523" w:rsidP="00E333F0">
                <w:pPr>
                  <w:pStyle w:val="Policetableau0"/>
                </w:pPr>
                <w:r>
                  <w:t>Communication</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24895883" w14:textId="77777777"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44156305"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038490F6"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0FB9CE30"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6627D057" w14:textId="77777777" w:rsidR="00733523" w:rsidRPr="00DB695E" w:rsidRDefault="00733523" w:rsidP="00E333F0">
                <w:pPr>
                  <w:pStyle w:val="Policetableau0"/>
                  <w:rPr>
                    <w:rFonts w:eastAsia="Calibri"/>
                  </w:rPr>
                </w:pPr>
              </w:p>
            </w:tc>
          </w:tr>
          <w:tr w:rsidR="00733523" w:rsidRPr="00DB695E" w14:paraId="3BE25BA4"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19455D55" w14:textId="77777777" w:rsidR="00733523" w:rsidRDefault="00733523" w:rsidP="00E333F0">
                <w:pPr>
                  <w:pStyle w:val="Policetableau0"/>
                </w:pPr>
                <w:r>
                  <w:t>Organisation / Rigueur</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151A4C2A" w14:textId="77777777"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2CE8A945"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74B296E0"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02531547"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4863E8AF" w14:textId="77777777" w:rsidR="00733523" w:rsidRPr="00DB695E" w:rsidRDefault="00733523" w:rsidP="00E333F0">
                <w:pPr>
                  <w:pStyle w:val="Policetableau0"/>
                  <w:rPr>
                    <w:rFonts w:eastAsia="Calibri"/>
                  </w:rPr>
                </w:pPr>
              </w:p>
            </w:tc>
          </w:tr>
          <w:tr w:rsidR="00733523" w:rsidRPr="00DB695E" w14:paraId="2AF68471" w14:textId="77777777" w:rsidTr="00733523">
            <w:trPr>
              <w:trHeight w:val="170"/>
              <w:jc w:val="center"/>
            </w:trPr>
            <w:tc>
              <w:tcPr>
                <w:tcW w:w="291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tcPr>
              <w:p w14:paraId="75E279CB" w14:textId="77777777" w:rsidR="00733523" w:rsidRDefault="00733523" w:rsidP="00E333F0">
                <w:pPr>
                  <w:pStyle w:val="Policetableau0"/>
                </w:pPr>
                <w:r>
                  <w:t>Mobilité</w:t>
                </w:r>
              </w:p>
            </w:tc>
            <w:tc>
              <w:tcPr>
                <w:tcW w:w="845"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tcPr>
              <w:p w14:paraId="0C674B13" w14:textId="77777777"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71B7C1C9"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6" w:space="0" w:color="AEAEAE" w:themeColor="background2" w:themeTint="99"/>
                </w:tcBorders>
              </w:tcPr>
              <w:p w14:paraId="31922A77"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tcPr>
              <w:p w14:paraId="4F73E72E"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18" w:space="0" w:color="AEAEAE" w:themeColor="background2" w:themeTint="99"/>
                </w:tcBorders>
              </w:tcPr>
              <w:p w14:paraId="2C78A249" w14:textId="77777777" w:rsidR="00733523" w:rsidRPr="00DB695E" w:rsidRDefault="00733523" w:rsidP="00E333F0">
                <w:pPr>
                  <w:pStyle w:val="Policetableau0"/>
                  <w:rPr>
                    <w:rFonts w:eastAsia="Calibri"/>
                  </w:rPr>
                </w:pPr>
              </w:p>
            </w:tc>
          </w:tr>
          <w:tr w:rsidR="00733523" w:rsidRPr="00DB695E" w14:paraId="7ECE4BB5" w14:textId="77777777" w:rsidTr="00733523">
            <w:trPr>
              <w:trHeight w:val="170"/>
              <w:jc w:val="center"/>
            </w:trPr>
            <w:tc>
              <w:tcPr>
                <w:tcW w:w="2915" w:type="dxa"/>
                <w:tcBorders>
                  <w:top w:val="single" w:sz="4" w:space="0" w:color="E89759" w:themeColor="accent2"/>
                  <w:left w:val="single" w:sz="18" w:space="0" w:color="E89759" w:themeColor="accent2"/>
                  <w:bottom w:val="single" w:sz="18" w:space="0" w:color="E89759" w:themeColor="accent2"/>
                  <w:right w:val="single" w:sz="4" w:space="0" w:color="E89759" w:themeColor="accent2"/>
                </w:tcBorders>
              </w:tcPr>
              <w:p w14:paraId="4E43A630" w14:textId="77777777" w:rsidR="00733523" w:rsidRPr="00C95836" w:rsidRDefault="00733523" w:rsidP="00E333F0">
                <w:pPr>
                  <w:pStyle w:val="Policetableau0"/>
                </w:pPr>
                <w:r>
                  <w:t>Implication pour Apside</w:t>
                </w:r>
              </w:p>
            </w:tc>
            <w:tc>
              <w:tcPr>
                <w:tcW w:w="845" w:type="dxa"/>
                <w:tcBorders>
                  <w:top w:val="single" w:sz="4" w:space="0" w:color="E89759" w:themeColor="accent2"/>
                  <w:left w:val="single" w:sz="4" w:space="0" w:color="E89759" w:themeColor="accent2"/>
                  <w:bottom w:val="single" w:sz="18" w:space="0" w:color="E89759" w:themeColor="accent2"/>
                  <w:right w:val="single" w:sz="18" w:space="0" w:color="E89759" w:themeColor="accent2"/>
                </w:tcBorders>
              </w:tcPr>
              <w:p w14:paraId="144B4FB0" w14:textId="77777777" w:rsidR="00733523" w:rsidRPr="00DB695E" w:rsidRDefault="00733523" w:rsidP="00E333F0">
                <w:pPr>
                  <w:pStyle w:val="Policetableau0"/>
                  <w:rPr>
                    <w:rFonts w:eastAsia="Calibri"/>
                  </w:rPr>
                </w:pPr>
              </w:p>
            </w:tc>
            <w:tc>
              <w:tcPr>
                <w:tcW w:w="282" w:type="dxa"/>
                <w:vMerge/>
                <w:tcBorders>
                  <w:top w:val="nil"/>
                  <w:left w:val="single" w:sz="18" w:space="0" w:color="E89759" w:themeColor="accent2"/>
                  <w:bottom w:val="nil"/>
                  <w:right w:val="single" w:sz="18" w:space="0" w:color="AEAEAE" w:themeColor="background2" w:themeTint="99"/>
                </w:tcBorders>
              </w:tcPr>
              <w:p w14:paraId="283CDB05" w14:textId="77777777" w:rsidR="00733523" w:rsidRPr="00DB695E" w:rsidRDefault="00733523" w:rsidP="00575CD6">
                <w:pPr>
                  <w:rPr>
                    <w:rFonts w:eastAsia="Calibri" w:cs="Hind"/>
                    <w:color w:val="auto"/>
                    <w:szCs w:val="18"/>
                  </w:rPr>
                </w:pPr>
              </w:p>
            </w:tc>
            <w:tc>
              <w:tcPr>
                <w:tcW w:w="844" w:type="dxa"/>
                <w:tcBorders>
                  <w:top w:val="single" w:sz="6" w:space="0" w:color="AEAEAE" w:themeColor="background2" w:themeTint="99"/>
                  <w:left w:val="single" w:sz="18" w:space="0" w:color="AEAEAE" w:themeColor="background2" w:themeTint="99"/>
                  <w:bottom w:val="single" w:sz="18" w:space="0" w:color="AEAEAE" w:themeColor="background2" w:themeTint="99"/>
                  <w:right w:val="single" w:sz="6" w:space="0" w:color="AEAEAE" w:themeColor="background2" w:themeTint="99"/>
                </w:tcBorders>
              </w:tcPr>
              <w:p w14:paraId="41AB1E9E" w14:textId="77777777" w:rsidR="00733523" w:rsidRPr="00DB695E" w:rsidRDefault="00733523" w:rsidP="00E333F0">
                <w:pPr>
                  <w:pStyle w:val="Policetableau0"/>
                  <w:rPr>
                    <w:rFonts w:eastAsia="Calibri"/>
                  </w:rPr>
                </w:pPr>
              </w:p>
            </w:tc>
            <w:tc>
              <w:tcPr>
                <w:tcW w:w="891" w:type="dxa"/>
                <w:tcBorders>
                  <w:top w:val="single" w:sz="6" w:space="0" w:color="AEAEAE" w:themeColor="background2" w:themeTint="99"/>
                  <w:left w:val="single" w:sz="6" w:space="0" w:color="AEAEAE" w:themeColor="background2" w:themeTint="99"/>
                  <w:bottom w:val="single" w:sz="18" w:space="0" w:color="AEAEAE" w:themeColor="background2" w:themeTint="99"/>
                  <w:right w:val="single" w:sz="6" w:space="0" w:color="AEAEAE" w:themeColor="background2" w:themeTint="99"/>
                </w:tcBorders>
              </w:tcPr>
              <w:p w14:paraId="5CC25808" w14:textId="77777777" w:rsidR="00733523" w:rsidRPr="00DB695E" w:rsidRDefault="00733523" w:rsidP="00E333F0">
                <w:pPr>
                  <w:pStyle w:val="Policetableau0"/>
                  <w:rPr>
                    <w:rFonts w:eastAsia="Calibri"/>
                  </w:rPr>
                </w:pPr>
              </w:p>
            </w:tc>
            <w:tc>
              <w:tcPr>
                <w:tcW w:w="4429" w:type="dxa"/>
                <w:tcBorders>
                  <w:top w:val="single" w:sz="6" w:space="0" w:color="AEAEAE" w:themeColor="background2" w:themeTint="99"/>
                  <w:left w:val="single" w:sz="6" w:space="0" w:color="AEAEAE" w:themeColor="background2" w:themeTint="99"/>
                  <w:bottom w:val="single" w:sz="18" w:space="0" w:color="AEAEAE" w:themeColor="background2" w:themeTint="99"/>
                  <w:right w:val="single" w:sz="18" w:space="0" w:color="AEAEAE" w:themeColor="background2" w:themeTint="99"/>
                </w:tcBorders>
              </w:tcPr>
              <w:p w14:paraId="26B8136F" w14:textId="77777777" w:rsidR="00733523" w:rsidRPr="00DB695E" w:rsidRDefault="00733523" w:rsidP="00E333F0">
                <w:pPr>
                  <w:pStyle w:val="Policetableau0"/>
                  <w:rPr>
                    <w:rFonts w:eastAsia="Calibri"/>
                  </w:rPr>
                </w:pPr>
              </w:p>
            </w:tc>
          </w:tr>
        </w:tbl>
        <w:p w14:paraId="07182FD7" w14:textId="51F2E191" w:rsidR="00733523" w:rsidRDefault="00733523">
          <w:pPr>
            <w:spacing w:after="160"/>
            <w:jc w:val="left"/>
          </w:pPr>
        </w:p>
        <w:p w14:paraId="6DC46AEA" w14:textId="1D4F988B" w:rsidR="00733523" w:rsidRDefault="00733523">
          <w:pPr>
            <w:spacing w:after="160"/>
            <w:jc w:val="left"/>
          </w:pPr>
          <w:r>
            <w:br w:type="page"/>
          </w:r>
        </w:p>
        <w:p w14:paraId="119BD255" w14:textId="485F2C8F" w:rsidR="00733523" w:rsidRPr="00EA53F6" w:rsidRDefault="00733523" w:rsidP="00EA53F6">
          <w:pPr>
            <w:pStyle w:val="Titre1"/>
          </w:pPr>
          <w:r w:rsidRPr="00EA53F6">
            <w:lastRenderedPageBreak/>
            <w:t>SYNTHESE DU BILAN</w:t>
          </w:r>
        </w:p>
        <w:p w14:paraId="063D3AA7" w14:textId="64260366" w:rsidR="00733523" w:rsidRDefault="00733523" w:rsidP="00EA53F6">
          <w:pPr>
            <w:pStyle w:val="Titre2"/>
            <w:spacing w:before="0"/>
          </w:pPr>
          <w:r w:rsidRPr="00733523">
            <w:t>Synthèse du bilan</w:t>
          </w:r>
        </w:p>
        <w:tbl>
          <w:tblPr>
            <w:tblStyle w:val="Grilledutableau1"/>
            <w:tblW w:w="9974" w:type="dxa"/>
            <w:tblInd w:w="-459" w:type="dxa"/>
            <w:tblLook w:val="04A0" w:firstRow="1" w:lastRow="0" w:firstColumn="1" w:lastColumn="0" w:noHBand="0" w:noVBand="1"/>
          </w:tblPr>
          <w:tblGrid>
            <w:gridCol w:w="9974"/>
          </w:tblGrid>
          <w:tr w:rsidR="00733523" w:rsidRPr="00733523" w14:paraId="1B9E3764" w14:textId="77777777" w:rsidTr="00EA53F6">
            <w:trPr>
              <w:trHeight w:val="249"/>
            </w:trPr>
            <w:tc>
              <w:tcPr>
                <w:tcW w:w="9974" w:type="dxa"/>
                <w:tcBorders>
                  <w:top w:val="single" w:sz="18" w:space="0" w:color="E89759"/>
                  <w:left w:val="single" w:sz="18" w:space="0" w:color="E89759"/>
                  <w:bottom w:val="single" w:sz="18" w:space="0" w:color="E89759"/>
                  <w:right w:val="single" w:sz="18" w:space="0" w:color="E89759"/>
                </w:tcBorders>
                <w:shd w:val="clear" w:color="auto" w:fill="E89759" w:themeFill="accent2"/>
                <w:vAlign w:val="center"/>
              </w:tcPr>
              <w:p w14:paraId="7A6F51B3" w14:textId="77777777" w:rsidR="00733523" w:rsidRPr="00D55364" w:rsidRDefault="00733523" w:rsidP="00EA53F6">
                <w:pPr>
                  <w:pStyle w:val="Policetableau0"/>
                  <w:spacing w:before="0"/>
                  <w:rPr>
                    <w:rFonts w:eastAsiaTheme="majorEastAsia"/>
                    <w:b/>
                    <w:color w:val="787878" w:themeColor="background2"/>
                  </w:rPr>
                </w:pPr>
                <w:r w:rsidRPr="00D55364">
                  <w:rPr>
                    <w:rFonts w:eastAsiaTheme="majorEastAsia"/>
                    <w:b/>
                    <w:color w:val="FFFFFF" w:themeColor="background1"/>
                  </w:rPr>
                  <w:t>Avis du collaborateur</w:t>
                </w:r>
              </w:p>
            </w:tc>
          </w:tr>
          <w:tr w:rsidR="00733523" w:rsidRPr="00733523" w14:paraId="19139AF9" w14:textId="77777777" w:rsidTr="00EA53F6">
            <w:trPr>
              <w:trHeight w:val="379"/>
            </w:trPr>
            <w:tc>
              <w:tcPr>
                <w:tcW w:w="9974" w:type="dxa"/>
                <w:tcBorders>
                  <w:top w:val="single" w:sz="18" w:space="0" w:color="E89759"/>
                  <w:left w:val="single" w:sz="18" w:space="0" w:color="E89759"/>
                  <w:bottom w:val="single" w:sz="18" w:space="0" w:color="AEAEAE" w:themeColor="background2" w:themeTint="99"/>
                  <w:right w:val="single" w:sz="18" w:space="0" w:color="E89759"/>
                </w:tcBorders>
              </w:tcPr>
              <w:p w14:paraId="1FBFB871" w14:textId="77777777" w:rsidR="00733523" w:rsidRPr="00733523" w:rsidRDefault="00733523" w:rsidP="00EA53F6">
                <w:pPr>
                  <w:pStyle w:val="Policetableau0"/>
                  <w:spacing w:before="0"/>
                </w:pPr>
              </w:p>
            </w:tc>
          </w:tr>
          <w:tr w:rsidR="00733523" w:rsidRPr="00733523" w14:paraId="7A678686" w14:textId="77777777" w:rsidTr="00EA53F6">
            <w:trPr>
              <w:trHeight w:val="248"/>
            </w:trPr>
            <w:tc>
              <w:tcPr>
                <w:tcW w:w="9974"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vAlign w:val="center"/>
              </w:tcPr>
              <w:p w14:paraId="202D06B8" w14:textId="77777777" w:rsidR="00733523" w:rsidRPr="009037F0" w:rsidRDefault="00733523" w:rsidP="00EA53F6">
                <w:pPr>
                  <w:pStyle w:val="Policetableau0"/>
                  <w:spacing w:before="0"/>
                  <w:rPr>
                    <w:rFonts w:eastAsiaTheme="majorEastAsia" w:cstheme="minorHAnsi"/>
                    <w:b/>
                    <w:color w:val="787878" w:themeColor="background2"/>
                    <w:szCs w:val="20"/>
                  </w:rPr>
                </w:pPr>
                <w:r w:rsidRPr="00D55364">
                  <w:rPr>
                    <w:rFonts w:eastAsiaTheme="majorEastAsia"/>
                    <w:b/>
                    <w:color w:val="FFFFFF" w:themeColor="background1"/>
                  </w:rPr>
                  <w:t>Avis du responsable</w:t>
                </w:r>
              </w:p>
            </w:tc>
          </w:tr>
          <w:tr w:rsidR="00733523" w:rsidRPr="00733523" w14:paraId="61F3EEC3" w14:textId="77777777" w:rsidTr="00EA53F6">
            <w:trPr>
              <w:trHeight w:val="606"/>
            </w:trPr>
            <w:tc>
              <w:tcPr>
                <w:tcW w:w="9974"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70A0C008" w14:textId="77777777" w:rsidR="00733523" w:rsidRPr="00733523" w:rsidRDefault="00733523" w:rsidP="00EA53F6">
                <w:pPr>
                  <w:pStyle w:val="Policetableau0"/>
                  <w:spacing w:before="0"/>
                </w:pPr>
                <w:r w:rsidRPr="00733523">
                  <w:t>Conforme à l’attendu :</w:t>
                </w:r>
              </w:p>
            </w:tc>
          </w:tr>
        </w:tbl>
        <w:p w14:paraId="22C33F99" w14:textId="31A2A949" w:rsidR="00733523" w:rsidRDefault="00733523" w:rsidP="00EA53F6">
          <w:pPr>
            <w:pStyle w:val="Titre2"/>
          </w:pPr>
          <w:r w:rsidRPr="00733523">
            <w:t>Objectifs pour la période à venir</w:t>
          </w:r>
        </w:p>
        <w:tbl>
          <w:tblPr>
            <w:tblStyle w:val="Grilledutableau3"/>
            <w:tblW w:w="10054" w:type="dxa"/>
            <w:tblInd w:w="-459" w:type="dxa"/>
            <w:tblLook w:val="04A0" w:firstRow="1" w:lastRow="0" w:firstColumn="1" w:lastColumn="0" w:noHBand="0" w:noVBand="1"/>
          </w:tblPr>
          <w:tblGrid>
            <w:gridCol w:w="6390"/>
            <w:gridCol w:w="283"/>
            <w:gridCol w:w="3381"/>
          </w:tblGrid>
          <w:tr w:rsidR="00733523" w:rsidRPr="00733523" w14:paraId="13609814" w14:textId="77777777" w:rsidTr="00EA53F6">
            <w:trPr>
              <w:trHeight w:val="159"/>
            </w:trPr>
            <w:tc>
              <w:tcPr>
                <w:tcW w:w="6390" w:type="dxa"/>
                <w:tcBorders>
                  <w:top w:val="single" w:sz="18" w:space="0" w:color="E89759" w:themeColor="accent2"/>
                  <w:left w:val="single" w:sz="18" w:space="0" w:color="E89759" w:themeColor="accent2"/>
                  <w:bottom w:val="single" w:sz="12" w:space="0" w:color="F7CAAC"/>
                  <w:right w:val="single" w:sz="18" w:space="0" w:color="E89759" w:themeColor="accent2"/>
                </w:tcBorders>
                <w:shd w:val="clear" w:color="auto" w:fill="E89759" w:themeFill="accent2"/>
                <w:vAlign w:val="center"/>
              </w:tcPr>
              <w:p w14:paraId="1B0F89BB" w14:textId="77777777" w:rsidR="00733523" w:rsidRPr="00D55364" w:rsidRDefault="00733523" w:rsidP="00EA53F6">
                <w:pPr>
                  <w:pStyle w:val="Policetableau0"/>
                  <w:spacing w:before="0"/>
                  <w:rPr>
                    <w:rFonts w:eastAsiaTheme="majorEastAsia"/>
                    <w:b/>
                    <w:color w:val="FFFFFF" w:themeColor="background1"/>
                  </w:rPr>
                </w:pPr>
                <w:r w:rsidRPr="00D55364">
                  <w:rPr>
                    <w:rFonts w:eastAsiaTheme="majorEastAsia"/>
                    <w:b/>
                    <w:color w:val="FFFFFF" w:themeColor="background1"/>
                  </w:rPr>
                  <w:t xml:space="preserve">Objectifs </w:t>
                </w:r>
              </w:p>
            </w:tc>
            <w:tc>
              <w:tcPr>
                <w:tcW w:w="283" w:type="dxa"/>
                <w:vMerge w:val="restart"/>
                <w:tcBorders>
                  <w:top w:val="nil"/>
                  <w:left w:val="single" w:sz="18" w:space="0" w:color="E89759" w:themeColor="accent2"/>
                  <w:bottom w:val="nil"/>
                  <w:right w:val="single" w:sz="18" w:space="0" w:color="AEAEAE" w:themeColor="background2" w:themeTint="99"/>
                </w:tcBorders>
                <w:shd w:val="clear" w:color="auto" w:fill="auto"/>
              </w:tcPr>
              <w:p w14:paraId="3E239064" w14:textId="77777777" w:rsidR="00733523" w:rsidRPr="00D55364" w:rsidRDefault="00733523" w:rsidP="00EA53F6">
                <w:pPr>
                  <w:pStyle w:val="Policetableau0"/>
                  <w:spacing w:before="0"/>
                  <w:rPr>
                    <w:rFonts w:eastAsiaTheme="majorEastAsia"/>
                    <w:b/>
                    <w:color w:val="FFFFFF" w:themeColor="background1"/>
                  </w:rPr>
                </w:pPr>
              </w:p>
            </w:tc>
            <w:tc>
              <w:tcPr>
                <w:tcW w:w="3381" w:type="dxa"/>
                <w:tcBorders>
                  <w:top w:val="single" w:sz="6"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756734C6" w14:textId="77777777" w:rsidR="00733523" w:rsidRPr="00D55364" w:rsidRDefault="00733523" w:rsidP="00EA53F6">
                <w:pPr>
                  <w:pStyle w:val="Policetableau0"/>
                  <w:spacing w:before="0"/>
                  <w:rPr>
                    <w:rFonts w:eastAsiaTheme="majorEastAsia"/>
                    <w:b/>
                    <w:color w:val="FFFFFF" w:themeColor="background1"/>
                  </w:rPr>
                </w:pPr>
                <w:r w:rsidRPr="00D55364">
                  <w:rPr>
                    <w:rFonts w:eastAsiaTheme="majorEastAsia"/>
                    <w:b/>
                    <w:color w:val="FFFFFF" w:themeColor="background1"/>
                  </w:rPr>
                  <w:t>Moyens à mettre en œuvre</w:t>
                </w:r>
              </w:p>
            </w:tc>
          </w:tr>
          <w:tr w:rsidR="00733523" w:rsidRPr="00733523" w14:paraId="534D25C5" w14:textId="77777777" w:rsidTr="00EA53F6">
            <w:trPr>
              <w:trHeight w:val="479"/>
            </w:trPr>
            <w:tc>
              <w:tcPr>
                <w:tcW w:w="6390" w:type="dxa"/>
                <w:tcBorders>
                  <w:top w:val="single" w:sz="12" w:space="0" w:color="F7CAAC"/>
                  <w:left w:val="single" w:sz="18" w:space="0" w:color="E89759" w:themeColor="accent2"/>
                  <w:bottom w:val="single" w:sz="4" w:space="0" w:color="E89759" w:themeColor="accent2"/>
                  <w:right w:val="single" w:sz="18" w:space="0" w:color="E89759" w:themeColor="accent2"/>
                </w:tcBorders>
              </w:tcPr>
              <w:p w14:paraId="7BB6EC63" w14:textId="77777777" w:rsidR="00733523" w:rsidRPr="00733523" w:rsidRDefault="00733523" w:rsidP="00EA53F6">
                <w:pPr>
                  <w:pStyle w:val="Policetableau0"/>
                  <w:spacing w:before="0" w:after="0"/>
                  <w:rPr>
                    <w:rFonts w:eastAsia="Calibri"/>
                  </w:rPr>
                </w:pPr>
                <w:r w:rsidRPr="00733523">
                  <w:rPr>
                    <w:rFonts w:eastAsia="Calibri"/>
                  </w:rPr>
                  <w:t>Objectif 1 :</w:t>
                </w:r>
              </w:p>
            </w:tc>
            <w:tc>
              <w:tcPr>
                <w:tcW w:w="283" w:type="dxa"/>
                <w:vMerge/>
                <w:tcBorders>
                  <w:top w:val="nil"/>
                  <w:left w:val="single" w:sz="18" w:space="0" w:color="E89759" w:themeColor="accent2"/>
                  <w:bottom w:val="nil"/>
                  <w:right w:val="single" w:sz="18" w:space="0" w:color="AEAEAE" w:themeColor="background2" w:themeTint="99"/>
                </w:tcBorders>
                <w:shd w:val="clear" w:color="auto" w:fill="auto"/>
              </w:tcPr>
              <w:p w14:paraId="339789DA" w14:textId="77777777" w:rsidR="00733523" w:rsidRPr="00733523" w:rsidRDefault="00733523" w:rsidP="00EA53F6">
                <w:pPr>
                  <w:pStyle w:val="Policetableau0"/>
                  <w:spacing w:before="0" w:after="0"/>
                  <w:rPr>
                    <w:rFonts w:eastAsia="Calibri"/>
                    <w:color w:val="FFFFFF" w:themeColor="background1"/>
                  </w:rPr>
                </w:pPr>
              </w:p>
            </w:tc>
            <w:tc>
              <w:tcPr>
                <w:tcW w:w="3381" w:type="dxa"/>
                <w:tcBorders>
                  <w:top w:val="single" w:sz="18" w:space="0" w:color="AEAEAE" w:themeColor="background2" w:themeTint="99"/>
                  <w:left w:val="single" w:sz="18" w:space="0" w:color="AEAEAE" w:themeColor="background2" w:themeTint="99"/>
                  <w:bottom w:val="single" w:sz="6" w:space="0" w:color="AEAEAE" w:themeColor="background2" w:themeTint="99"/>
                  <w:right w:val="single" w:sz="18" w:space="0" w:color="AEAEAE" w:themeColor="background2" w:themeTint="99"/>
                </w:tcBorders>
              </w:tcPr>
              <w:p w14:paraId="57903BA6" w14:textId="77777777" w:rsidR="00733523" w:rsidRPr="00733523" w:rsidRDefault="00733523" w:rsidP="00EA53F6">
                <w:pPr>
                  <w:pStyle w:val="Policetableau0"/>
                  <w:spacing w:before="0" w:after="0"/>
                  <w:rPr>
                    <w:rFonts w:eastAsia="Calibri"/>
                    <w:color w:val="FFFFFF" w:themeColor="background1"/>
                  </w:rPr>
                </w:pPr>
              </w:p>
            </w:tc>
          </w:tr>
          <w:tr w:rsidR="00733523" w:rsidRPr="00733523" w14:paraId="32BAED4D" w14:textId="77777777" w:rsidTr="00EA53F6">
            <w:trPr>
              <w:trHeight w:val="479"/>
            </w:trPr>
            <w:tc>
              <w:tcPr>
                <w:tcW w:w="6390" w:type="dxa"/>
                <w:tcBorders>
                  <w:top w:val="single" w:sz="4" w:space="0" w:color="E89759" w:themeColor="accent2"/>
                  <w:left w:val="single" w:sz="18" w:space="0" w:color="E89759" w:themeColor="accent2"/>
                  <w:bottom w:val="single" w:sz="4" w:space="0" w:color="E89759" w:themeColor="accent2"/>
                  <w:right w:val="single" w:sz="18" w:space="0" w:color="E89759" w:themeColor="accent2"/>
                </w:tcBorders>
              </w:tcPr>
              <w:p w14:paraId="51AEE7EF" w14:textId="77777777" w:rsidR="00733523" w:rsidRPr="00733523" w:rsidRDefault="00733523" w:rsidP="00EA53F6">
                <w:pPr>
                  <w:pStyle w:val="Policetableau0"/>
                  <w:spacing w:before="0" w:after="0"/>
                  <w:rPr>
                    <w:rFonts w:eastAsia="Calibri"/>
                  </w:rPr>
                </w:pPr>
                <w:r w:rsidRPr="00733523">
                  <w:rPr>
                    <w:rFonts w:eastAsia="Calibri"/>
                  </w:rPr>
                  <w:t>Objectif 2 :</w:t>
                </w:r>
              </w:p>
            </w:tc>
            <w:tc>
              <w:tcPr>
                <w:tcW w:w="283" w:type="dxa"/>
                <w:vMerge/>
                <w:tcBorders>
                  <w:top w:val="nil"/>
                  <w:left w:val="single" w:sz="18" w:space="0" w:color="E89759" w:themeColor="accent2"/>
                  <w:bottom w:val="nil"/>
                  <w:right w:val="single" w:sz="18" w:space="0" w:color="AEAEAE" w:themeColor="background2" w:themeTint="99"/>
                </w:tcBorders>
                <w:shd w:val="clear" w:color="auto" w:fill="auto"/>
              </w:tcPr>
              <w:p w14:paraId="3E048ED8" w14:textId="77777777" w:rsidR="00733523" w:rsidRPr="00733523" w:rsidRDefault="00733523" w:rsidP="00EA53F6">
                <w:pPr>
                  <w:pStyle w:val="Policetableau0"/>
                  <w:spacing w:before="0" w:after="0"/>
                  <w:rPr>
                    <w:rFonts w:eastAsia="Calibri"/>
                    <w:color w:val="FFFFFF" w:themeColor="background1"/>
                  </w:rPr>
                </w:pPr>
              </w:p>
            </w:tc>
            <w:tc>
              <w:tcPr>
                <w:tcW w:w="3381"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18" w:space="0" w:color="AEAEAE" w:themeColor="background2" w:themeTint="99"/>
                </w:tcBorders>
              </w:tcPr>
              <w:p w14:paraId="4FE8D833" w14:textId="77777777" w:rsidR="00733523" w:rsidRPr="00733523" w:rsidRDefault="00733523" w:rsidP="00EA53F6">
                <w:pPr>
                  <w:pStyle w:val="Policetableau0"/>
                  <w:spacing w:before="0" w:after="0"/>
                  <w:rPr>
                    <w:rFonts w:eastAsia="Calibri"/>
                    <w:color w:val="FFFFFF" w:themeColor="background1"/>
                  </w:rPr>
                </w:pPr>
              </w:p>
            </w:tc>
          </w:tr>
          <w:tr w:rsidR="00733523" w:rsidRPr="00733523" w14:paraId="6CD177CA" w14:textId="77777777" w:rsidTr="00EA53F6">
            <w:trPr>
              <w:trHeight w:val="479"/>
            </w:trPr>
            <w:tc>
              <w:tcPr>
                <w:tcW w:w="6390" w:type="dxa"/>
                <w:tcBorders>
                  <w:top w:val="single" w:sz="4" w:space="0" w:color="E89759" w:themeColor="accent2"/>
                  <w:left w:val="single" w:sz="18" w:space="0" w:color="E89759" w:themeColor="accent2"/>
                  <w:bottom w:val="single" w:sz="18" w:space="0" w:color="E89759" w:themeColor="accent2"/>
                  <w:right w:val="single" w:sz="18" w:space="0" w:color="E89759" w:themeColor="accent2"/>
                </w:tcBorders>
              </w:tcPr>
              <w:p w14:paraId="482E7578" w14:textId="77777777" w:rsidR="00733523" w:rsidRPr="00733523" w:rsidRDefault="00733523" w:rsidP="00EA53F6">
                <w:pPr>
                  <w:pStyle w:val="Policetableau0"/>
                  <w:spacing w:before="0" w:after="0"/>
                  <w:rPr>
                    <w:rFonts w:eastAsia="Calibri"/>
                  </w:rPr>
                </w:pPr>
                <w:r w:rsidRPr="00733523">
                  <w:rPr>
                    <w:rFonts w:eastAsia="Calibri"/>
                  </w:rPr>
                  <w:t>Objectif 3 :</w:t>
                </w:r>
              </w:p>
            </w:tc>
            <w:tc>
              <w:tcPr>
                <w:tcW w:w="283" w:type="dxa"/>
                <w:vMerge/>
                <w:tcBorders>
                  <w:top w:val="nil"/>
                  <w:left w:val="single" w:sz="18" w:space="0" w:color="E89759" w:themeColor="accent2"/>
                  <w:bottom w:val="nil"/>
                  <w:right w:val="single" w:sz="18" w:space="0" w:color="AEAEAE" w:themeColor="background2" w:themeTint="99"/>
                </w:tcBorders>
                <w:shd w:val="clear" w:color="auto" w:fill="auto"/>
              </w:tcPr>
              <w:p w14:paraId="395D55E9" w14:textId="77777777" w:rsidR="00733523" w:rsidRPr="00733523" w:rsidRDefault="00733523" w:rsidP="00EA53F6">
                <w:pPr>
                  <w:pStyle w:val="Policetableau0"/>
                  <w:spacing w:before="0" w:after="0"/>
                  <w:rPr>
                    <w:rFonts w:eastAsia="Calibri"/>
                    <w:color w:val="FFFFFF" w:themeColor="background1"/>
                  </w:rPr>
                </w:pPr>
              </w:p>
            </w:tc>
            <w:tc>
              <w:tcPr>
                <w:tcW w:w="3381" w:type="dxa"/>
                <w:tcBorders>
                  <w:top w:val="single" w:sz="6"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4CB592E7" w14:textId="77777777" w:rsidR="00733523" w:rsidRPr="00733523" w:rsidRDefault="00733523" w:rsidP="00EA53F6">
                <w:pPr>
                  <w:pStyle w:val="Policetableau0"/>
                  <w:spacing w:before="0" w:after="0"/>
                  <w:rPr>
                    <w:rFonts w:eastAsia="Calibri"/>
                    <w:color w:val="FFFFFF" w:themeColor="background1"/>
                  </w:rPr>
                </w:pPr>
              </w:p>
            </w:tc>
          </w:tr>
        </w:tbl>
        <w:p w14:paraId="68027948" w14:textId="1D9E3583" w:rsidR="00733523" w:rsidRPr="00EA53F6" w:rsidRDefault="00733523" w:rsidP="00EA53F6">
          <w:pPr>
            <w:pStyle w:val="Titre2"/>
          </w:pPr>
          <w:r w:rsidRPr="00EA53F6">
            <w:t>Votre satisfaction d’Apside</w:t>
          </w:r>
        </w:p>
        <w:p w14:paraId="51BC42D3" w14:textId="5A1FF16A" w:rsidR="00733523" w:rsidRDefault="00733523" w:rsidP="00EA53F6">
          <w:pPr>
            <w:pStyle w:val="2020Apside"/>
            <w:spacing w:after="0"/>
          </w:pPr>
          <w:r w:rsidRPr="00733523">
            <w:t>1 : insatisfait, 2 : peu satisfait, 3 : satisfait, 4 : très satisfait</w:t>
          </w:r>
        </w:p>
        <w:tbl>
          <w:tblPr>
            <w:tblStyle w:val="Grilledutableau4"/>
            <w:tblW w:w="10206" w:type="dxa"/>
            <w:tblInd w:w="-459" w:type="dxa"/>
            <w:tblLook w:val="04A0" w:firstRow="1" w:lastRow="0" w:firstColumn="1" w:lastColumn="0" w:noHBand="0" w:noVBand="1"/>
          </w:tblPr>
          <w:tblGrid>
            <w:gridCol w:w="5103"/>
            <w:gridCol w:w="5103"/>
          </w:tblGrid>
          <w:tr w:rsidR="00733523" w:rsidRPr="00733523" w14:paraId="0115BF89" w14:textId="77777777" w:rsidTr="00575CD6">
            <w:trPr>
              <w:trHeight w:val="283"/>
            </w:trPr>
            <w:tc>
              <w:tcPr>
                <w:tcW w:w="5103"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6B047C24" w14:textId="77777777" w:rsidR="00733523" w:rsidRPr="00D55364" w:rsidRDefault="00733523" w:rsidP="00EA53F6">
                <w:pPr>
                  <w:pStyle w:val="Policetableau0"/>
                  <w:spacing w:before="0"/>
                  <w:rPr>
                    <w:rFonts w:eastAsiaTheme="majorEastAsia"/>
                    <w:b/>
                    <w:color w:val="FFFFFF" w:themeColor="background1"/>
                  </w:rPr>
                </w:pPr>
                <w:r w:rsidRPr="00D55364">
                  <w:rPr>
                    <w:rFonts w:eastAsiaTheme="majorEastAsia"/>
                    <w:b/>
                    <w:color w:val="FFFFFF" w:themeColor="background1"/>
                  </w:rPr>
                  <w:t>Notation du collaborateur vis-à-vis d’Apside :</w:t>
                </w:r>
              </w:p>
            </w:tc>
            <w:tc>
              <w:tcPr>
                <w:tcW w:w="5103"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auto"/>
              </w:tcPr>
              <w:p w14:paraId="261B5196" w14:textId="77777777" w:rsidR="00733523" w:rsidRPr="00733523" w:rsidRDefault="00733523" w:rsidP="00EA53F6">
                <w:pPr>
                  <w:pStyle w:val="Policetableau0"/>
                  <w:spacing w:before="0"/>
                </w:pPr>
              </w:p>
            </w:tc>
          </w:tr>
          <w:tr w:rsidR="00733523" w:rsidRPr="00733523" w14:paraId="608BF0DB" w14:textId="77777777" w:rsidTr="00575CD6">
            <w:trPr>
              <w:trHeight w:val="283"/>
            </w:trPr>
            <w:tc>
              <w:tcPr>
                <w:tcW w:w="5103"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3A61AEA8" w14:textId="77777777" w:rsidR="00733523" w:rsidRPr="00D55364" w:rsidRDefault="00733523" w:rsidP="00EA53F6">
                <w:pPr>
                  <w:pStyle w:val="Policetableau0"/>
                  <w:spacing w:before="0"/>
                  <w:rPr>
                    <w:rFonts w:eastAsiaTheme="majorEastAsia"/>
                    <w:b/>
                    <w:color w:val="FFFFFF" w:themeColor="background1"/>
                  </w:rPr>
                </w:pPr>
                <w:r w:rsidRPr="00D55364">
                  <w:rPr>
                    <w:rFonts w:eastAsiaTheme="majorEastAsia"/>
                    <w:b/>
                    <w:color w:val="FFFFFF" w:themeColor="background1"/>
                  </w:rPr>
                  <w:t xml:space="preserve">Commentaires </w:t>
                </w:r>
              </w:p>
            </w:tc>
            <w:tc>
              <w:tcPr>
                <w:tcW w:w="5103"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50762C3D" w14:textId="77777777" w:rsidR="00733523" w:rsidRPr="00733523" w:rsidRDefault="00733523" w:rsidP="00EA53F6">
                <w:pPr>
                  <w:pStyle w:val="Policetableau0"/>
                  <w:spacing w:before="0"/>
                </w:pPr>
              </w:p>
            </w:tc>
          </w:tr>
          <w:tr w:rsidR="00733523" w:rsidRPr="00733523" w14:paraId="73BF6036" w14:textId="77777777" w:rsidTr="00575CD6">
            <w:trPr>
              <w:trHeight w:val="552"/>
            </w:trPr>
            <w:tc>
              <w:tcPr>
                <w:tcW w:w="10206" w:type="dxa"/>
                <w:gridSpan w:val="2"/>
                <w:tcBorders>
                  <w:top w:val="single" w:sz="18" w:space="0" w:color="E89759" w:themeColor="accent2"/>
                  <w:left w:val="single" w:sz="18" w:space="0" w:color="E89759" w:themeColor="accent2"/>
                  <w:bottom w:val="single" w:sz="18" w:space="0" w:color="E89759" w:themeColor="accent2"/>
                  <w:right w:val="single" w:sz="18" w:space="0" w:color="E89759" w:themeColor="accent2"/>
                </w:tcBorders>
              </w:tcPr>
              <w:p w14:paraId="73A3F372" w14:textId="77777777" w:rsidR="00733523" w:rsidRPr="00733523" w:rsidRDefault="00733523" w:rsidP="00EA53F6">
                <w:pPr>
                  <w:pStyle w:val="Policetableau0"/>
                  <w:spacing w:before="0"/>
                  <w:rPr>
                    <w:rFonts w:eastAsia="Calibri"/>
                  </w:rPr>
                </w:pPr>
              </w:p>
            </w:tc>
          </w:tr>
        </w:tbl>
        <w:p w14:paraId="3CF899D0" w14:textId="12E29BA5" w:rsidR="00733523" w:rsidRDefault="00733523" w:rsidP="00EA53F6">
          <w:pPr>
            <w:pStyle w:val="Titre2"/>
          </w:pPr>
          <w:r w:rsidRPr="00733523">
            <w:t>Rémunération</w:t>
          </w:r>
        </w:p>
        <w:tbl>
          <w:tblPr>
            <w:tblStyle w:val="Grilledutableau5"/>
            <w:tblW w:w="10206" w:type="dxa"/>
            <w:tblInd w:w="-459" w:type="dxa"/>
            <w:tblLook w:val="04A0" w:firstRow="1" w:lastRow="0" w:firstColumn="1" w:lastColumn="0" w:noHBand="0" w:noVBand="1"/>
          </w:tblPr>
          <w:tblGrid>
            <w:gridCol w:w="1537"/>
            <w:gridCol w:w="1379"/>
            <w:gridCol w:w="432"/>
            <w:gridCol w:w="1861"/>
            <w:gridCol w:w="1737"/>
            <w:gridCol w:w="432"/>
            <w:gridCol w:w="1536"/>
            <w:gridCol w:w="819"/>
            <w:gridCol w:w="473"/>
          </w:tblGrid>
          <w:tr w:rsidR="00733523" w:rsidRPr="00733523" w14:paraId="3A200BA2" w14:textId="77777777" w:rsidTr="00BB6086">
            <w:trPr>
              <w:trHeight w:val="283"/>
            </w:trPr>
            <w:tc>
              <w:tcPr>
                <w:tcW w:w="1560" w:type="dxa"/>
                <w:tcBorders>
                  <w:top w:val="single" w:sz="8" w:space="0" w:color="AEAEAE" w:themeColor="background2" w:themeTint="99"/>
                  <w:left w:val="single" w:sz="18" w:space="0" w:color="AEAEAE" w:themeColor="background2" w:themeTint="99"/>
                  <w:bottom w:val="single" w:sz="8" w:space="0" w:color="AEAEAE" w:themeColor="background2" w:themeTint="99"/>
                  <w:right w:val="nil"/>
                </w:tcBorders>
                <w:shd w:val="clear" w:color="auto" w:fill="AEAEAE" w:themeFill="background2" w:themeFillTint="99"/>
              </w:tcPr>
              <w:p w14:paraId="06A5404A" w14:textId="77777777" w:rsidR="00733523" w:rsidRPr="00733523" w:rsidRDefault="00733523" w:rsidP="00EA53F6">
                <w:pPr>
                  <w:keepNext/>
                  <w:tabs>
                    <w:tab w:val="left" w:pos="1560"/>
                  </w:tabs>
                  <w:jc w:val="left"/>
                  <w:outlineLvl w:val="2"/>
                  <w:rPr>
                    <w:rFonts w:eastAsia="Times New Roman" w:cstheme="minorHAnsi"/>
                    <w:b/>
                    <w:bCs/>
                    <w:color w:val="auto"/>
                    <w:szCs w:val="20"/>
                    <w:lang w:eastAsia="fr-FR"/>
                  </w:rPr>
                </w:pPr>
                <w:r w:rsidRPr="00733523">
                  <w:rPr>
                    <w:rFonts w:eastAsia="Times New Roman" w:cstheme="minorHAnsi"/>
                    <w:b/>
                    <w:bCs/>
                    <w:color w:val="FFFFFF" w:themeColor="background1"/>
                    <w:szCs w:val="20"/>
                    <w:lang w:eastAsia="fr-FR"/>
                  </w:rPr>
                  <w:t xml:space="preserve">Salaire </w:t>
                </w:r>
                <w:r w:rsidRPr="00733523">
                  <w:rPr>
                    <w:rFonts w:eastAsia="Times New Roman" w:cstheme="minorHAnsi"/>
                    <w:b/>
                    <w:bCs/>
                    <w:color w:val="FFFFFF" w:themeColor="background1"/>
                    <w:szCs w:val="20"/>
                    <w:shd w:val="clear" w:color="auto" w:fill="AEAEAE" w:themeFill="background2" w:themeFillTint="99"/>
                    <w:lang w:eastAsia="fr-FR"/>
                  </w:rPr>
                  <w:t>actuel</w:t>
                </w:r>
                <w:r w:rsidRPr="00733523">
                  <w:rPr>
                    <w:rFonts w:eastAsia="Times New Roman" w:cstheme="minorHAnsi"/>
                    <w:b/>
                    <w:bCs/>
                    <w:color w:val="FFFFFF" w:themeColor="background1"/>
                    <w:szCs w:val="20"/>
                    <w:lang w:eastAsia="fr-FR"/>
                  </w:rPr>
                  <w:t> :</w:t>
                </w:r>
              </w:p>
            </w:tc>
            <w:tc>
              <w:tcPr>
                <w:tcW w:w="1417" w:type="dxa"/>
                <w:tcBorders>
                  <w:top w:val="single" w:sz="8" w:space="0" w:color="AEAEAE" w:themeColor="background2" w:themeTint="99"/>
                  <w:left w:val="nil"/>
                  <w:bottom w:val="single" w:sz="8" w:space="0" w:color="AEAEAE" w:themeColor="background2" w:themeTint="99"/>
                  <w:right w:val="nil"/>
                </w:tcBorders>
                <w:shd w:val="clear" w:color="auto" w:fill="auto"/>
              </w:tcPr>
              <w:p w14:paraId="0CA0136E" w14:textId="77777777" w:rsidR="00733523" w:rsidRPr="00733523" w:rsidRDefault="00733523" w:rsidP="00EA53F6">
                <w:pPr>
                  <w:pStyle w:val="Policetableau0"/>
                  <w:spacing w:before="0"/>
                  <w:rPr>
                    <w:rFonts w:eastAsia="Calibri"/>
                  </w:rPr>
                </w:pPr>
              </w:p>
            </w:tc>
            <w:tc>
              <w:tcPr>
                <w:tcW w:w="418" w:type="dxa"/>
                <w:tcBorders>
                  <w:top w:val="single" w:sz="8" w:space="0" w:color="AEAEAE" w:themeColor="background2" w:themeTint="99"/>
                  <w:left w:val="nil"/>
                  <w:bottom w:val="single" w:sz="8" w:space="0" w:color="AEAEAE" w:themeColor="background2" w:themeTint="99"/>
                  <w:right w:val="nil"/>
                </w:tcBorders>
                <w:shd w:val="clear" w:color="auto" w:fill="auto"/>
              </w:tcPr>
              <w:p w14:paraId="74160D71" w14:textId="77777777" w:rsidR="00733523" w:rsidRPr="00733523" w:rsidRDefault="00733523" w:rsidP="00EA53F6">
                <w:pPr>
                  <w:pStyle w:val="Policetableau0"/>
                  <w:spacing w:before="0"/>
                  <w:rPr>
                    <w:rFonts w:eastAsia="Calibri"/>
                  </w:rPr>
                </w:pPr>
                <w:r w:rsidRPr="00733523">
                  <w:rPr>
                    <w:rFonts w:eastAsia="Calibri"/>
                  </w:rPr>
                  <w:t>€</w:t>
                </w:r>
              </w:p>
            </w:tc>
            <w:tc>
              <w:tcPr>
                <w:tcW w:w="1891" w:type="dxa"/>
                <w:tcBorders>
                  <w:top w:val="single" w:sz="8" w:space="0" w:color="AEAEAE" w:themeColor="background2" w:themeTint="99"/>
                  <w:left w:val="nil"/>
                  <w:bottom w:val="single" w:sz="8" w:space="0" w:color="AEAEAE" w:themeColor="background2" w:themeTint="99"/>
                  <w:right w:val="nil"/>
                </w:tcBorders>
                <w:shd w:val="clear" w:color="auto" w:fill="AEAEAE" w:themeFill="background2" w:themeFillTint="99"/>
              </w:tcPr>
              <w:p w14:paraId="0D0EA7E2" w14:textId="77777777" w:rsidR="00733523" w:rsidRPr="00733523" w:rsidRDefault="00733523" w:rsidP="00EA53F6">
                <w:pPr>
                  <w:keepNext/>
                  <w:tabs>
                    <w:tab w:val="left" w:pos="1560"/>
                  </w:tabs>
                  <w:jc w:val="left"/>
                  <w:outlineLvl w:val="2"/>
                  <w:rPr>
                    <w:rFonts w:eastAsia="Times New Roman" w:cstheme="minorHAnsi"/>
                    <w:b/>
                    <w:bCs/>
                    <w:color w:val="auto"/>
                    <w:szCs w:val="20"/>
                    <w:lang w:eastAsia="fr-FR"/>
                  </w:rPr>
                </w:pPr>
                <w:r w:rsidRPr="00733523">
                  <w:rPr>
                    <w:rFonts w:eastAsia="Times New Roman" w:cstheme="minorHAnsi"/>
                    <w:b/>
                    <w:bCs/>
                    <w:color w:val="FFFFFF" w:themeColor="background1"/>
                    <w:szCs w:val="20"/>
                    <w:shd w:val="clear" w:color="auto" w:fill="AEAEAE" w:themeFill="background2" w:themeFillTint="99"/>
                    <w:lang w:eastAsia="fr-FR"/>
                  </w:rPr>
                  <w:t>Nouveau salaire</w:t>
                </w:r>
                <w:r w:rsidRPr="00733523">
                  <w:rPr>
                    <w:rFonts w:eastAsia="Times New Roman" w:cstheme="minorHAnsi"/>
                    <w:b/>
                    <w:bCs/>
                    <w:color w:val="FFFFFF" w:themeColor="background1"/>
                    <w:szCs w:val="20"/>
                    <w:lang w:eastAsia="fr-FR"/>
                  </w:rPr>
                  <w:t> :</w:t>
                </w:r>
              </w:p>
            </w:tc>
            <w:tc>
              <w:tcPr>
                <w:tcW w:w="1787" w:type="dxa"/>
                <w:tcBorders>
                  <w:top w:val="single" w:sz="8" w:space="0" w:color="AEAEAE" w:themeColor="background2" w:themeTint="99"/>
                  <w:left w:val="nil"/>
                  <w:bottom w:val="single" w:sz="8" w:space="0" w:color="AEAEAE" w:themeColor="background2" w:themeTint="99"/>
                  <w:right w:val="nil"/>
                </w:tcBorders>
                <w:shd w:val="clear" w:color="auto" w:fill="auto"/>
              </w:tcPr>
              <w:p w14:paraId="064B3816" w14:textId="77777777" w:rsidR="00733523" w:rsidRPr="00733523" w:rsidRDefault="00733523" w:rsidP="00EA53F6">
                <w:pPr>
                  <w:pStyle w:val="Policetableau0"/>
                  <w:spacing w:before="0"/>
                  <w:rPr>
                    <w:rFonts w:eastAsia="Calibri"/>
                  </w:rPr>
                </w:pPr>
              </w:p>
            </w:tc>
            <w:tc>
              <w:tcPr>
                <w:tcW w:w="328" w:type="dxa"/>
                <w:tcBorders>
                  <w:top w:val="single" w:sz="8" w:space="0" w:color="AEAEAE" w:themeColor="background2" w:themeTint="99"/>
                  <w:left w:val="nil"/>
                  <w:bottom w:val="single" w:sz="8" w:space="0" w:color="AEAEAE" w:themeColor="background2" w:themeTint="99"/>
                  <w:right w:val="nil"/>
                </w:tcBorders>
                <w:shd w:val="clear" w:color="auto" w:fill="auto"/>
              </w:tcPr>
              <w:p w14:paraId="0EB35333" w14:textId="77777777" w:rsidR="00733523" w:rsidRPr="00733523" w:rsidRDefault="00733523" w:rsidP="00EA53F6">
                <w:pPr>
                  <w:pStyle w:val="Policetableau0"/>
                  <w:spacing w:before="0"/>
                  <w:rPr>
                    <w:rFonts w:eastAsia="Calibri"/>
                  </w:rPr>
                </w:pPr>
                <w:r w:rsidRPr="00733523">
                  <w:rPr>
                    <w:rFonts w:eastAsia="Calibri"/>
                  </w:rPr>
                  <w:t>€</w:t>
                </w:r>
              </w:p>
            </w:tc>
            <w:tc>
              <w:tcPr>
                <w:tcW w:w="1542" w:type="dxa"/>
                <w:tcBorders>
                  <w:top w:val="single" w:sz="8" w:space="0" w:color="AEAEAE" w:themeColor="background2" w:themeTint="99"/>
                  <w:left w:val="nil"/>
                  <w:bottom w:val="single" w:sz="8" w:space="0" w:color="AEAEAE" w:themeColor="background2" w:themeTint="99"/>
                  <w:right w:val="nil"/>
                </w:tcBorders>
                <w:shd w:val="clear" w:color="auto" w:fill="AEAEAE" w:themeFill="background2" w:themeFillTint="99"/>
              </w:tcPr>
              <w:p w14:paraId="108B8FA4" w14:textId="77777777" w:rsidR="00733523" w:rsidRPr="00733523" w:rsidRDefault="00733523" w:rsidP="00EA53F6">
                <w:pPr>
                  <w:keepNext/>
                  <w:tabs>
                    <w:tab w:val="left" w:pos="1560"/>
                  </w:tabs>
                  <w:jc w:val="left"/>
                  <w:outlineLvl w:val="2"/>
                  <w:rPr>
                    <w:rFonts w:eastAsia="Times New Roman" w:cstheme="minorHAnsi"/>
                    <w:b/>
                    <w:bCs/>
                    <w:color w:val="auto"/>
                    <w:szCs w:val="20"/>
                    <w:lang w:eastAsia="fr-FR"/>
                  </w:rPr>
                </w:pPr>
                <w:r w:rsidRPr="00733523">
                  <w:rPr>
                    <w:rFonts w:eastAsia="Times New Roman" w:cstheme="minorHAnsi"/>
                    <w:b/>
                    <w:bCs/>
                    <w:color w:val="FFFFFF" w:themeColor="background1"/>
                    <w:szCs w:val="20"/>
                    <w:lang w:eastAsia="fr-FR"/>
                  </w:rPr>
                  <w:t>P</w:t>
                </w:r>
                <w:r w:rsidRPr="00733523">
                  <w:rPr>
                    <w:rFonts w:eastAsia="Times New Roman" w:cstheme="minorHAnsi"/>
                    <w:b/>
                    <w:bCs/>
                    <w:color w:val="FFFFFF" w:themeColor="background1"/>
                    <w:szCs w:val="20"/>
                    <w:shd w:val="clear" w:color="auto" w:fill="AEAEAE" w:themeFill="background2" w:themeFillTint="99"/>
                    <w:lang w:eastAsia="fr-FR"/>
                  </w:rPr>
                  <w:t>ourcentage </w:t>
                </w:r>
                <w:r w:rsidRPr="00733523">
                  <w:rPr>
                    <w:rFonts w:eastAsia="Times New Roman" w:cstheme="minorHAnsi"/>
                    <w:b/>
                    <w:bCs/>
                    <w:color w:val="FFFFFF" w:themeColor="background1"/>
                    <w:szCs w:val="20"/>
                    <w:lang w:eastAsia="fr-FR"/>
                  </w:rPr>
                  <w:t>:</w:t>
                </w:r>
              </w:p>
            </w:tc>
            <w:tc>
              <w:tcPr>
                <w:tcW w:w="839" w:type="dxa"/>
                <w:tcBorders>
                  <w:top w:val="single" w:sz="8" w:space="0" w:color="AEAEAE" w:themeColor="background2" w:themeTint="99"/>
                  <w:left w:val="nil"/>
                  <w:bottom w:val="single" w:sz="8" w:space="0" w:color="AEAEAE" w:themeColor="background2" w:themeTint="99"/>
                  <w:right w:val="nil"/>
                </w:tcBorders>
                <w:shd w:val="clear" w:color="auto" w:fill="auto"/>
              </w:tcPr>
              <w:p w14:paraId="55123E53" w14:textId="77777777" w:rsidR="00733523" w:rsidRPr="00733523" w:rsidRDefault="00733523" w:rsidP="00EA53F6">
                <w:pPr>
                  <w:pStyle w:val="Policetableau0"/>
                  <w:spacing w:before="0"/>
                  <w:rPr>
                    <w:rFonts w:eastAsia="Calibri"/>
                  </w:rPr>
                </w:pPr>
              </w:p>
            </w:tc>
            <w:tc>
              <w:tcPr>
                <w:tcW w:w="424" w:type="dxa"/>
                <w:tcBorders>
                  <w:top w:val="single" w:sz="8" w:space="0" w:color="AEAEAE" w:themeColor="background2" w:themeTint="99"/>
                  <w:left w:val="nil"/>
                  <w:bottom w:val="single" w:sz="8" w:space="0" w:color="AEAEAE" w:themeColor="background2" w:themeTint="99"/>
                  <w:right w:val="single" w:sz="18" w:space="0" w:color="AEAEAE" w:themeColor="background2" w:themeTint="99"/>
                </w:tcBorders>
                <w:shd w:val="clear" w:color="auto" w:fill="auto"/>
              </w:tcPr>
              <w:p w14:paraId="37EDD563" w14:textId="77777777" w:rsidR="00733523" w:rsidRPr="00733523" w:rsidRDefault="00733523" w:rsidP="00EA53F6">
                <w:pPr>
                  <w:pStyle w:val="Policetableau0"/>
                  <w:spacing w:before="0"/>
                  <w:rPr>
                    <w:rFonts w:eastAsia="Calibri"/>
                  </w:rPr>
                </w:pPr>
                <w:r w:rsidRPr="00733523">
                  <w:rPr>
                    <w:rFonts w:eastAsia="Calibri"/>
                  </w:rPr>
                  <w:t>%</w:t>
                </w:r>
              </w:p>
            </w:tc>
          </w:tr>
          <w:tr w:rsidR="00733523" w:rsidRPr="00733523" w14:paraId="7C214A28" w14:textId="77777777" w:rsidTr="00CA2524">
            <w:trPr>
              <w:trHeight w:val="283"/>
            </w:trPr>
            <w:tc>
              <w:tcPr>
                <w:tcW w:w="10206" w:type="dxa"/>
                <w:gridSpan w:val="9"/>
                <w:tcBorders>
                  <w:top w:val="single" w:sz="8" w:space="0" w:color="AEAEAE" w:themeColor="background2" w:themeTint="99"/>
                  <w:left w:val="single" w:sz="18" w:space="0" w:color="AEAEAE" w:themeColor="background2" w:themeTint="99"/>
                  <w:bottom w:val="single" w:sz="8" w:space="0" w:color="AEAEAE" w:themeColor="background2" w:themeTint="99"/>
                  <w:right w:val="single" w:sz="18" w:space="0" w:color="AEAEAE" w:themeColor="background2" w:themeTint="99"/>
                </w:tcBorders>
                <w:shd w:val="clear" w:color="auto" w:fill="AEAEAE" w:themeFill="background2" w:themeFillTint="99"/>
              </w:tcPr>
              <w:p w14:paraId="7A6B296E" w14:textId="77777777" w:rsidR="00733523" w:rsidRPr="009037F0" w:rsidRDefault="00733523" w:rsidP="00EA53F6">
                <w:pPr>
                  <w:rPr>
                    <w:rFonts w:eastAsia="Calibri" w:cstheme="minorHAnsi"/>
                    <w:b/>
                    <w:color w:val="auto"/>
                    <w:szCs w:val="20"/>
                  </w:rPr>
                </w:pPr>
                <w:r w:rsidRPr="009037F0">
                  <w:rPr>
                    <w:rFonts w:eastAsia="Calibri" w:cstheme="minorHAnsi"/>
                    <w:b/>
                    <w:color w:val="FFFFFF" w:themeColor="background1"/>
                    <w:szCs w:val="20"/>
                  </w:rPr>
                  <w:t>Observations / remarques :</w:t>
                </w:r>
              </w:p>
            </w:tc>
          </w:tr>
          <w:tr w:rsidR="00733523" w:rsidRPr="00733523" w14:paraId="02AADC7F" w14:textId="77777777" w:rsidTr="00CA2524">
            <w:trPr>
              <w:trHeight w:val="850"/>
            </w:trPr>
            <w:tc>
              <w:tcPr>
                <w:tcW w:w="10206" w:type="dxa"/>
                <w:gridSpan w:val="9"/>
                <w:tcBorders>
                  <w:top w:val="single" w:sz="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2426E1A2" w14:textId="77777777" w:rsidR="00733523" w:rsidRPr="00733523" w:rsidRDefault="00733523" w:rsidP="00EA53F6">
                <w:pPr>
                  <w:pStyle w:val="Policetableau0"/>
                  <w:spacing w:before="0"/>
                  <w:rPr>
                    <w:rFonts w:eastAsia="Calibri"/>
                  </w:rPr>
                </w:pPr>
              </w:p>
            </w:tc>
          </w:tr>
        </w:tbl>
        <w:p w14:paraId="1A79C8B5" w14:textId="77777777" w:rsidR="00733523" w:rsidRPr="00733523" w:rsidRDefault="00733523" w:rsidP="00EA53F6">
          <w:pPr>
            <w:pStyle w:val="2020Apside"/>
          </w:pPr>
        </w:p>
        <w:tbl>
          <w:tblPr>
            <w:tblStyle w:val="Grilledutableau"/>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7"/>
          </w:tblGrid>
          <w:tr w:rsidR="00356278" w14:paraId="299137D8" w14:textId="77777777" w:rsidTr="00575CD6">
            <w:tc>
              <w:tcPr>
                <w:tcW w:w="10207" w:type="dxa"/>
              </w:tcPr>
              <w:p w14:paraId="244C98DE" w14:textId="4AA4E4DA" w:rsidR="00356278" w:rsidRPr="001A6B7C" w:rsidRDefault="00356278" w:rsidP="00EA53F6">
                <w:pPr>
                  <w:pStyle w:val="Soustitrededocument-Pagedegarde"/>
                </w:pPr>
                <w:r>
                  <w:br w:type="page"/>
                </w:r>
                <w:r w:rsidRPr="001A6B7C">
                  <w:t>FIN DE L’ENTRETIEN D’EVALUATION ANNUEL</w:t>
                </w:r>
              </w:p>
            </w:tc>
          </w:tr>
          <w:tr w:rsidR="00356278" w14:paraId="0F8F90BE" w14:textId="77777777" w:rsidTr="00575CD6">
            <w:tc>
              <w:tcPr>
                <w:tcW w:w="10207" w:type="dxa"/>
                <w:shd w:val="clear" w:color="auto" w:fill="E7E6E6" w:themeFill="text2"/>
              </w:tcPr>
              <w:p w14:paraId="43181FFA" w14:textId="77777777" w:rsidR="00356278" w:rsidRPr="000250A8" w:rsidRDefault="00356278" w:rsidP="00EA53F6">
                <w:pPr>
                  <w:pStyle w:val="Titrededocumentpagedegarde"/>
                  <w:rPr>
                    <w:sz w:val="32"/>
                  </w:rPr>
                </w:pPr>
                <w:r w:rsidRPr="000250A8">
                  <w:rPr>
                    <w:sz w:val="32"/>
                  </w:rPr>
                  <w:t>MERCI</w:t>
                </w:r>
              </w:p>
            </w:tc>
          </w:tr>
        </w:tbl>
        <w:p w14:paraId="10677564" w14:textId="6BEC9A43" w:rsidR="00356278" w:rsidRDefault="00356278" w:rsidP="00EA53F6">
          <w:pPr>
            <w:spacing w:after="160" w:line="240" w:lineRule="auto"/>
            <w:jc w:val="left"/>
          </w:pPr>
        </w:p>
        <w:tbl>
          <w:tblPr>
            <w:tblStyle w:val="Grilledutableau6"/>
            <w:tblW w:w="10206" w:type="dxa"/>
            <w:tblInd w:w="-459" w:type="dxa"/>
            <w:tblLook w:val="04A0" w:firstRow="1" w:lastRow="0" w:firstColumn="1" w:lastColumn="0" w:noHBand="0" w:noVBand="1"/>
          </w:tblPr>
          <w:tblGrid>
            <w:gridCol w:w="4989"/>
            <w:gridCol w:w="236"/>
            <w:gridCol w:w="4981"/>
          </w:tblGrid>
          <w:tr w:rsidR="00356278" w:rsidRPr="00356278" w14:paraId="438D70F3" w14:textId="77777777" w:rsidTr="00CA2524">
            <w:trPr>
              <w:trHeight w:val="283"/>
            </w:trPr>
            <w:tc>
              <w:tcPr>
                <w:tcW w:w="4989" w:type="dxa"/>
                <w:tcBorders>
                  <w:top w:val="single" w:sz="8" w:space="0" w:color="E89759" w:themeColor="accent2"/>
                  <w:left w:val="single" w:sz="18" w:space="0" w:color="E89759" w:themeColor="accent2"/>
                  <w:bottom w:val="single" w:sz="8" w:space="0" w:color="E89759" w:themeColor="accent2"/>
                  <w:right w:val="single" w:sz="18" w:space="0" w:color="E89759" w:themeColor="accent2"/>
                </w:tcBorders>
                <w:shd w:val="clear" w:color="auto" w:fill="E89759" w:themeFill="accent2"/>
                <w:vAlign w:val="center"/>
              </w:tcPr>
              <w:p w14:paraId="29EF59ED" w14:textId="77777777" w:rsidR="00356278" w:rsidRPr="00356278" w:rsidRDefault="00356278" w:rsidP="00EA53F6">
                <w:pPr>
                  <w:rPr>
                    <w:rFonts w:cstheme="minorHAnsi"/>
                    <w:b/>
                    <w:color w:val="FFFFFF" w:themeColor="background1"/>
                    <w:szCs w:val="20"/>
                  </w:rPr>
                </w:pPr>
                <w:r w:rsidRPr="00356278">
                  <w:rPr>
                    <w:rFonts w:cstheme="minorHAnsi"/>
                    <w:b/>
                    <w:color w:val="FFFFFF" w:themeColor="background1"/>
                    <w:szCs w:val="20"/>
                  </w:rPr>
                  <w:t>Signature collaborateur</w:t>
                </w:r>
              </w:p>
            </w:tc>
            <w:tc>
              <w:tcPr>
                <w:tcW w:w="236" w:type="dxa"/>
                <w:vMerge w:val="restart"/>
                <w:tcBorders>
                  <w:top w:val="nil"/>
                  <w:left w:val="single" w:sz="18" w:space="0" w:color="E89759" w:themeColor="accent2"/>
                  <w:bottom w:val="nil"/>
                  <w:right w:val="single" w:sz="18" w:space="0" w:color="AEAEAE" w:themeColor="background2" w:themeTint="99"/>
                </w:tcBorders>
                <w:shd w:val="clear" w:color="auto" w:fill="auto"/>
              </w:tcPr>
              <w:p w14:paraId="5E5990EB" w14:textId="77777777" w:rsidR="00356278" w:rsidRPr="00356278" w:rsidRDefault="00356278" w:rsidP="00EA53F6">
                <w:pPr>
                  <w:keepNext/>
                  <w:keepLines/>
                  <w:numPr>
                    <w:ilvl w:val="2"/>
                    <w:numId w:val="9"/>
                  </w:numPr>
                  <w:spacing w:after="120"/>
                  <w:ind w:left="2041" w:hanging="964"/>
                  <w:jc w:val="left"/>
                  <w:outlineLvl w:val="2"/>
                  <w:rPr>
                    <w:rFonts w:eastAsiaTheme="majorEastAsia" w:cstheme="minorHAnsi"/>
                    <w:b/>
                    <w:color w:val="FFFFFF" w:themeColor="background1"/>
                    <w:szCs w:val="20"/>
                  </w:rPr>
                </w:pPr>
              </w:p>
            </w:tc>
            <w:tc>
              <w:tcPr>
                <w:tcW w:w="4981" w:type="dxa"/>
                <w:tcBorders>
                  <w:top w:val="single" w:sz="8" w:space="0" w:color="AEAEAE" w:themeColor="background2" w:themeTint="99"/>
                  <w:left w:val="single" w:sz="18" w:space="0" w:color="AEAEAE" w:themeColor="background2" w:themeTint="99"/>
                  <w:bottom w:val="single" w:sz="8" w:space="0" w:color="AEAEAE" w:themeColor="background2" w:themeTint="99"/>
                  <w:right w:val="single" w:sz="18" w:space="0" w:color="AEAEAE" w:themeColor="background2" w:themeTint="99"/>
                </w:tcBorders>
                <w:shd w:val="clear" w:color="auto" w:fill="AEAEAE" w:themeFill="background2" w:themeFillTint="99"/>
              </w:tcPr>
              <w:p w14:paraId="2D196D93" w14:textId="77777777" w:rsidR="00356278" w:rsidRPr="00356278" w:rsidRDefault="00356278" w:rsidP="00EA53F6">
                <w:pPr>
                  <w:rPr>
                    <w:rFonts w:cstheme="minorHAnsi"/>
                    <w:b/>
                    <w:color w:val="FFFFFF" w:themeColor="background1"/>
                    <w:szCs w:val="20"/>
                  </w:rPr>
                </w:pPr>
                <w:r w:rsidRPr="00356278">
                  <w:rPr>
                    <w:rFonts w:cstheme="minorHAnsi"/>
                    <w:b/>
                    <w:color w:val="FFFFFF" w:themeColor="background1"/>
                    <w:szCs w:val="20"/>
                  </w:rPr>
                  <w:t>Signature Apside</w:t>
                </w:r>
              </w:p>
            </w:tc>
          </w:tr>
          <w:tr w:rsidR="00356278" w:rsidRPr="00356278" w14:paraId="33DBBB90" w14:textId="77777777" w:rsidTr="00CA2524">
            <w:trPr>
              <w:trHeight w:val="1077"/>
            </w:trPr>
            <w:tc>
              <w:tcPr>
                <w:tcW w:w="4989" w:type="dxa"/>
                <w:tcBorders>
                  <w:top w:val="single" w:sz="8" w:space="0" w:color="E89759" w:themeColor="accent2"/>
                  <w:left w:val="single" w:sz="18" w:space="0" w:color="E89759" w:themeColor="accent2"/>
                  <w:bottom w:val="single" w:sz="18" w:space="0" w:color="E89759" w:themeColor="accent2"/>
                  <w:right w:val="single" w:sz="18" w:space="0" w:color="E89759" w:themeColor="accent2"/>
                </w:tcBorders>
              </w:tcPr>
              <w:p w14:paraId="2432FE3C" w14:textId="77777777" w:rsidR="00356278" w:rsidRPr="00356278" w:rsidRDefault="00356278" w:rsidP="00EA53F6">
                <w:pPr>
                  <w:rPr>
                    <w:rFonts w:cstheme="minorHAnsi"/>
                    <w:i/>
                    <w:szCs w:val="20"/>
                  </w:rPr>
                </w:pPr>
                <w:r w:rsidRPr="00356278">
                  <w:rPr>
                    <w:rFonts w:cstheme="minorHAnsi"/>
                    <w:i/>
                    <w:szCs w:val="20"/>
                  </w:rPr>
                  <w:t>J’atteste avoir eu un entretien annuel ce jour.</w:t>
                </w:r>
              </w:p>
            </w:tc>
            <w:tc>
              <w:tcPr>
                <w:tcW w:w="236" w:type="dxa"/>
                <w:vMerge/>
                <w:tcBorders>
                  <w:top w:val="nil"/>
                  <w:left w:val="single" w:sz="18" w:space="0" w:color="E89759" w:themeColor="accent2"/>
                  <w:bottom w:val="nil"/>
                  <w:right w:val="single" w:sz="18" w:space="0" w:color="AEAEAE" w:themeColor="background2" w:themeTint="99"/>
                </w:tcBorders>
                <w:shd w:val="clear" w:color="auto" w:fill="auto"/>
              </w:tcPr>
              <w:p w14:paraId="5350031C" w14:textId="77777777" w:rsidR="00356278" w:rsidRPr="00356278" w:rsidRDefault="00356278" w:rsidP="00EA53F6">
                <w:pPr>
                  <w:jc w:val="left"/>
                  <w:rPr>
                    <w:rFonts w:cstheme="minorHAnsi"/>
                    <w:szCs w:val="20"/>
                  </w:rPr>
                </w:pPr>
              </w:p>
            </w:tc>
            <w:tc>
              <w:tcPr>
                <w:tcW w:w="4981" w:type="dxa"/>
                <w:tcBorders>
                  <w:top w:val="single" w:sz="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3F9435AB" w14:textId="77777777" w:rsidR="00356278" w:rsidRPr="00356278" w:rsidRDefault="00356278" w:rsidP="00EA53F6">
                <w:pPr>
                  <w:jc w:val="left"/>
                  <w:rPr>
                    <w:rFonts w:cstheme="minorHAnsi"/>
                    <w:i/>
                    <w:szCs w:val="20"/>
                  </w:rPr>
                </w:pPr>
                <w:r w:rsidRPr="00356278">
                  <w:rPr>
                    <w:rFonts w:cstheme="minorHAnsi"/>
                    <w:i/>
                    <w:szCs w:val="20"/>
                  </w:rPr>
                  <w:t>J’atteste avoir réalisé un entretien annuel ce jour.</w:t>
                </w:r>
              </w:p>
            </w:tc>
          </w:tr>
        </w:tbl>
        <w:p w14:paraId="6EE6DB6C" w14:textId="2450E367" w:rsidR="00356278" w:rsidRDefault="00356278" w:rsidP="00EA53F6">
          <w:pPr>
            <w:spacing w:after="160" w:line="240" w:lineRule="auto"/>
            <w:jc w:val="left"/>
          </w:pPr>
        </w:p>
        <w:p w14:paraId="4E309BFE" w14:textId="5CA5E496" w:rsidR="00356278" w:rsidRDefault="00356278" w:rsidP="00EA53F6">
          <w:pPr>
            <w:spacing w:after="160" w:line="240" w:lineRule="auto"/>
            <w:jc w:val="left"/>
          </w:pPr>
          <w:r>
            <w:br w:type="page"/>
          </w:r>
        </w:p>
        <w:p w14:paraId="3574D676" w14:textId="1414817C" w:rsidR="00356278" w:rsidRDefault="00356278" w:rsidP="00356278">
          <w:pPr>
            <w:pStyle w:val="Soustitrededocument-Pagedegarde"/>
            <w:jc w:val="left"/>
            <w:rPr>
              <w:sz w:val="22"/>
            </w:rPr>
          </w:pPr>
          <w:r w:rsidRPr="00FB2B7B">
            <w:rPr>
              <w:sz w:val="32"/>
            </w:rPr>
            <w:lastRenderedPageBreak/>
            <w:t xml:space="preserve">ENTRETIEN </w:t>
          </w:r>
          <w:r>
            <w:rPr>
              <w:sz w:val="32"/>
            </w:rPr>
            <w:t>professionnel</w:t>
          </w:r>
          <w:r w:rsidRPr="00FB2B7B">
            <w:rPr>
              <w:sz w:val="22"/>
            </w:rPr>
            <w:t xml:space="preserve"> </w:t>
          </w:r>
        </w:p>
        <w:p w14:paraId="5E543565" w14:textId="07ACF280" w:rsidR="00356278" w:rsidRDefault="00356278" w:rsidP="00356278">
          <w:pPr>
            <w:pStyle w:val="Soustitrededocument-Pagedegarde"/>
            <w:jc w:val="left"/>
            <w:rPr>
              <w:sz w:val="22"/>
            </w:rPr>
          </w:pPr>
          <w:r w:rsidRPr="00FB2B7B">
            <w:rPr>
              <w:sz w:val="22"/>
            </w:rPr>
            <w:t>(A FAIRE TOUS LES ANS)</w:t>
          </w:r>
        </w:p>
        <w:p w14:paraId="5F915D4C" w14:textId="77777777" w:rsidR="00356278" w:rsidRPr="00FB2B7B" w:rsidRDefault="00356278" w:rsidP="00356278">
          <w:pPr>
            <w:pStyle w:val="Soustitrededocument-Pagedegarde"/>
            <w:jc w:val="left"/>
            <w:rPr>
              <w:sz w:val="22"/>
            </w:rPr>
          </w:pPr>
        </w:p>
        <w:p w14:paraId="66B5253E" w14:textId="4ED11C47" w:rsidR="00356278" w:rsidRPr="00E333F0" w:rsidRDefault="00356278" w:rsidP="00356278">
          <w:pPr>
            <w:spacing w:after="160"/>
            <w:jc w:val="center"/>
            <w:rPr>
              <w:b/>
              <w:color w:val="E89759" w:themeColor="accent2"/>
              <w:sz w:val="22"/>
            </w:rPr>
          </w:pPr>
          <w:r w:rsidRPr="00E333F0">
            <w:rPr>
              <w:b/>
              <w:color w:val="E89759" w:themeColor="accent2"/>
              <w:sz w:val="22"/>
            </w:rPr>
            <w:t>Pour faciliter la préparation et le déroulement de l’entretien, veuillez préparer ce document et l’apporter pour l’entretien. Les zones orange doivent être renseignées par le collaborateur avant l’entretien. Les zones grises doivent être renseignées par le responsable avant l’entretien.</w:t>
          </w:r>
        </w:p>
        <w:p w14:paraId="3992853B" w14:textId="77777777" w:rsidR="00356278" w:rsidRPr="00E333F0" w:rsidRDefault="00356278" w:rsidP="00356278">
          <w:pPr>
            <w:spacing w:after="160"/>
            <w:jc w:val="left"/>
            <w:rPr>
              <w:b/>
              <w:sz w:val="22"/>
              <w:u w:val="single"/>
            </w:rPr>
          </w:pPr>
          <w:r w:rsidRPr="00E333F0">
            <w:rPr>
              <w:b/>
              <w:sz w:val="22"/>
              <w:u w:val="single"/>
            </w:rPr>
            <w:t>Veuillez-vous munir de votre CV mis à jour.</w:t>
          </w:r>
        </w:p>
        <w:tbl>
          <w:tblPr>
            <w:tblW w:w="9923" w:type="dxa"/>
            <w:jc w:val="center"/>
            <w:tbl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insideH w:val="single" w:sz="18" w:space="0" w:color="AEAEAE" w:themeColor="background2" w:themeTint="99"/>
              <w:insideV w:val="single" w:sz="18" w:space="0" w:color="AEAEAE" w:themeColor="background2" w:themeTint="99"/>
            </w:tblBorders>
            <w:tblLook w:val="04A0" w:firstRow="1" w:lastRow="0" w:firstColumn="1" w:lastColumn="0" w:noHBand="0" w:noVBand="1"/>
          </w:tblPr>
          <w:tblGrid>
            <w:gridCol w:w="9923"/>
          </w:tblGrid>
          <w:tr w:rsidR="00356278" w:rsidRPr="00356278" w14:paraId="5AA19C3D" w14:textId="77777777" w:rsidTr="00356278">
            <w:trPr>
              <w:trHeight w:val="283"/>
              <w:jc w:val="center"/>
            </w:trPr>
            <w:tc>
              <w:tcPr>
                <w:tcW w:w="10065" w:type="dxa"/>
                <w:shd w:val="clear" w:color="auto" w:fill="AEAEAE" w:themeFill="background2" w:themeFillTint="99"/>
                <w:vAlign w:val="center"/>
              </w:tcPr>
              <w:p w14:paraId="7788EAB8" w14:textId="77777777" w:rsidR="00356278" w:rsidRPr="00D55364" w:rsidRDefault="00356278" w:rsidP="00D55364">
                <w:pPr>
                  <w:pStyle w:val="Policetableau0"/>
                  <w:rPr>
                    <w:b/>
                  </w:rPr>
                </w:pPr>
                <w:r w:rsidRPr="00D55364">
                  <w:rPr>
                    <w:b/>
                    <w:color w:val="FFFFFF" w:themeColor="background1"/>
                  </w:rPr>
                  <w:t xml:space="preserve">Nature de l’entretien </w:t>
                </w:r>
              </w:p>
            </w:tc>
          </w:tr>
          <w:tr w:rsidR="00356278" w:rsidRPr="00356278" w14:paraId="141B04AC" w14:textId="77777777" w:rsidTr="00CA2524">
            <w:trPr>
              <w:trHeight w:val="466"/>
              <w:jc w:val="center"/>
            </w:trPr>
            <w:tc>
              <w:tcPr>
                <w:tcW w:w="10065" w:type="dxa"/>
                <w:tcBorders>
                  <w:bottom w:val="single" w:sz="6" w:space="0" w:color="AEAEAE" w:themeColor="background2" w:themeTint="99"/>
                </w:tcBorders>
                <w:shd w:val="clear" w:color="auto" w:fill="auto"/>
                <w:vAlign w:val="center"/>
              </w:tcPr>
              <w:p w14:paraId="04F3B2B2" w14:textId="77777777" w:rsidR="00356278" w:rsidRPr="00356278" w:rsidRDefault="00356278" w:rsidP="00E333F0">
                <w:pPr>
                  <w:pStyle w:val="Policetableau0"/>
                </w:pPr>
              </w:p>
            </w:tc>
          </w:tr>
          <w:tr w:rsidR="00356278" w:rsidRPr="00356278" w14:paraId="7589AF80" w14:textId="77777777" w:rsidTr="00CA2524">
            <w:trPr>
              <w:trHeight w:val="838"/>
              <w:jc w:val="center"/>
            </w:trPr>
            <w:tc>
              <w:tcPr>
                <w:tcW w:w="10065" w:type="dxa"/>
                <w:tcBorders>
                  <w:top w:val="single" w:sz="6" w:space="0" w:color="AEAEAE" w:themeColor="background2" w:themeTint="99"/>
                </w:tcBorders>
                <w:shd w:val="clear" w:color="auto" w:fill="auto"/>
              </w:tcPr>
              <w:p w14:paraId="6B8F0230" w14:textId="77777777" w:rsidR="00356278" w:rsidRPr="00356278" w:rsidRDefault="00356278" w:rsidP="00E333F0">
                <w:pPr>
                  <w:pStyle w:val="Policetableau0"/>
                </w:pPr>
                <w:r w:rsidRPr="00356278">
                  <w:t>Préciser le motif : (congé maternité, congé parental, longue maladie supérieure à 3 mois)</w:t>
                </w:r>
              </w:p>
              <w:p w14:paraId="6853E51E" w14:textId="77777777" w:rsidR="00356278" w:rsidRPr="00356278" w:rsidRDefault="00356278" w:rsidP="00E333F0">
                <w:pPr>
                  <w:pStyle w:val="Policetableau0"/>
                </w:pPr>
              </w:p>
            </w:tc>
          </w:tr>
        </w:tbl>
        <w:p w14:paraId="633F2316" w14:textId="5F2680F7" w:rsidR="00356278" w:rsidRDefault="00356278">
          <w:pPr>
            <w:spacing w:after="160"/>
            <w:jc w:val="left"/>
          </w:pPr>
        </w:p>
        <w:p w14:paraId="632E5BFF" w14:textId="103F59DB" w:rsidR="00356278" w:rsidRDefault="00356278" w:rsidP="00EA53F6">
          <w:pPr>
            <w:pStyle w:val="Titre1"/>
          </w:pPr>
          <w:r w:rsidRPr="00356278">
            <w:t>ACTIONS MENEES DEPUIS LE DERNIER ENTRETIEN PROFESSIONNEL</w:t>
          </w:r>
        </w:p>
        <w:tbl>
          <w:tblPr>
            <w:tblStyle w:val="Grilledutableau"/>
            <w:tblW w:w="10065" w:type="dxa"/>
            <w:tblInd w:w="-459" w:type="dxa"/>
            <w:tblLook w:val="04A0" w:firstRow="1" w:lastRow="0" w:firstColumn="1" w:lastColumn="0" w:noHBand="0" w:noVBand="1"/>
          </w:tblPr>
          <w:tblGrid>
            <w:gridCol w:w="4395"/>
            <w:gridCol w:w="850"/>
            <w:gridCol w:w="4820"/>
          </w:tblGrid>
          <w:tr w:rsidR="00356278" w:rsidRPr="00356278" w14:paraId="28840B36" w14:textId="77777777" w:rsidTr="00575CD6">
            <w:trPr>
              <w:trHeight w:val="283"/>
            </w:trPr>
            <w:tc>
              <w:tcPr>
                <w:tcW w:w="4395"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62229E7C" w14:textId="77777777" w:rsidR="00356278" w:rsidRPr="00D55364" w:rsidRDefault="00356278" w:rsidP="00D55364">
                <w:pPr>
                  <w:pStyle w:val="Policetableau0"/>
                  <w:rPr>
                    <w:b/>
                    <w:color w:val="FFFFFF" w:themeColor="background1"/>
                  </w:rPr>
                </w:pPr>
                <w:r w:rsidRPr="00D55364">
                  <w:rPr>
                    <w:b/>
                    <w:color w:val="FFFFFF" w:themeColor="background1"/>
                  </w:rPr>
                  <w:t xml:space="preserve">Thèmes </w:t>
                </w:r>
              </w:p>
            </w:tc>
            <w:tc>
              <w:tcPr>
                <w:tcW w:w="850"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6526E751" w14:textId="77777777" w:rsidR="00356278" w:rsidRPr="00D55364" w:rsidRDefault="00356278" w:rsidP="00D55364">
                <w:pPr>
                  <w:pStyle w:val="Policetableau0"/>
                  <w:rPr>
                    <w:b/>
                    <w:color w:val="FFFFFF" w:themeColor="background1"/>
                  </w:rPr>
                </w:pPr>
                <w:r w:rsidRPr="00D55364">
                  <w:rPr>
                    <w:b/>
                    <w:color w:val="FFFFFF" w:themeColor="background1"/>
                  </w:rPr>
                  <w:t>O / N</w:t>
                </w:r>
              </w:p>
            </w:tc>
            <w:tc>
              <w:tcPr>
                <w:tcW w:w="4820"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tcPr>
              <w:p w14:paraId="2084FA53" w14:textId="77777777" w:rsidR="00356278" w:rsidRPr="00D55364" w:rsidRDefault="00356278" w:rsidP="00D55364">
                <w:pPr>
                  <w:pStyle w:val="Policetableau0"/>
                  <w:rPr>
                    <w:b/>
                    <w:color w:val="FFFFFF" w:themeColor="background1"/>
                  </w:rPr>
                </w:pPr>
                <w:r w:rsidRPr="00D55364">
                  <w:rPr>
                    <w:b/>
                    <w:color w:val="FFFFFF" w:themeColor="background1"/>
                  </w:rPr>
                  <w:t>Si oui, préciser</w:t>
                </w:r>
              </w:p>
            </w:tc>
          </w:tr>
          <w:tr w:rsidR="00356278" w:rsidRPr="00356278" w14:paraId="5D78C847" w14:textId="77777777" w:rsidTr="00CA2524">
            <w:trPr>
              <w:trHeight w:val="680"/>
            </w:trPr>
            <w:tc>
              <w:tcPr>
                <w:tcW w:w="4395" w:type="dxa"/>
                <w:tcBorders>
                  <w:top w:val="single" w:sz="18" w:space="0" w:color="E89759" w:themeColor="accent2"/>
                  <w:left w:val="single" w:sz="18" w:space="0" w:color="E89759" w:themeColor="accent2"/>
                  <w:bottom w:val="single" w:sz="4" w:space="0" w:color="E89759" w:themeColor="accent2"/>
                  <w:right w:val="single" w:sz="4" w:space="0" w:color="E89759" w:themeColor="accent2"/>
                </w:tcBorders>
                <w:vAlign w:val="center"/>
              </w:tcPr>
              <w:p w14:paraId="6CAECDE9" w14:textId="77777777" w:rsidR="00356278" w:rsidRPr="00356278" w:rsidRDefault="00356278" w:rsidP="00E333F0">
                <w:pPr>
                  <w:pStyle w:val="Policetableau0"/>
                </w:pPr>
                <w:r w:rsidRPr="00356278">
                  <w:t>Des formations ont-elles été réalisées ?</w:t>
                </w:r>
              </w:p>
            </w:tc>
            <w:tc>
              <w:tcPr>
                <w:tcW w:w="850" w:type="dxa"/>
                <w:tcBorders>
                  <w:top w:val="single" w:sz="18" w:space="0" w:color="E89759" w:themeColor="accent2"/>
                  <w:left w:val="single" w:sz="4" w:space="0" w:color="E89759" w:themeColor="accent2"/>
                  <w:bottom w:val="single" w:sz="4" w:space="0" w:color="E89759" w:themeColor="accent2"/>
                  <w:right w:val="single" w:sz="4" w:space="0" w:color="E89759" w:themeColor="accent2"/>
                </w:tcBorders>
                <w:vAlign w:val="center"/>
              </w:tcPr>
              <w:p w14:paraId="091E65CC" w14:textId="77777777" w:rsidR="00356278" w:rsidRPr="00356278" w:rsidRDefault="00356278" w:rsidP="00E333F0">
                <w:pPr>
                  <w:pStyle w:val="Policetableau0"/>
                </w:pPr>
              </w:p>
            </w:tc>
            <w:tc>
              <w:tcPr>
                <w:tcW w:w="4820" w:type="dxa"/>
                <w:tcBorders>
                  <w:top w:val="single" w:sz="18" w:space="0" w:color="E89759" w:themeColor="accent2"/>
                  <w:left w:val="single" w:sz="4" w:space="0" w:color="E89759" w:themeColor="accent2"/>
                  <w:bottom w:val="single" w:sz="4" w:space="0" w:color="E89759" w:themeColor="accent2"/>
                  <w:right w:val="single" w:sz="18" w:space="0" w:color="E89759" w:themeColor="accent2"/>
                </w:tcBorders>
                <w:vAlign w:val="center"/>
              </w:tcPr>
              <w:p w14:paraId="6E340A37" w14:textId="77777777" w:rsidR="00356278" w:rsidRPr="00356278" w:rsidRDefault="00356278" w:rsidP="00E333F0">
                <w:pPr>
                  <w:pStyle w:val="Policetableau0"/>
                </w:pPr>
              </w:p>
            </w:tc>
          </w:tr>
          <w:tr w:rsidR="00356278" w:rsidRPr="00356278" w14:paraId="552F9F1A" w14:textId="77777777" w:rsidTr="00CA2524">
            <w:trPr>
              <w:trHeight w:val="680"/>
            </w:trPr>
            <w:tc>
              <w:tcPr>
                <w:tcW w:w="4395" w:type="dxa"/>
                <w:tcBorders>
                  <w:top w:val="single" w:sz="4" w:space="0" w:color="E89759" w:themeColor="accent2"/>
                  <w:left w:val="single" w:sz="18" w:space="0" w:color="E89759" w:themeColor="accent2"/>
                  <w:bottom w:val="single" w:sz="4" w:space="0" w:color="E89759" w:themeColor="accent2"/>
                  <w:right w:val="single" w:sz="4" w:space="0" w:color="E89759" w:themeColor="accent2"/>
                </w:tcBorders>
                <w:vAlign w:val="center"/>
              </w:tcPr>
              <w:p w14:paraId="7DA845FF" w14:textId="77777777" w:rsidR="00356278" w:rsidRPr="00356278" w:rsidRDefault="00356278" w:rsidP="00E333F0">
                <w:pPr>
                  <w:pStyle w:val="Policetableau0"/>
                </w:pPr>
                <w:r w:rsidRPr="00356278">
                  <w:t>Des actions de certifications ou de validation des acquis de l’expérience (VAE) ?</w:t>
                </w:r>
              </w:p>
            </w:tc>
            <w:tc>
              <w:tcPr>
                <w:tcW w:w="850" w:type="dxa"/>
                <w:tcBorders>
                  <w:top w:val="single" w:sz="4" w:space="0" w:color="E89759" w:themeColor="accent2"/>
                  <w:left w:val="single" w:sz="4" w:space="0" w:color="E89759" w:themeColor="accent2"/>
                  <w:bottom w:val="single" w:sz="4" w:space="0" w:color="E89759" w:themeColor="accent2"/>
                  <w:right w:val="single" w:sz="4" w:space="0" w:color="E89759" w:themeColor="accent2"/>
                </w:tcBorders>
                <w:vAlign w:val="center"/>
              </w:tcPr>
              <w:p w14:paraId="3B9251A8" w14:textId="77777777" w:rsidR="00356278" w:rsidRPr="00356278" w:rsidRDefault="00356278" w:rsidP="00E333F0">
                <w:pPr>
                  <w:pStyle w:val="Policetableau0"/>
                </w:pPr>
              </w:p>
            </w:tc>
            <w:tc>
              <w:tcPr>
                <w:tcW w:w="4820" w:type="dxa"/>
                <w:tcBorders>
                  <w:top w:val="single" w:sz="4" w:space="0" w:color="E89759" w:themeColor="accent2"/>
                  <w:left w:val="single" w:sz="4" w:space="0" w:color="E89759" w:themeColor="accent2"/>
                  <w:bottom w:val="single" w:sz="4" w:space="0" w:color="E89759" w:themeColor="accent2"/>
                  <w:right w:val="single" w:sz="18" w:space="0" w:color="E89759" w:themeColor="accent2"/>
                </w:tcBorders>
                <w:vAlign w:val="center"/>
              </w:tcPr>
              <w:p w14:paraId="775363FC" w14:textId="77777777" w:rsidR="00356278" w:rsidRPr="00356278" w:rsidRDefault="00356278" w:rsidP="00E333F0">
                <w:pPr>
                  <w:pStyle w:val="Policetableau0"/>
                </w:pPr>
              </w:p>
            </w:tc>
          </w:tr>
          <w:tr w:rsidR="00356278" w:rsidRPr="00356278" w14:paraId="280C1705" w14:textId="77777777" w:rsidTr="00CA2524">
            <w:trPr>
              <w:trHeight w:val="680"/>
            </w:trPr>
            <w:tc>
              <w:tcPr>
                <w:tcW w:w="4395" w:type="dxa"/>
                <w:tcBorders>
                  <w:top w:val="single" w:sz="4" w:space="0" w:color="E89759" w:themeColor="accent2"/>
                  <w:left w:val="single" w:sz="18" w:space="0" w:color="E89759" w:themeColor="accent2"/>
                  <w:bottom w:val="single" w:sz="18" w:space="0" w:color="E89759" w:themeColor="accent2"/>
                  <w:right w:val="single" w:sz="4" w:space="0" w:color="E89759" w:themeColor="accent2"/>
                </w:tcBorders>
                <w:vAlign w:val="center"/>
              </w:tcPr>
              <w:p w14:paraId="1EF7794C" w14:textId="77777777" w:rsidR="00356278" w:rsidRPr="00356278" w:rsidRDefault="00356278" w:rsidP="00E333F0">
                <w:pPr>
                  <w:pStyle w:val="Policetableau0"/>
                </w:pPr>
                <w:r w:rsidRPr="00356278">
                  <w:t>Y’a-t-il eu progression professionnelle, dans l’emploi ou dans l’entreprise ?</w:t>
                </w:r>
              </w:p>
              <w:p w14:paraId="16F50BB7" w14:textId="04C03C6D" w:rsidR="00356278" w:rsidRPr="00356278" w:rsidRDefault="00356278" w:rsidP="00E333F0">
                <w:pPr>
                  <w:pStyle w:val="Policetableau0"/>
                </w:pPr>
                <w:r w:rsidRPr="00356278">
                  <w:t>(</w:t>
                </w:r>
                <w:r w:rsidR="004B1B1D" w:rsidRPr="00356278">
                  <w:t>Évolution</w:t>
                </w:r>
                <w:r w:rsidRPr="00356278">
                  <w:t xml:space="preserve"> en termes de compétences et responsabilités)</w:t>
                </w:r>
              </w:p>
            </w:tc>
            <w:tc>
              <w:tcPr>
                <w:tcW w:w="850" w:type="dxa"/>
                <w:tcBorders>
                  <w:top w:val="single" w:sz="4" w:space="0" w:color="E89759" w:themeColor="accent2"/>
                  <w:left w:val="single" w:sz="4" w:space="0" w:color="E89759" w:themeColor="accent2"/>
                  <w:bottom w:val="single" w:sz="18" w:space="0" w:color="E89759" w:themeColor="accent2"/>
                  <w:right w:val="single" w:sz="4" w:space="0" w:color="E89759" w:themeColor="accent2"/>
                </w:tcBorders>
                <w:vAlign w:val="center"/>
              </w:tcPr>
              <w:p w14:paraId="51CF1A4F" w14:textId="77777777" w:rsidR="00356278" w:rsidRPr="00356278" w:rsidRDefault="00356278" w:rsidP="00E333F0">
                <w:pPr>
                  <w:pStyle w:val="Policetableau0"/>
                </w:pPr>
              </w:p>
            </w:tc>
            <w:tc>
              <w:tcPr>
                <w:tcW w:w="4820" w:type="dxa"/>
                <w:tcBorders>
                  <w:top w:val="single" w:sz="4" w:space="0" w:color="E89759" w:themeColor="accent2"/>
                  <w:left w:val="single" w:sz="4" w:space="0" w:color="E89759" w:themeColor="accent2"/>
                  <w:bottom w:val="single" w:sz="18" w:space="0" w:color="E89759" w:themeColor="accent2"/>
                  <w:right w:val="single" w:sz="18" w:space="0" w:color="E89759" w:themeColor="accent2"/>
                </w:tcBorders>
                <w:vAlign w:val="center"/>
              </w:tcPr>
              <w:p w14:paraId="113136B2" w14:textId="77777777" w:rsidR="00356278" w:rsidRPr="00356278" w:rsidRDefault="00356278" w:rsidP="00E333F0">
                <w:pPr>
                  <w:pStyle w:val="Policetableau0"/>
                </w:pPr>
              </w:p>
            </w:tc>
          </w:tr>
        </w:tbl>
        <w:p w14:paraId="6966CEDE" w14:textId="77777777" w:rsidR="00356278" w:rsidRPr="00356278" w:rsidRDefault="00356278" w:rsidP="00356278">
          <w:pPr>
            <w:pStyle w:val="2020Apside"/>
          </w:pPr>
        </w:p>
        <w:p w14:paraId="69BA9A8A" w14:textId="77777777" w:rsidR="00356278" w:rsidRDefault="00356278">
          <w:pPr>
            <w:spacing w:after="160"/>
            <w:jc w:val="left"/>
          </w:pPr>
          <w:r>
            <w:br w:type="page"/>
          </w:r>
        </w:p>
        <w:p w14:paraId="7C7CEF73" w14:textId="666303C6" w:rsidR="00356278" w:rsidRDefault="00356278" w:rsidP="00EA53F6">
          <w:pPr>
            <w:pStyle w:val="Titre1"/>
          </w:pPr>
          <w:r>
            <w:lastRenderedPageBreak/>
            <w:t>ASPIRATIONS PROFESSIONNELLES</w:t>
          </w:r>
        </w:p>
        <w:p w14:paraId="579BC8F8" w14:textId="77777777" w:rsidR="00356278" w:rsidRDefault="00356278" w:rsidP="00EA53F6">
          <w:pPr>
            <w:pStyle w:val="Titre2"/>
            <w:spacing w:before="0"/>
          </w:pPr>
          <w:r>
            <w:t>Description du projet professionnel / souhait d’évolution</w:t>
          </w:r>
        </w:p>
        <w:tbl>
          <w:tblPr>
            <w:tblStyle w:val="Grilledutableau"/>
            <w:tblW w:w="10206" w:type="dxa"/>
            <w:tblInd w:w="-459" w:type="dxa"/>
            <w:tblLook w:val="04A0" w:firstRow="1" w:lastRow="0" w:firstColumn="1" w:lastColumn="0" w:noHBand="0" w:noVBand="1"/>
          </w:tblPr>
          <w:tblGrid>
            <w:gridCol w:w="4989"/>
            <w:gridCol w:w="236"/>
            <w:gridCol w:w="4981"/>
          </w:tblGrid>
          <w:tr w:rsidR="00356278" w:rsidRPr="00356278" w14:paraId="268A081E" w14:textId="77777777" w:rsidTr="00575CD6">
            <w:trPr>
              <w:trHeight w:val="283"/>
            </w:trPr>
            <w:tc>
              <w:tcPr>
                <w:tcW w:w="4989" w:type="dxa"/>
                <w:tcBorders>
                  <w:top w:val="single" w:sz="18" w:space="0" w:color="E89759" w:themeColor="accent2"/>
                  <w:left w:val="single" w:sz="18" w:space="0" w:color="E89759" w:themeColor="accent2"/>
                  <w:bottom w:val="single" w:sz="18" w:space="0" w:color="E89759" w:themeColor="accent2"/>
                  <w:right w:val="single" w:sz="18" w:space="0" w:color="E89759" w:themeColor="accent2"/>
                </w:tcBorders>
                <w:shd w:val="clear" w:color="auto" w:fill="E89759" w:themeFill="accent2"/>
                <w:vAlign w:val="center"/>
              </w:tcPr>
              <w:p w14:paraId="49F660B6" w14:textId="77777777" w:rsidR="00356278" w:rsidRPr="00D55364" w:rsidRDefault="00356278" w:rsidP="00D55364">
                <w:pPr>
                  <w:pStyle w:val="Policetableau0"/>
                  <w:rPr>
                    <w:b/>
                    <w:color w:val="FFFFFF" w:themeColor="background1"/>
                  </w:rPr>
                </w:pPr>
                <w:r w:rsidRPr="00D55364">
                  <w:rPr>
                    <w:b/>
                    <w:color w:val="FFFFFF" w:themeColor="background1"/>
                  </w:rPr>
                  <w:t>Aspiration du collaborateur</w:t>
                </w:r>
              </w:p>
            </w:tc>
            <w:tc>
              <w:tcPr>
                <w:tcW w:w="236" w:type="dxa"/>
                <w:vMerge w:val="restart"/>
                <w:tcBorders>
                  <w:top w:val="nil"/>
                  <w:left w:val="single" w:sz="18" w:space="0" w:color="E89759" w:themeColor="accent2"/>
                  <w:bottom w:val="nil"/>
                  <w:right w:val="single" w:sz="18" w:space="0" w:color="AEAEAE" w:themeColor="background2" w:themeTint="99"/>
                </w:tcBorders>
                <w:shd w:val="clear" w:color="auto" w:fill="auto"/>
              </w:tcPr>
              <w:p w14:paraId="0BE908F3" w14:textId="77777777" w:rsidR="00356278" w:rsidRPr="00D55364" w:rsidRDefault="00356278" w:rsidP="00D55364">
                <w:pPr>
                  <w:pStyle w:val="Policetableau0"/>
                  <w:rPr>
                    <w:b/>
                    <w:color w:val="FFFFFF" w:themeColor="background1"/>
                  </w:rPr>
                </w:pPr>
              </w:p>
            </w:tc>
            <w:tc>
              <w:tcPr>
                <w:tcW w:w="4981" w:type="dxa"/>
                <w:tcBorders>
                  <w:top w:val="single" w:sz="1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shd w:val="clear" w:color="auto" w:fill="AEAEAE" w:themeFill="background2" w:themeFillTint="99"/>
              </w:tcPr>
              <w:p w14:paraId="06091C29" w14:textId="77777777" w:rsidR="00356278" w:rsidRPr="00D55364" w:rsidRDefault="00356278" w:rsidP="00D55364">
                <w:pPr>
                  <w:pStyle w:val="Policetableau0"/>
                  <w:rPr>
                    <w:b/>
                    <w:color w:val="FFFFFF" w:themeColor="background1"/>
                  </w:rPr>
                </w:pPr>
                <w:r w:rsidRPr="00D55364">
                  <w:rPr>
                    <w:b/>
                    <w:color w:val="FFFFFF" w:themeColor="background1"/>
                  </w:rPr>
                  <w:t>Observations de l’employeur</w:t>
                </w:r>
              </w:p>
            </w:tc>
          </w:tr>
          <w:tr w:rsidR="00356278" w:rsidRPr="00356278" w14:paraId="0D8E29B6" w14:textId="77777777" w:rsidTr="00CA2524">
            <w:trPr>
              <w:trHeight w:val="1020"/>
            </w:trPr>
            <w:tc>
              <w:tcPr>
                <w:tcW w:w="4989" w:type="dxa"/>
                <w:tcBorders>
                  <w:top w:val="single" w:sz="18" w:space="0" w:color="E89759" w:themeColor="accent2"/>
                  <w:left w:val="single" w:sz="18" w:space="0" w:color="E89759" w:themeColor="accent2"/>
                  <w:bottom w:val="single" w:sz="4" w:space="0" w:color="E89759" w:themeColor="accent2"/>
                  <w:right w:val="single" w:sz="18" w:space="0" w:color="E89759" w:themeColor="accent2"/>
                </w:tcBorders>
              </w:tcPr>
              <w:p w14:paraId="18663BB8" w14:textId="77777777" w:rsidR="00356278" w:rsidRPr="00356278" w:rsidRDefault="00356278" w:rsidP="00E333F0">
                <w:pPr>
                  <w:pStyle w:val="Policetableau0"/>
                </w:pPr>
                <w:r w:rsidRPr="00356278">
                  <w:t>A court terme :</w:t>
                </w:r>
              </w:p>
            </w:tc>
            <w:tc>
              <w:tcPr>
                <w:tcW w:w="236" w:type="dxa"/>
                <w:vMerge/>
                <w:tcBorders>
                  <w:top w:val="nil"/>
                  <w:left w:val="single" w:sz="18" w:space="0" w:color="E89759" w:themeColor="accent2"/>
                  <w:bottom w:val="nil"/>
                  <w:right w:val="single" w:sz="18" w:space="0" w:color="AEAEAE" w:themeColor="background2" w:themeTint="99"/>
                </w:tcBorders>
                <w:shd w:val="clear" w:color="auto" w:fill="auto"/>
              </w:tcPr>
              <w:p w14:paraId="250DCD00" w14:textId="77777777" w:rsidR="00356278" w:rsidRPr="00356278" w:rsidRDefault="00356278" w:rsidP="00E333F0">
                <w:pPr>
                  <w:pStyle w:val="Policetableau0"/>
                </w:pPr>
              </w:p>
            </w:tc>
            <w:tc>
              <w:tcPr>
                <w:tcW w:w="4981" w:type="dxa"/>
                <w:tcBorders>
                  <w:top w:val="single" w:sz="18" w:space="0" w:color="AEAEAE" w:themeColor="background2" w:themeTint="99"/>
                  <w:left w:val="single" w:sz="18" w:space="0" w:color="AEAEAE" w:themeColor="background2" w:themeTint="99"/>
                  <w:bottom w:val="single" w:sz="6" w:space="0" w:color="AEAEAE" w:themeColor="background2" w:themeTint="99"/>
                  <w:right w:val="single" w:sz="18" w:space="0" w:color="AEAEAE" w:themeColor="background2" w:themeTint="99"/>
                </w:tcBorders>
              </w:tcPr>
              <w:p w14:paraId="1D7E3399" w14:textId="77777777" w:rsidR="00356278" w:rsidRPr="00356278" w:rsidRDefault="00356278" w:rsidP="00E333F0">
                <w:pPr>
                  <w:pStyle w:val="Policetableau0"/>
                </w:pPr>
              </w:p>
            </w:tc>
          </w:tr>
          <w:tr w:rsidR="00356278" w:rsidRPr="00356278" w14:paraId="66B38E0F" w14:textId="77777777" w:rsidTr="00CA2524">
            <w:trPr>
              <w:trHeight w:val="1020"/>
            </w:trPr>
            <w:tc>
              <w:tcPr>
                <w:tcW w:w="4989" w:type="dxa"/>
                <w:tcBorders>
                  <w:top w:val="single" w:sz="4" w:space="0" w:color="E89759" w:themeColor="accent2"/>
                  <w:left w:val="single" w:sz="18" w:space="0" w:color="E89759" w:themeColor="accent2"/>
                  <w:bottom w:val="single" w:sz="4" w:space="0" w:color="E89759" w:themeColor="accent2"/>
                  <w:right w:val="single" w:sz="18" w:space="0" w:color="E89759" w:themeColor="accent2"/>
                </w:tcBorders>
              </w:tcPr>
              <w:p w14:paraId="21E2D647" w14:textId="77777777" w:rsidR="00356278" w:rsidRPr="00356278" w:rsidRDefault="00356278" w:rsidP="00E333F0">
                <w:pPr>
                  <w:pStyle w:val="Policetableau0"/>
                </w:pPr>
                <w:r w:rsidRPr="00356278">
                  <w:t>A moyen terme :</w:t>
                </w:r>
              </w:p>
            </w:tc>
            <w:tc>
              <w:tcPr>
                <w:tcW w:w="236" w:type="dxa"/>
                <w:vMerge/>
                <w:tcBorders>
                  <w:top w:val="nil"/>
                  <w:left w:val="single" w:sz="18" w:space="0" w:color="E89759" w:themeColor="accent2"/>
                  <w:bottom w:val="nil"/>
                  <w:right w:val="single" w:sz="18" w:space="0" w:color="AEAEAE" w:themeColor="background2" w:themeTint="99"/>
                </w:tcBorders>
                <w:shd w:val="clear" w:color="auto" w:fill="auto"/>
              </w:tcPr>
              <w:p w14:paraId="16432D40" w14:textId="77777777" w:rsidR="00356278" w:rsidRPr="00356278" w:rsidRDefault="00356278" w:rsidP="00E333F0">
                <w:pPr>
                  <w:pStyle w:val="Policetableau0"/>
                </w:pPr>
              </w:p>
            </w:tc>
            <w:tc>
              <w:tcPr>
                <w:tcW w:w="4981" w:type="dxa"/>
                <w:tcBorders>
                  <w:top w:val="single" w:sz="6" w:space="0" w:color="AEAEAE" w:themeColor="background2" w:themeTint="99"/>
                  <w:left w:val="single" w:sz="18" w:space="0" w:color="AEAEAE" w:themeColor="background2" w:themeTint="99"/>
                  <w:bottom w:val="single" w:sz="6" w:space="0" w:color="AEAEAE" w:themeColor="background2" w:themeTint="99"/>
                  <w:right w:val="single" w:sz="18" w:space="0" w:color="AEAEAE" w:themeColor="background2" w:themeTint="99"/>
                </w:tcBorders>
              </w:tcPr>
              <w:p w14:paraId="2A2BA05B" w14:textId="77777777" w:rsidR="00356278" w:rsidRPr="00356278" w:rsidRDefault="00356278" w:rsidP="00E333F0">
                <w:pPr>
                  <w:pStyle w:val="Policetableau0"/>
                </w:pPr>
              </w:p>
            </w:tc>
          </w:tr>
          <w:tr w:rsidR="00356278" w:rsidRPr="00356278" w14:paraId="3C715D69" w14:textId="77777777" w:rsidTr="00CA2524">
            <w:trPr>
              <w:trHeight w:val="1225"/>
            </w:trPr>
            <w:tc>
              <w:tcPr>
                <w:tcW w:w="4989" w:type="dxa"/>
                <w:tcBorders>
                  <w:top w:val="single" w:sz="4" w:space="0" w:color="E89759" w:themeColor="accent2"/>
                  <w:left w:val="single" w:sz="18" w:space="0" w:color="E89759" w:themeColor="accent2"/>
                  <w:bottom w:val="single" w:sz="18" w:space="0" w:color="E89759" w:themeColor="accent2"/>
                  <w:right w:val="single" w:sz="18" w:space="0" w:color="E89759" w:themeColor="accent2"/>
                </w:tcBorders>
              </w:tcPr>
              <w:p w14:paraId="115DCED6" w14:textId="77777777" w:rsidR="00356278" w:rsidRPr="00356278" w:rsidRDefault="00356278" w:rsidP="00E333F0">
                <w:pPr>
                  <w:pStyle w:val="Policetableau0"/>
                </w:pPr>
                <w:r w:rsidRPr="00356278">
                  <w:t>Atouts / freins pour ce projet :</w:t>
                </w:r>
              </w:p>
            </w:tc>
            <w:tc>
              <w:tcPr>
                <w:tcW w:w="236" w:type="dxa"/>
                <w:vMerge/>
                <w:tcBorders>
                  <w:top w:val="nil"/>
                  <w:left w:val="single" w:sz="18" w:space="0" w:color="E89759" w:themeColor="accent2"/>
                  <w:bottom w:val="nil"/>
                  <w:right w:val="single" w:sz="18" w:space="0" w:color="AEAEAE" w:themeColor="background2" w:themeTint="99"/>
                </w:tcBorders>
                <w:shd w:val="clear" w:color="auto" w:fill="auto"/>
              </w:tcPr>
              <w:p w14:paraId="56D4A51B" w14:textId="77777777" w:rsidR="00356278" w:rsidRPr="00356278" w:rsidRDefault="00356278" w:rsidP="00E333F0">
                <w:pPr>
                  <w:pStyle w:val="Policetableau0"/>
                </w:pPr>
              </w:p>
            </w:tc>
            <w:tc>
              <w:tcPr>
                <w:tcW w:w="4981" w:type="dxa"/>
                <w:tcBorders>
                  <w:top w:val="single" w:sz="6"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36CEF3F2" w14:textId="77777777" w:rsidR="00356278" w:rsidRPr="00356278" w:rsidRDefault="00356278" w:rsidP="00E333F0">
                <w:pPr>
                  <w:pStyle w:val="Policetableau0"/>
                </w:pPr>
              </w:p>
            </w:tc>
          </w:tr>
        </w:tbl>
        <w:p w14:paraId="6BA63919" w14:textId="77777777" w:rsidR="00356278" w:rsidRDefault="00356278" w:rsidP="00356278">
          <w:pPr>
            <w:spacing w:after="160"/>
            <w:jc w:val="left"/>
          </w:pPr>
        </w:p>
        <w:p w14:paraId="5774A295" w14:textId="217AD961" w:rsidR="009037F0" w:rsidRDefault="00356278" w:rsidP="00EA53F6">
          <w:pPr>
            <w:pStyle w:val="Titre2"/>
          </w:pPr>
          <w:r>
            <w:t>Moyens à mobil</w:t>
          </w:r>
          <w:r w:rsidR="009037F0">
            <w:t xml:space="preserve">iser dans le cadre de ce projet </w:t>
          </w:r>
          <w:r>
            <w:t>professionnel</w:t>
          </w:r>
        </w:p>
        <w:tbl>
          <w:tblPr>
            <w:tblW w:w="10367" w:type="dxa"/>
            <w:tblInd w:w="-459" w:type="dxa"/>
            <w:tblBorders>
              <w:top w:val="single" w:sz="18" w:space="0" w:color="AEAEAE"/>
              <w:left w:val="single" w:sz="18" w:space="0" w:color="AEAEAE"/>
              <w:bottom w:val="single" w:sz="18" w:space="0" w:color="AEAEAE"/>
              <w:right w:val="single" w:sz="18" w:space="0" w:color="AEAEAE"/>
              <w:insideH w:val="single" w:sz="18" w:space="0" w:color="AEAEAE"/>
              <w:insideV w:val="single" w:sz="18" w:space="0" w:color="AEAEAE"/>
            </w:tblBorders>
            <w:tblLook w:val="04A0" w:firstRow="1" w:lastRow="0" w:firstColumn="1" w:lastColumn="0" w:noHBand="0" w:noVBand="1"/>
          </w:tblPr>
          <w:tblGrid>
            <w:gridCol w:w="2679"/>
            <w:gridCol w:w="2868"/>
            <w:gridCol w:w="2694"/>
            <w:gridCol w:w="2126"/>
          </w:tblGrid>
          <w:tr w:rsidR="009037F0" w:rsidRPr="009037F0" w14:paraId="40626E2C" w14:textId="77777777" w:rsidTr="00575CD6">
            <w:trPr>
              <w:trHeight w:val="466"/>
            </w:trPr>
            <w:tc>
              <w:tcPr>
                <w:tcW w:w="2679" w:type="dxa"/>
                <w:shd w:val="clear" w:color="auto" w:fill="AEAEAE" w:themeFill="background2" w:themeFillTint="99"/>
                <w:vAlign w:val="center"/>
              </w:tcPr>
              <w:p w14:paraId="6908552C" w14:textId="77777777" w:rsidR="009037F0" w:rsidRPr="00D55364" w:rsidRDefault="009037F0" w:rsidP="00D55364">
                <w:pPr>
                  <w:pStyle w:val="Policetableau0"/>
                  <w:rPr>
                    <w:b/>
                    <w:color w:val="FFFFFF" w:themeColor="background1"/>
                  </w:rPr>
                </w:pPr>
                <w:r w:rsidRPr="00D55364">
                  <w:rPr>
                    <w:b/>
                    <w:color w:val="FFFFFF" w:themeColor="background1"/>
                  </w:rPr>
                  <w:t>Actions</w:t>
                </w:r>
              </w:p>
            </w:tc>
            <w:tc>
              <w:tcPr>
                <w:tcW w:w="2868" w:type="dxa"/>
                <w:shd w:val="clear" w:color="auto" w:fill="AEAEAE" w:themeFill="background2" w:themeFillTint="99"/>
                <w:vAlign w:val="center"/>
              </w:tcPr>
              <w:p w14:paraId="7FB858BE" w14:textId="77777777" w:rsidR="009037F0" w:rsidRPr="00D55364" w:rsidRDefault="009037F0" w:rsidP="00D55364">
                <w:pPr>
                  <w:pStyle w:val="Policetableau0"/>
                  <w:rPr>
                    <w:b/>
                    <w:color w:val="FFFFFF" w:themeColor="background1"/>
                  </w:rPr>
                </w:pPr>
                <w:r w:rsidRPr="00D55364">
                  <w:rPr>
                    <w:b/>
                    <w:color w:val="FFFFFF" w:themeColor="background1"/>
                  </w:rPr>
                  <w:t>Dispositif utilisé</w:t>
                </w:r>
              </w:p>
            </w:tc>
            <w:tc>
              <w:tcPr>
                <w:tcW w:w="2694" w:type="dxa"/>
                <w:shd w:val="clear" w:color="auto" w:fill="AEAEAE" w:themeFill="background2" w:themeFillTint="99"/>
                <w:vAlign w:val="center"/>
              </w:tcPr>
              <w:p w14:paraId="5E31671C" w14:textId="22DD3852" w:rsidR="009037F0" w:rsidRPr="00D55364" w:rsidRDefault="009037F0" w:rsidP="00D55364">
                <w:pPr>
                  <w:pStyle w:val="Policetableau0"/>
                  <w:rPr>
                    <w:b/>
                    <w:color w:val="FFFFFF" w:themeColor="background1"/>
                  </w:rPr>
                </w:pPr>
                <w:r w:rsidRPr="00D55364">
                  <w:rPr>
                    <w:b/>
                    <w:color w:val="FFFFFF" w:themeColor="background1"/>
                  </w:rPr>
                  <w:t>Modalité (hors temps de travail, sur temps de travai</w:t>
                </w:r>
                <w:r w:rsidR="000250A8">
                  <w:rPr>
                    <w:b/>
                    <w:color w:val="FFFFFF" w:themeColor="background1"/>
                  </w:rPr>
                  <w:t>l</w:t>
                </w:r>
                <w:r w:rsidRPr="00D55364">
                  <w:rPr>
                    <w:b/>
                    <w:color w:val="FFFFFF" w:themeColor="background1"/>
                  </w:rPr>
                  <w:t>)</w:t>
                </w:r>
              </w:p>
            </w:tc>
            <w:tc>
              <w:tcPr>
                <w:tcW w:w="2126" w:type="dxa"/>
                <w:shd w:val="clear" w:color="auto" w:fill="AEAEAE" w:themeFill="background2" w:themeFillTint="99"/>
                <w:vAlign w:val="center"/>
              </w:tcPr>
              <w:p w14:paraId="284D8134" w14:textId="77777777" w:rsidR="009037F0" w:rsidRPr="00D55364" w:rsidRDefault="009037F0" w:rsidP="00575CD6">
                <w:pPr>
                  <w:jc w:val="left"/>
                  <w:rPr>
                    <w:rFonts w:eastAsia="Times New Roman" w:cs="Hind"/>
                    <w:b/>
                    <w:color w:val="FFFFFF" w:themeColor="background1"/>
                    <w:szCs w:val="24"/>
                    <w:lang w:eastAsia="fr-FR"/>
                  </w:rPr>
                </w:pPr>
                <w:r w:rsidRPr="00D55364">
                  <w:rPr>
                    <w:rFonts w:eastAsia="Times New Roman" w:cs="Hind"/>
                    <w:b/>
                    <w:color w:val="FFFFFF" w:themeColor="background1"/>
                    <w:szCs w:val="24"/>
                    <w:lang w:eastAsia="fr-FR"/>
                  </w:rPr>
                  <w:t>Date prévisionnelle</w:t>
                </w:r>
              </w:p>
            </w:tc>
          </w:tr>
          <w:tr w:rsidR="009037F0" w:rsidRPr="009037F0" w14:paraId="27AB2C8C" w14:textId="77777777" w:rsidTr="00CA2524">
            <w:trPr>
              <w:trHeight w:val="850"/>
            </w:trPr>
            <w:tc>
              <w:tcPr>
                <w:tcW w:w="2679" w:type="dxa"/>
                <w:tcBorders>
                  <w:bottom w:val="single" w:sz="6" w:space="0" w:color="AEAEAE" w:themeColor="background2" w:themeTint="99"/>
                  <w:right w:val="single" w:sz="6" w:space="0" w:color="AEAEAE" w:themeColor="background2" w:themeTint="99"/>
                </w:tcBorders>
                <w:shd w:val="clear" w:color="auto" w:fill="auto"/>
                <w:vAlign w:val="center"/>
              </w:tcPr>
              <w:p w14:paraId="1B29765D" w14:textId="77777777" w:rsidR="009037F0" w:rsidRPr="009037F0" w:rsidRDefault="009037F0" w:rsidP="00EA53F6">
                <w:pPr>
                  <w:pStyle w:val="Policetableau0"/>
                  <w:spacing w:before="0" w:after="0"/>
                </w:pPr>
              </w:p>
            </w:tc>
            <w:tc>
              <w:tcPr>
                <w:tcW w:w="2868" w:type="dxa"/>
                <w:tcBorders>
                  <w:left w:val="single" w:sz="6" w:space="0" w:color="AEAEAE" w:themeColor="background2" w:themeTint="99"/>
                  <w:bottom w:val="single" w:sz="6" w:space="0" w:color="AEAEAE" w:themeColor="background2" w:themeTint="99"/>
                  <w:right w:val="single" w:sz="6" w:space="0" w:color="AEAEAE" w:themeColor="background2" w:themeTint="99"/>
                </w:tcBorders>
                <w:shd w:val="clear" w:color="auto" w:fill="auto"/>
                <w:vAlign w:val="center"/>
              </w:tcPr>
              <w:p w14:paraId="20AE823D" w14:textId="77777777" w:rsidR="009037F0" w:rsidRPr="009037F0" w:rsidRDefault="009037F0" w:rsidP="00EA53F6">
                <w:pPr>
                  <w:pStyle w:val="Policetableau0"/>
                  <w:spacing w:before="0" w:after="0"/>
                </w:pPr>
              </w:p>
            </w:tc>
            <w:tc>
              <w:tcPr>
                <w:tcW w:w="2694" w:type="dxa"/>
                <w:tcBorders>
                  <w:left w:val="single" w:sz="6" w:space="0" w:color="AEAEAE" w:themeColor="background2" w:themeTint="99"/>
                  <w:bottom w:val="single" w:sz="6" w:space="0" w:color="AEAEAE" w:themeColor="background2" w:themeTint="99"/>
                  <w:right w:val="single" w:sz="6" w:space="0" w:color="AEAEAE" w:themeColor="background2" w:themeTint="99"/>
                </w:tcBorders>
                <w:vAlign w:val="center"/>
              </w:tcPr>
              <w:p w14:paraId="61C71754" w14:textId="77777777" w:rsidR="009037F0" w:rsidRPr="009037F0" w:rsidRDefault="009037F0" w:rsidP="00EA53F6">
                <w:pPr>
                  <w:pStyle w:val="Policetableau0"/>
                  <w:spacing w:before="0" w:after="0"/>
                </w:pPr>
              </w:p>
            </w:tc>
            <w:tc>
              <w:tcPr>
                <w:tcW w:w="2126" w:type="dxa"/>
                <w:tcBorders>
                  <w:left w:val="single" w:sz="6" w:space="0" w:color="AEAEAE" w:themeColor="background2" w:themeTint="99"/>
                  <w:bottom w:val="single" w:sz="6" w:space="0" w:color="AEAEAE" w:themeColor="background2" w:themeTint="99"/>
                </w:tcBorders>
                <w:shd w:val="clear" w:color="auto" w:fill="auto"/>
                <w:vAlign w:val="center"/>
              </w:tcPr>
              <w:p w14:paraId="2DD6E20F" w14:textId="77777777" w:rsidR="009037F0" w:rsidRPr="009037F0" w:rsidRDefault="009037F0" w:rsidP="00EA53F6">
                <w:pPr>
                  <w:pStyle w:val="Policetableau0"/>
                  <w:spacing w:before="0" w:after="0"/>
                </w:pPr>
              </w:p>
            </w:tc>
          </w:tr>
          <w:tr w:rsidR="009037F0" w:rsidRPr="009037F0" w14:paraId="7123ACF8" w14:textId="77777777" w:rsidTr="00CA2524">
            <w:trPr>
              <w:trHeight w:val="850"/>
            </w:trPr>
            <w:tc>
              <w:tcPr>
                <w:tcW w:w="2679" w:type="dxa"/>
                <w:tcBorders>
                  <w:top w:val="single" w:sz="6" w:space="0" w:color="AEAEAE" w:themeColor="background2" w:themeTint="99"/>
                  <w:bottom w:val="single" w:sz="6" w:space="0" w:color="AEAEAE" w:themeColor="background2" w:themeTint="99"/>
                  <w:right w:val="single" w:sz="6" w:space="0" w:color="AEAEAE" w:themeColor="background2" w:themeTint="99"/>
                </w:tcBorders>
                <w:shd w:val="clear" w:color="auto" w:fill="auto"/>
                <w:vAlign w:val="center"/>
              </w:tcPr>
              <w:p w14:paraId="6CD8BB31" w14:textId="77777777" w:rsidR="009037F0" w:rsidRPr="009037F0" w:rsidRDefault="009037F0" w:rsidP="00EA53F6">
                <w:pPr>
                  <w:pStyle w:val="Policetableau0"/>
                  <w:spacing w:before="0" w:after="0"/>
                </w:pPr>
              </w:p>
            </w:tc>
            <w:tc>
              <w:tcPr>
                <w:tcW w:w="2868"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shd w:val="clear" w:color="auto" w:fill="auto"/>
                <w:vAlign w:val="center"/>
              </w:tcPr>
              <w:p w14:paraId="519239D1" w14:textId="77777777" w:rsidR="009037F0" w:rsidRPr="009037F0" w:rsidRDefault="009037F0" w:rsidP="00EA53F6">
                <w:pPr>
                  <w:pStyle w:val="Policetableau0"/>
                  <w:spacing w:before="0" w:after="0"/>
                </w:pPr>
              </w:p>
            </w:tc>
            <w:tc>
              <w:tcPr>
                <w:tcW w:w="2694" w:type="dxa"/>
                <w:tcBorders>
                  <w:top w:val="single" w:sz="6" w:space="0" w:color="AEAEAE" w:themeColor="background2" w:themeTint="99"/>
                  <w:left w:val="single" w:sz="6" w:space="0" w:color="AEAEAE" w:themeColor="background2" w:themeTint="99"/>
                  <w:bottom w:val="single" w:sz="6" w:space="0" w:color="AEAEAE" w:themeColor="background2" w:themeTint="99"/>
                  <w:right w:val="single" w:sz="6" w:space="0" w:color="AEAEAE" w:themeColor="background2" w:themeTint="99"/>
                </w:tcBorders>
                <w:vAlign w:val="center"/>
              </w:tcPr>
              <w:p w14:paraId="71C0D9DE" w14:textId="77777777" w:rsidR="009037F0" w:rsidRPr="009037F0" w:rsidRDefault="009037F0" w:rsidP="00EA53F6">
                <w:pPr>
                  <w:pStyle w:val="Policetableau0"/>
                  <w:spacing w:before="0" w:after="0"/>
                </w:pPr>
              </w:p>
            </w:tc>
            <w:tc>
              <w:tcPr>
                <w:tcW w:w="2126" w:type="dxa"/>
                <w:tcBorders>
                  <w:top w:val="single" w:sz="6" w:space="0" w:color="AEAEAE" w:themeColor="background2" w:themeTint="99"/>
                  <w:left w:val="single" w:sz="6" w:space="0" w:color="AEAEAE" w:themeColor="background2" w:themeTint="99"/>
                  <w:bottom w:val="single" w:sz="6" w:space="0" w:color="AEAEAE" w:themeColor="background2" w:themeTint="99"/>
                </w:tcBorders>
                <w:shd w:val="clear" w:color="auto" w:fill="auto"/>
                <w:vAlign w:val="center"/>
              </w:tcPr>
              <w:p w14:paraId="0E731CC7" w14:textId="77777777" w:rsidR="009037F0" w:rsidRPr="009037F0" w:rsidRDefault="009037F0" w:rsidP="00EA53F6">
                <w:pPr>
                  <w:pStyle w:val="Policetableau0"/>
                  <w:spacing w:before="0" w:after="0"/>
                </w:pPr>
              </w:p>
            </w:tc>
          </w:tr>
          <w:tr w:rsidR="009037F0" w:rsidRPr="009037F0" w14:paraId="19DF87B7" w14:textId="77777777" w:rsidTr="00CA2524">
            <w:trPr>
              <w:trHeight w:val="850"/>
            </w:trPr>
            <w:tc>
              <w:tcPr>
                <w:tcW w:w="2679" w:type="dxa"/>
                <w:tcBorders>
                  <w:top w:val="single" w:sz="6" w:space="0" w:color="AEAEAE" w:themeColor="background2" w:themeTint="99"/>
                  <w:right w:val="single" w:sz="6" w:space="0" w:color="AEAEAE" w:themeColor="background2" w:themeTint="99"/>
                </w:tcBorders>
                <w:shd w:val="clear" w:color="auto" w:fill="auto"/>
                <w:vAlign w:val="center"/>
              </w:tcPr>
              <w:p w14:paraId="15741EA1" w14:textId="77777777" w:rsidR="009037F0" w:rsidRPr="009037F0" w:rsidRDefault="009037F0" w:rsidP="00EA53F6">
                <w:pPr>
                  <w:pStyle w:val="Policetableau0"/>
                  <w:spacing w:before="0" w:after="0"/>
                </w:pPr>
              </w:p>
            </w:tc>
            <w:tc>
              <w:tcPr>
                <w:tcW w:w="2868" w:type="dxa"/>
                <w:tcBorders>
                  <w:top w:val="single" w:sz="6" w:space="0" w:color="AEAEAE" w:themeColor="background2" w:themeTint="99"/>
                  <w:left w:val="single" w:sz="6" w:space="0" w:color="AEAEAE" w:themeColor="background2" w:themeTint="99"/>
                  <w:right w:val="single" w:sz="6" w:space="0" w:color="AEAEAE" w:themeColor="background2" w:themeTint="99"/>
                </w:tcBorders>
                <w:shd w:val="clear" w:color="auto" w:fill="auto"/>
                <w:vAlign w:val="center"/>
              </w:tcPr>
              <w:p w14:paraId="22C7CC8C" w14:textId="77777777" w:rsidR="009037F0" w:rsidRPr="009037F0" w:rsidRDefault="009037F0" w:rsidP="00EA53F6">
                <w:pPr>
                  <w:pStyle w:val="Policetableau0"/>
                  <w:spacing w:before="0" w:after="0"/>
                </w:pPr>
              </w:p>
            </w:tc>
            <w:tc>
              <w:tcPr>
                <w:tcW w:w="2694" w:type="dxa"/>
                <w:tcBorders>
                  <w:top w:val="single" w:sz="6" w:space="0" w:color="AEAEAE" w:themeColor="background2" w:themeTint="99"/>
                  <w:left w:val="single" w:sz="6" w:space="0" w:color="AEAEAE" w:themeColor="background2" w:themeTint="99"/>
                  <w:right w:val="single" w:sz="6" w:space="0" w:color="AEAEAE" w:themeColor="background2" w:themeTint="99"/>
                </w:tcBorders>
                <w:vAlign w:val="center"/>
              </w:tcPr>
              <w:p w14:paraId="65FEEA54" w14:textId="77777777" w:rsidR="009037F0" w:rsidRPr="009037F0" w:rsidRDefault="009037F0" w:rsidP="00EA53F6">
                <w:pPr>
                  <w:pStyle w:val="Policetableau0"/>
                  <w:spacing w:before="0" w:after="0"/>
                </w:pPr>
              </w:p>
            </w:tc>
            <w:tc>
              <w:tcPr>
                <w:tcW w:w="2126" w:type="dxa"/>
                <w:tcBorders>
                  <w:top w:val="single" w:sz="6" w:space="0" w:color="AEAEAE" w:themeColor="background2" w:themeTint="99"/>
                  <w:left w:val="single" w:sz="6" w:space="0" w:color="AEAEAE" w:themeColor="background2" w:themeTint="99"/>
                </w:tcBorders>
                <w:shd w:val="clear" w:color="auto" w:fill="auto"/>
                <w:vAlign w:val="center"/>
              </w:tcPr>
              <w:p w14:paraId="7F707FB0" w14:textId="77777777" w:rsidR="009037F0" w:rsidRPr="009037F0" w:rsidRDefault="009037F0" w:rsidP="00EA53F6">
                <w:pPr>
                  <w:pStyle w:val="Policetableau0"/>
                  <w:spacing w:before="0" w:after="0"/>
                </w:pPr>
              </w:p>
            </w:tc>
          </w:tr>
        </w:tbl>
        <w:p w14:paraId="0068BA9C" w14:textId="77777777" w:rsidR="009037F0" w:rsidRPr="009037F0" w:rsidRDefault="009037F0" w:rsidP="009037F0">
          <w:pPr>
            <w:pStyle w:val="2020Apside"/>
          </w:pPr>
        </w:p>
        <w:tbl>
          <w:tblPr>
            <w:tblStyle w:val="Grilledutableau"/>
            <w:tblW w:w="10207"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7"/>
          </w:tblGrid>
          <w:tr w:rsidR="009037F0" w14:paraId="220A4206" w14:textId="77777777" w:rsidTr="00575CD6">
            <w:tc>
              <w:tcPr>
                <w:tcW w:w="10207" w:type="dxa"/>
              </w:tcPr>
              <w:p w14:paraId="3DF95A4E" w14:textId="6B792214" w:rsidR="009037F0" w:rsidRPr="001A6B7C" w:rsidRDefault="009037F0" w:rsidP="009037F0">
                <w:pPr>
                  <w:pStyle w:val="Soustitrededocument-Pagedegarde"/>
                </w:pPr>
                <w:r w:rsidRPr="001A6B7C">
                  <w:t xml:space="preserve">FIN DE L’ENTRETIEN </w:t>
                </w:r>
                <w:r>
                  <w:t>professionnel</w:t>
                </w:r>
              </w:p>
            </w:tc>
          </w:tr>
          <w:tr w:rsidR="009037F0" w14:paraId="7E5248AD" w14:textId="77777777" w:rsidTr="00575CD6">
            <w:tc>
              <w:tcPr>
                <w:tcW w:w="10207" w:type="dxa"/>
                <w:shd w:val="clear" w:color="auto" w:fill="E7E6E6" w:themeFill="text2"/>
              </w:tcPr>
              <w:p w14:paraId="7E9391EE" w14:textId="77777777" w:rsidR="009037F0" w:rsidRPr="00356278" w:rsidRDefault="009037F0" w:rsidP="00575CD6">
                <w:pPr>
                  <w:pStyle w:val="Titrededocumentpagedegarde"/>
                  <w:rPr>
                    <w:sz w:val="48"/>
                  </w:rPr>
                </w:pPr>
                <w:r w:rsidRPr="000250A8">
                  <w:rPr>
                    <w:sz w:val="32"/>
                  </w:rPr>
                  <w:t>MERCI</w:t>
                </w:r>
              </w:p>
            </w:tc>
          </w:tr>
        </w:tbl>
        <w:p w14:paraId="35BB005F" w14:textId="77777777" w:rsidR="009037F0" w:rsidRDefault="009037F0" w:rsidP="009037F0">
          <w:pPr>
            <w:spacing w:after="160"/>
            <w:jc w:val="left"/>
          </w:pPr>
        </w:p>
        <w:tbl>
          <w:tblPr>
            <w:tblStyle w:val="Grilledutableau6"/>
            <w:tblW w:w="10206" w:type="dxa"/>
            <w:tblInd w:w="-459" w:type="dxa"/>
            <w:tblLook w:val="04A0" w:firstRow="1" w:lastRow="0" w:firstColumn="1" w:lastColumn="0" w:noHBand="0" w:noVBand="1"/>
          </w:tblPr>
          <w:tblGrid>
            <w:gridCol w:w="4989"/>
            <w:gridCol w:w="236"/>
            <w:gridCol w:w="4981"/>
          </w:tblGrid>
          <w:tr w:rsidR="009037F0" w:rsidRPr="00356278" w14:paraId="018CD7AD" w14:textId="77777777" w:rsidTr="00CA2524">
            <w:trPr>
              <w:trHeight w:val="283"/>
            </w:trPr>
            <w:tc>
              <w:tcPr>
                <w:tcW w:w="4989" w:type="dxa"/>
                <w:tcBorders>
                  <w:top w:val="single" w:sz="8" w:space="0" w:color="E89759" w:themeColor="accent2"/>
                  <w:left w:val="single" w:sz="18" w:space="0" w:color="E89759" w:themeColor="accent2"/>
                  <w:bottom w:val="single" w:sz="8" w:space="0" w:color="E89759" w:themeColor="accent2"/>
                  <w:right w:val="single" w:sz="18" w:space="0" w:color="E89759" w:themeColor="accent2"/>
                </w:tcBorders>
                <w:shd w:val="clear" w:color="auto" w:fill="E89759" w:themeFill="accent2"/>
                <w:vAlign w:val="center"/>
              </w:tcPr>
              <w:p w14:paraId="620A0929" w14:textId="77777777" w:rsidR="009037F0" w:rsidRPr="00356278" w:rsidRDefault="009037F0" w:rsidP="00575CD6">
                <w:pPr>
                  <w:spacing w:line="259" w:lineRule="auto"/>
                  <w:rPr>
                    <w:rFonts w:cstheme="minorHAnsi"/>
                    <w:b/>
                    <w:color w:val="FFFFFF" w:themeColor="background1"/>
                    <w:szCs w:val="20"/>
                  </w:rPr>
                </w:pPr>
                <w:r w:rsidRPr="00356278">
                  <w:rPr>
                    <w:rFonts w:cstheme="minorHAnsi"/>
                    <w:b/>
                    <w:color w:val="FFFFFF" w:themeColor="background1"/>
                    <w:szCs w:val="20"/>
                  </w:rPr>
                  <w:t>Signature collaborateur</w:t>
                </w:r>
              </w:p>
            </w:tc>
            <w:tc>
              <w:tcPr>
                <w:tcW w:w="236" w:type="dxa"/>
                <w:vMerge w:val="restart"/>
                <w:tcBorders>
                  <w:top w:val="nil"/>
                  <w:left w:val="single" w:sz="18" w:space="0" w:color="E89759" w:themeColor="accent2"/>
                  <w:bottom w:val="nil"/>
                  <w:right w:val="single" w:sz="18" w:space="0" w:color="AEAEAE" w:themeColor="background2" w:themeTint="99"/>
                </w:tcBorders>
                <w:shd w:val="clear" w:color="auto" w:fill="auto"/>
              </w:tcPr>
              <w:p w14:paraId="360E6321" w14:textId="77777777" w:rsidR="009037F0" w:rsidRPr="00356278" w:rsidRDefault="009037F0" w:rsidP="00575CD6">
                <w:pPr>
                  <w:keepNext/>
                  <w:keepLines/>
                  <w:numPr>
                    <w:ilvl w:val="2"/>
                    <w:numId w:val="9"/>
                  </w:numPr>
                  <w:spacing w:after="120"/>
                  <w:ind w:left="2041" w:hanging="964"/>
                  <w:jc w:val="left"/>
                  <w:outlineLvl w:val="2"/>
                  <w:rPr>
                    <w:rFonts w:eastAsiaTheme="majorEastAsia" w:cstheme="minorHAnsi"/>
                    <w:b/>
                    <w:color w:val="FFFFFF" w:themeColor="background1"/>
                    <w:szCs w:val="20"/>
                  </w:rPr>
                </w:pPr>
              </w:p>
            </w:tc>
            <w:tc>
              <w:tcPr>
                <w:tcW w:w="4981" w:type="dxa"/>
                <w:tcBorders>
                  <w:top w:val="single" w:sz="8" w:space="0" w:color="AEAEAE" w:themeColor="background2" w:themeTint="99"/>
                  <w:left w:val="single" w:sz="18" w:space="0" w:color="AEAEAE" w:themeColor="background2" w:themeTint="99"/>
                  <w:bottom w:val="single" w:sz="8" w:space="0" w:color="AEAEAE" w:themeColor="background2" w:themeTint="99"/>
                  <w:right w:val="single" w:sz="18" w:space="0" w:color="AEAEAE" w:themeColor="background2" w:themeTint="99"/>
                </w:tcBorders>
                <w:shd w:val="clear" w:color="auto" w:fill="AEAEAE" w:themeFill="background2" w:themeFillTint="99"/>
              </w:tcPr>
              <w:p w14:paraId="60FDBEC8" w14:textId="77777777" w:rsidR="009037F0" w:rsidRPr="00356278" w:rsidRDefault="009037F0" w:rsidP="00575CD6">
                <w:pPr>
                  <w:spacing w:line="259" w:lineRule="auto"/>
                  <w:rPr>
                    <w:rFonts w:cstheme="minorHAnsi"/>
                    <w:b/>
                    <w:color w:val="FFFFFF" w:themeColor="background1"/>
                    <w:szCs w:val="20"/>
                  </w:rPr>
                </w:pPr>
                <w:r w:rsidRPr="00356278">
                  <w:rPr>
                    <w:rFonts w:cstheme="minorHAnsi"/>
                    <w:b/>
                    <w:color w:val="FFFFFF" w:themeColor="background1"/>
                    <w:szCs w:val="20"/>
                  </w:rPr>
                  <w:t>Signature Apside</w:t>
                </w:r>
              </w:p>
            </w:tc>
          </w:tr>
          <w:tr w:rsidR="009037F0" w:rsidRPr="00356278" w14:paraId="7F9C2281" w14:textId="77777777" w:rsidTr="00CA2524">
            <w:trPr>
              <w:trHeight w:val="1077"/>
            </w:trPr>
            <w:tc>
              <w:tcPr>
                <w:tcW w:w="4989" w:type="dxa"/>
                <w:tcBorders>
                  <w:top w:val="single" w:sz="8" w:space="0" w:color="E89759" w:themeColor="accent2"/>
                  <w:left w:val="single" w:sz="18" w:space="0" w:color="E89759" w:themeColor="accent2"/>
                  <w:bottom w:val="single" w:sz="18" w:space="0" w:color="E89759" w:themeColor="accent2"/>
                  <w:right w:val="single" w:sz="18" w:space="0" w:color="E89759" w:themeColor="accent2"/>
                </w:tcBorders>
              </w:tcPr>
              <w:p w14:paraId="133AB33C" w14:textId="3140B557" w:rsidR="009037F0" w:rsidRPr="00356278" w:rsidRDefault="009037F0" w:rsidP="00E333F0">
                <w:pPr>
                  <w:pStyle w:val="Policetableau0"/>
                </w:pPr>
                <w:r w:rsidRPr="00356278">
                  <w:t xml:space="preserve">J’atteste avoir eu un entretien </w:t>
                </w:r>
                <w:r>
                  <w:t>professionnel</w:t>
                </w:r>
                <w:r w:rsidRPr="00356278">
                  <w:t xml:space="preserve"> ce jour.</w:t>
                </w:r>
              </w:p>
            </w:tc>
            <w:tc>
              <w:tcPr>
                <w:tcW w:w="236" w:type="dxa"/>
                <w:vMerge/>
                <w:tcBorders>
                  <w:top w:val="nil"/>
                  <w:left w:val="single" w:sz="18" w:space="0" w:color="E89759" w:themeColor="accent2"/>
                  <w:bottom w:val="nil"/>
                  <w:right w:val="single" w:sz="18" w:space="0" w:color="AEAEAE" w:themeColor="background2" w:themeTint="99"/>
                </w:tcBorders>
                <w:shd w:val="clear" w:color="auto" w:fill="auto"/>
              </w:tcPr>
              <w:p w14:paraId="4DFABECB" w14:textId="77777777" w:rsidR="009037F0" w:rsidRPr="00356278" w:rsidRDefault="009037F0" w:rsidP="00E333F0">
                <w:pPr>
                  <w:pStyle w:val="Policetableau0"/>
                </w:pPr>
              </w:p>
            </w:tc>
            <w:tc>
              <w:tcPr>
                <w:tcW w:w="4981" w:type="dxa"/>
                <w:tcBorders>
                  <w:top w:val="single" w:sz="8" w:space="0" w:color="AEAEAE" w:themeColor="background2" w:themeTint="99"/>
                  <w:left w:val="single" w:sz="18" w:space="0" w:color="AEAEAE" w:themeColor="background2" w:themeTint="99"/>
                  <w:bottom w:val="single" w:sz="18" w:space="0" w:color="AEAEAE" w:themeColor="background2" w:themeTint="99"/>
                  <w:right w:val="single" w:sz="18" w:space="0" w:color="AEAEAE" w:themeColor="background2" w:themeTint="99"/>
                </w:tcBorders>
              </w:tcPr>
              <w:p w14:paraId="2776475A" w14:textId="114E6509" w:rsidR="009037F0" w:rsidRPr="00356278" w:rsidRDefault="009037F0" w:rsidP="00E333F0">
                <w:pPr>
                  <w:pStyle w:val="Policetableau0"/>
                </w:pPr>
                <w:r w:rsidRPr="00356278">
                  <w:t xml:space="preserve">J’atteste avoir réalisé un entretien </w:t>
                </w:r>
                <w:r>
                  <w:t>professionnel</w:t>
                </w:r>
                <w:r w:rsidRPr="00356278">
                  <w:t xml:space="preserve"> ce jour.</w:t>
                </w:r>
              </w:p>
            </w:tc>
          </w:tr>
        </w:tbl>
        <w:p w14:paraId="7AB5C22D" w14:textId="77777777" w:rsidR="00524224" w:rsidRDefault="00524224" w:rsidP="00D55364">
          <w:pPr>
            <w:pStyle w:val="2020Apside"/>
          </w:pPr>
        </w:p>
        <w:p w14:paraId="6EBE7387" w14:textId="4B8B18CB" w:rsidR="00524224" w:rsidRDefault="00407976" w:rsidP="00D55364">
          <w:pPr>
            <w:pStyle w:val="2020Apside"/>
          </w:pPr>
        </w:p>
      </w:sdtContent>
    </w:sdt>
    <w:p w14:paraId="5B3D91E3" w14:textId="43987D81" w:rsidR="00E23512" w:rsidRDefault="00E23512" w:rsidP="009037F0">
      <w:pPr>
        <w:pStyle w:val="Policetableau0"/>
        <w:ind w:left="0"/>
      </w:pPr>
    </w:p>
    <w:p w14:paraId="4C13A171" w14:textId="77777777" w:rsidR="00BB6086" w:rsidRDefault="00BB6086" w:rsidP="009037F0">
      <w:pPr>
        <w:pStyle w:val="Policetableau0"/>
        <w:ind w:left="0"/>
      </w:pPr>
    </w:p>
    <w:sectPr w:rsidR="00BB6086" w:rsidSect="00867AA2">
      <w:headerReference w:type="first" r:id="rId14"/>
      <w:footerReference w:type="first" r:id="rId15"/>
      <w:pgSz w:w="11906" w:h="16838"/>
      <w:pgMar w:top="1066" w:right="1417" w:bottom="1417" w:left="1417" w:header="709" w:footer="283"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CF830" w14:textId="77777777" w:rsidR="00FB2B7B" w:rsidRDefault="00FB2B7B" w:rsidP="00E23512">
      <w:pPr>
        <w:spacing w:line="240" w:lineRule="auto"/>
      </w:pPr>
      <w:r>
        <w:separator/>
      </w:r>
    </w:p>
  </w:endnote>
  <w:endnote w:type="continuationSeparator" w:id="0">
    <w:p w14:paraId="230D69AE" w14:textId="77777777" w:rsidR="00FB2B7B" w:rsidRDefault="00FB2B7B" w:rsidP="00E2351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ind">
    <w:panose1 w:val="02000000000000000000"/>
    <w:charset w:val="00"/>
    <w:family w:val="auto"/>
    <w:pitch w:val="variable"/>
    <w:sig w:usb0="00008007" w:usb1="00000000" w:usb2="00000000" w:usb3="00000000" w:csb0="00000093"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tserrat SemiBold">
    <w:panose1 w:val="00000700000000000000"/>
    <w:charset w:val="00"/>
    <w:family w:val="modern"/>
    <w:notTrueType/>
    <w:pitch w:val="variable"/>
    <w:sig w:usb0="20000007" w:usb1="00000001"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63" w:type="dxa"/>
      <w:jc w:val="center"/>
      <w:tblLayout w:type="fixed"/>
      <w:tblLook w:val="01E0" w:firstRow="1" w:lastRow="1" w:firstColumn="1" w:lastColumn="1" w:noHBand="0" w:noVBand="0"/>
    </w:tblPr>
    <w:tblGrid>
      <w:gridCol w:w="1009"/>
      <w:gridCol w:w="2251"/>
      <w:gridCol w:w="1559"/>
      <w:gridCol w:w="4144"/>
    </w:tblGrid>
    <w:tr w:rsidR="00FB2B7B" w:rsidRPr="00F90BF7" w14:paraId="41AE7CE3" w14:textId="77777777" w:rsidTr="00983564">
      <w:trPr>
        <w:trHeight w:val="646"/>
        <w:jc w:val="center"/>
      </w:trPr>
      <w:tc>
        <w:tcPr>
          <w:tcW w:w="1009" w:type="dxa"/>
          <w:tcBorders>
            <w:top w:val="single" w:sz="12" w:space="0" w:color="BFBFBF" w:themeColor="background1" w:themeShade="BF"/>
          </w:tcBorders>
          <w:shd w:val="clear" w:color="auto" w:fill="E7E6E6" w:themeFill="text2"/>
          <w:vAlign w:val="center"/>
        </w:tcPr>
        <w:p w14:paraId="6302BE39" w14:textId="1EC48B2A" w:rsidR="00FB2B7B" w:rsidRPr="00C64677" w:rsidRDefault="00FB2B7B" w:rsidP="00EA5B8B">
          <w:pPr>
            <w:spacing w:after="120" w:line="240" w:lineRule="auto"/>
            <w:ind w:right="-2"/>
            <w:jc w:val="center"/>
            <w:rPr>
              <w:rFonts w:ascii="Calibri" w:eastAsia="Times New Roman" w:hAnsi="Calibri" w:cs="Calibri"/>
              <w:noProof/>
              <w:sz w:val="16"/>
              <w:szCs w:val="16"/>
              <w:lang w:eastAsia="fr-FR"/>
            </w:rPr>
          </w:pPr>
          <w:r w:rsidRPr="00C64677">
            <w:rPr>
              <w:rFonts w:ascii="Calibri" w:eastAsia="Times New Roman" w:hAnsi="Calibri" w:cs="Calibri"/>
              <w:b/>
              <w:noProof/>
              <w:sz w:val="28"/>
              <w:szCs w:val="28"/>
              <w:lang w:eastAsia="fr-FR"/>
            </w:rPr>
            <w:fldChar w:fldCharType="begin"/>
          </w:r>
          <w:r w:rsidRPr="00C64677">
            <w:rPr>
              <w:rFonts w:ascii="Calibri" w:eastAsia="Times New Roman" w:hAnsi="Calibri" w:cs="Calibri"/>
              <w:b/>
              <w:noProof/>
              <w:sz w:val="28"/>
              <w:szCs w:val="28"/>
              <w:lang w:eastAsia="fr-FR"/>
            </w:rPr>
            <w:instrText xml:space="preserve"> PAGE  </w:instrText>
          </w:r>
          <w:r w:rsidRPr="00C64677">
            <w:rPr>
              <w:rFonts w:ascii="Calibri" w:eastAsia="Times New Roman" w:hAnsi="Calibri" w:cs="Calibri"/>
              <w:b/>
              <w:noProof/>
              <w:sz w:val="28"/>
              <w:szCs w:val="28"/>
              <w:lang w:eastAsia="fr-FR"/>
            </w:rPr>
            <w:fldChar w:fldCharType="separate"/>
          </w:r>
          <w:r w:rsidR="00BB6086">
            <w:rPr>
              <w:rFonts w:ascii="Calibri" w:eastAsia="Times New Roman" w:hAnsi="Calibri" w:cs="Calibri"/>
              <w:b/>
              <w:noProof/>
              <w:sz w:val="28"/>
              <w:szCs w:val="28"/>
              <w:lang w:eastAsia="fr-FR"/>
            </w:rPr>
            <w:t>2</w:t>
          </w:r>
          <w:r w:rsidRPr="00C64677">
            <w:rPr>
              <w:rFonts w:ascii="Calibri" w:eastAsia="Times New Roman" w:hAnsi="Calibri" w:cs="Calibri"/>
              <w:b/>
              <w:noProof/>
              <w:sz w:val="28"/>
              <w:szCs w:val="28"/>
              <w:lang w:eastAsia="fr-FR"/>
            </w:rPr>
            <w:fldChar w:fldCharType="end"/>
          </w:r>
          <w:r w:rsidRPr="00C64677">
            <w:rPr>
              <w:rFonts w:ascii="Calibri" w:eastAsia="Times New Roman" w:hAnsi="Calibri" w:cs="Calibri"/>
              <w:b/>
              <w:noProof/>
              <w:sz w:val="16"/>
              <w:szCs w:val="16"/>
              <w:lang w:eastAsia="fr-FR"/>
            </w:rPr>
            <w:t xml:space="preserve"> / </w:t>
          </w:r>
          <w:r w:rsidRPr="00C64677">
            <w:rPr>
              <w:rFonts w:ascii="Calibri" w:eastAsia="Times New Roman" w:hAnsi="Calibri" w:cs="Calibri"/>
              <w:b/>
              <w:noProof/>
              <w:sz w:val="16"/>
              <w:szCs w:val="16"/>
              <w:lang w:eastAsia="fr-FR"/>
            </w:rPr>
            <w:fldChar w:fldCharType="begin"/>
          </w:r>
          <w:r w:rsidRPr="00C64677">
            <w:rPr>
              <w:rFonts w:ascii="Calibri" w:eastAsia="Times New Roman" w:hAnsi="Calibri" w:cs="Calibri"/>
              <w:b/>
              <w:noProof/>
              <w:sz w:val="16"/>
              <w:szCs w:val="16"/>
              <w:lang w:eastAsia="fr-FR"/>
            </w:rPr>
            <w:instrText xml:space="preserve"> NUMPAGES  </w:instrText>
          </w:r>
          <w:r w:rsidRPr="00C64677">
            <w:rPr>
              <w:rFonts w:ascii="Calibri" w:eastAsia="Times New Roman" w:hAnsi="Calibri" w:cs="Calibri"/>
              <w:b/>
              <w:noProof/>
              <w:sz w:val="16"/>
              <w:szCs w:val="16"/>
              <w:lang w:eastAsia="fr-FR"/>
            </w:rPr>
            <w:fldChar w:fldCharType="separate"/>
          </w:r>
          <w:r w:rsidR="00BB6086">
            <w:rPr>
              <w:rFonts w:ascii="Calibri" w:eastAsia="Times New Roman" w:hAnsi="Calibri" w:cs="Calibri"/>
              <w:b/>
              <w:noProof/>
              <w:sz w:val="16"/>
              <w:szCs w:val="16"/>
              <w:lang w:eastAsia="fr-FR"/>
            </w:rPr>
            <w:t>10</w:t>
          </w:r>
          <w:r w:rsidRPr="00C64677">
            <w:rPr>
              <w:rFonts w:ascii="Calibri" w:eastAsia="Times New Roman" w:hAnsi="Calibri" w:cs="Calibri"/>
              <w:b/>
              <w:noProof/>
              <w:sz w:val="16"/>
              <w:szCs w:val="16"/>
              <w:lang w:eastAsia="fr-FR"/>
            </w:rPr>
            <w:fldChar w:fldCharType="end"/>
          </w:r>
        </w:p>
      </w:tc>
      <w:tc>
        <w:tcPr>
          <w:tcW w:w="2251" w:type="dxa"/>
          <w:tcBorders>
            <w:top w:val="single" w:sz="12" w:space="0" w:color="BFBFBF" w:themeColor="background1" w:themeShade="BF"/>
          </w:tcBorders>
          <w:vAlign w:val="center"/>
        </w:tcPr>
        <w:p w14:paraId="7B487ABA" w14:textId="6357AE4E" w:rsidR="00FB2B7B" w:rsidRPr="00C64677" w:rsidRDefault="00FB2B7B" w:rsidP="00EA5B8B">
          <w:pPr>
            <w:spacing w:after="60" w:line="240" w:lineRule="auto"/>
            <w:jc w:val="center"/>
            <w:rPr>
              <w:rFonts w:asciiTheme="majorHAnsi" w:eastAsia="Times New Roman" w:hAnsiTheme="majorHAnsi" w:cstheme="majorHAnsi"/>
              <w:i/>
              <w:sz w:val="16"/>
              <w:szCs w:val="24"/>
              <w:lang w:eastAsia="fr-FR"/>
            </w:rPr>
          </w:pPr>
          <w:r w:rsidRPr="00C64677">
            <w:rPr>
              <w:rFonts w:asciiTheme="majorHAnsi" w:eastAsia="Times New Roman" w:hAnsiTheme="majorHAnsi" w:cstheme="majorHAnsi"/>
              <w:i/>
              <w:sz w:val="16"/>
              <w:szCs w:val="24"/>
              <w:lang w:eastAsia="fr-FR"/>
            </w:rPr>
            <w:t xml:space="preserve">Référence : </w:t>
          </w:r>
          <w:r w:rsidRPr="00C64677">
            <w:rPr>
              <w:rFonts w:asciiTheme="majorHAnsi" w:eastAsia="Times New Roman" w:hAnsiTheme="majorHAnsi" w:cstheme="majorHAnsi"/>
              <w:i/>
              <w:sz w:val="16"/>
              <w:szCs w:val="24"/>
              <w:lang w:eastAsia="fr-FR"/>
            </w:rPr>
            <w:fldChar w:fldCharType="begin"/>
          </w:r>
          <w:r w:rsidRPr="00C64677">
            <w:rPr>
              <w:rFonts w:asciiTheme="majorHAnsi" w:eastAsia="Times New Roman" w:hAnsiTheme="majorHAnsi" w:cstheme="majorHAnsi"/>
              <w:i/>
              <w:sz w:val="16"/>
              <w:szCs w:val="24"/>
              <w:lang w:eastAsia="fr-FR"/>
            </w:rPr>
            <w:instrText xml:space="preserve"> DOCPROPERTY  Référence </w:instrText>
          </w:r>
          <w:r w:rsidRPr="00C64677">
            <w:rPr>
              <w:rFonts w:asciiTheme="majorHAnsi" w:eastAsia="Times New Roman" w:hAnsiTheme="majorHAnsi" w:cstheme="majorHAnsi"/>
              <w:i/>
              <w:sz w:val="16"/>
              <w:szCs w:val="24"/>
              <w:lang w:eastAsia="fr-FR"/>
            </w:rPr>
            <w:fldChar w:fldCharType="separate"/>
          </w:r>
          <w:r w:rsidR="009037F0">
            <w:rPr>
              <w:rFonts w:asciiTheme="majorHAnsi" w:eastAsia="Times New Roman" w:hAnsiTheme="majorHAnsi" w:cstheme="majorHAnsi"/>
              <w:i/>
              <w:sz w:val="16"/>
              <w:szCs w:val="24"/>
              <w:lang w:eastAsia="fr-FR"/>
            </w:rPr>
            <w:t>QUAL_FRM_40</w:t>
          </w:r>
          <w:r w:rsidRPr="00C64677">
            <w:rPr>
              <w:rFonts w:asciiTheme="majorHAnsi" w:eastAsia="Times New Roman" w:hAnsiTheme="majorHAnsi" w:cstheme="majorHAnsi"/>
              <w:i/>
              <w:sz w:val="16"/>
              <w:szCs w:val="24"/>
              <w:lang w:eastAsia="fr-FR"/>
            </w:rPr>
            <w:fldChar w:fldCharType="end"/>
          </w:r>
        </w:p>
        <w:p w14:paraId="26993299" w14:textId="56E0985E" w:rsidR="00FB2B7B" w:rsidRPr="00C64677" w:rsidRDefault="00FB2B7B" w:rsidP="00EA5B8B">
          <w:pPr>
            <w:spacing w:line="240" w:lineRule="auto"/>
            <w:ind w:left="-108"/>
            <w:jc w:val="center"/>
            <w:rPr>
              <w:rFonts w:asciiTheme="majorHAnsi" w:eastAsia="Times New Roman" w:hAnsiTheme="majorHAnsi" w:cstheme="majorHAnsi"/>
              <w:i/>
              <w:sz w:val="16"/>
              <w:szCs w:val="24"/>
              <w:lang w:eastAsia="fr-FR"/>
            </w:rPr>
          </w:pPr>
          <w:r w:rsidRPr="00C64677">
            <w:rPr>
              <w:rFonts w:asciiTheme="majorHAnsi" w:eastAsia="Times New Roman" w:hAnsiTheme="majorHAnsi" w:cstheme="majorHAnsi"/>
              <w:i/>
              <w:sz w:val="16"/>
              <w:szCs w:val="24"/>
              <w:lang w:eastAsia="fr-FR"/>
            </w:rPr>
            <w:t xml:space="preserve">Version : </w:t>
          </w:r>
          <w:r w:rsidRPr="00C64677">
            <w:rPr>
              <w:rFonts w:asciiTheme="majorHAnsi" w:eastAsia="Times New Roman" w:hAnsiTheme="majorHAnsi" w:cstheme="majorHAnsi"/>
              <w:i/>
              <w:sz w:val="16"/>
              <w:szCs w:val="24"/>
              <w:lang w:eastAsia="fr-FR"/>
            </w:rPr>
            <w:fldChar w:fldCharType="begin"/>
          </w:r>
          <w:r w:rsidRPr="00C64677">
            <w:rPr>
              <w:rFonts w:asciiTheme="majorHAnsi" w:eastAsia="Times New Roman" w:hAnsiTheme="majorHAnsi" w:cstheme="majorHAnsi"/>
              <w:i/>
              <w:sz w:val="16"/>
              <w:szCs w:val="24"/>
              <w:lang w:eastAsia="fr-FR"/>
            </w:rPr>
            <w:instrText xml:space="preserve"> DOCPROPERTY  Version  </w:instrText>
          </w:r>
          <w:r w:rsidRPr="00C64677">
            <w:rPr>
              <w:rFonts w:asciiTheme="majorHAnsi" w:eastAsia="Times New Roman" w:hAnsiTheme="majorHAnsi" w:cstheme="majorHAnsi"/>
              <w:i/>
              <w:sz w:val="16"/>
              <w:szCs w:val="24"/>
              <w:lang w:eastAsia="fr-FR"/>
            </w:rPr>
            <w:fldChar w:fldCharType="separate"/>
          </w:r>
          <w:r w:rsidR="009037F0">
            <w:rPr>
              <w:rFonts w:asciiTheme="majorHAnsi" w:eastAsia="Times New Roman" w:hAnsiTheme="majorHAnsi" w:cstheme="majorHAnsi"/>
              <w:i/>
              <w:sz w:val="16"/>
              <w:szCs w:val="24"/>
              <w:lang w:eastAsia="fr-FR"/>
            </w:rPr>
            <w:t>14</w:t>
          </w:r>
          <w:r w:rsidRPr="00C64677">
            <w:rPr>
              <w:rFonts w:asciiTheme="majorHAnsi" w:eastAsia="Times New Roman" w:hAnsiTheme="majorHAnsi" w:cstheme="majorHAnsi"/>
              <w:i/>
              <w:sz w:val="16"/>
              <w:szCs w:val="24"/>
              <w:lang w:eastAsia="fr-FR"/>
            </w:rPr>
            <w:fldChar w:fldCharType="end"/>
          </w:r>
        </w:p>
      </w:tc>
      <w:tc>
        <w:tcPr>
          <w:tcW w:w="1559" w:type="dxa"/>
          <w:tcBorders>
            <w:top w:val="single" w:sz="12" w:space="0" w:color="BFBFBF" w:themeColor="background1" w:themeShade="BF"/>
          </w:tcBorders>
          <w:vAlign w:val="center"/>
        </w:tcPr>
        <w:p w14:paraId="5E36E954" w14:textId="77777777" w:rsidR="00FB2B7B" w:rsidRPr="00C64677" w:rsidRDefault="00FB2B7B" w:rsidP="00EA5B8B">
          <w:pPr>
            <w:spacing w:line="240" w:lineRule="auto"/>
            <w:jc w:val="center"/>
            <w:rPr>
              <w:rFonts w:asciiTheme="majorHAnsi" w:eastAsia="Times New Roman" w:hAnsiTheme="majorHAnsi" w:cstheme="majorHAnsi"/>
              <w:b/>
              <w:sz w:val="16"/>
              <w:szCs w:val="24"/>
              <w:lang w:eastAsia="fr-FR"/>
            </w:rPr>
          </w:pPr>
          <w:r w:rsidRPr="00C64677">
            <w:rPr>
              <w:rFonts w:asciiTheme="majorHAnsi" w:eastAsia="Times New Roman" w:hAnsiTheme="majorHAnsi" w:cstheme="majorHAnsi"/>
              <w:b/>
              <w:sz w:val="16"/>
              <w:szCs w:val="24"/>
              <w:lang w:eastAsia="fr-FR"/>
            </w:rPr>
            <w:t>Diffusion :</w:t>
          </w:r>
        </w:p>
        <w:p w14:paraId="7BA21BDF" w14:textId="37C19632" w:rsidR="00FB2B7B" w:rsidRPr="00C64677" w:rsidRDefault="00FB2B7B" w:rsidP="00EA5B8B">
          <w:pPr>
            <w:spacing w:line="240" w:lineRule="auto"/>
            <w:ind w:left="-108"/>
            <w:jc w:val="center"/>
            <w:rPr>
              <w:rFonts w:asciiTheme="majorHAnsi" w:eastAsia="Times New Roman" w:hAnsiTheme="majorHAnsi" w:cstheme="majorHAnsi"/>
              <w:noProof/>
              <w:sz w:val="16"/>
              <w:szCs w:val="14"/>
              <w:lang w:eastAsia="fr-FR"/>
            </w:rPr>
          </w:pPr>
          <w:r w:rsidRPr="009037F0">
            <w:rPr>
              <w:rFonts w:asciiTheme="majorHAnsi" w:eastAsia="Times New Roman" w:hAnsiTheme="majorHAnsi" w:cstheme="majorHAnsi"/>
              <w:b/>
              <w:color w:val="FF0000"/>
              <w:sz w:val="16"/>
              <w:szCs w:val="24"/>
              <w:lang w:eastAsia="fr-FR"/>
            </w:rPr>
            <w:fldChar w:fldCharType="begin"/>
          </w:r>
          <w:r w:rsidRPr="009037F0">
            <w:rPr>
              <w:rFonts w:asciiTheme="majorHAnsi" w:eastAsia="Times New Roman" w:hAnsiTheme="majorHAnsi" w:cstheme="majorHAnsi"/>
              <w:b/>
              <w:color w:val="FF0000"/>
              <w:sz w:val="16"/>
              <w:szCs w:val="24"/>
              <w:lang w:eastAsia="fr-FR"/>
            </w:rPr>
            <w:instrText xml:space="preserve"> DOCPROPERTY  Diffusion </w:instrText>
          </w:r>
          <w:r w:rsidRPr="009037F0">
            <w:rPr>
              <w:rFonts w:asciiTheme="majorHAnsi" w:eastAsia="Times New Roman" w:hAnsiTheme="majorHAnsi" w:cstheme="majorHAnsi"/>
              <w:b/>
              <w:color w:val="FF0000"/>
              <w:sz w:val="16"/>
              <w:szCs w:val="24"/>
              <w:lang w:eastAsia="fr-FR"/>
            </w:rPr>
            <w:fldChar w:fldCharType="separate"/>
          </w:r>
          <w:r w:rsidR="009037F0">
            <w:rPr>
              <w:rFonts w:asciiTheme="majorHAnsi" w:eastAsia="Times New Roman" w:hAnsiTheme="majorHAnsi" w:cstheme="majorHAnsi"/>
              <w:b/>
              <w:color w:val="FF0000"/>
              <w:sz w:val="16"/>
              <w:szCs w:val="24"/>
              <w:lang w:eastAsia="fr-FR"/>
            </w:rPr>
            <w:t>Confidentiel</w:t>
          </w:r>
          <w:r w:rsidRPr="009037F0">
            <w:rPr>
              <w:rFonts w:asciiTheme="majorHAnsi" w:eastAsia="Times New Roman" w:hAnsiTheme="majorHAnsi" w:cstheme="majorHAnsi"/>
              <w:b/>
              <w:color w:val="FF0000"/>
              <w:sz w:val="16"/>
              <w:szCs w:val="24"/>
              <w:lang w:eastAsia="fr-FR"/>
            </w:rPr>
            <w:fldChar w:fldCharType="end"/>
          </w:r>
          <w:r w:rsidRPr="009037F0">
            <w:rPr>
              <w:rFonts w:asciiTheme="majorHAnsi" w:eastAsia="Times New Roman" w:hAnsiTheme="majorHAnsi" w:cstheme="majorHAnsi"/>
              <w:b/>
              <w:color w:val="FF0000"/>
              <w:sz w:val="16"/>
              <w:szCs w:val="24"/>
              <w:lang w:eastAsia="fr-FR"/>
            </w:rPr>
            <w:t xml:space="preserve"> Apside</w:t>
          </w:r>
        </w:p>
      </w:tc>
      <w:tc>
        <w:tcPr>
          <w:tcW w:w="4144" w:type="dxa"/>
          <w:tcBorders>
            <w:top w:val="single" w:sz="12" w:space="0" w:color="BFBFBF" w:themeColor="background1" w:themeShade="BF"/>
          </w:tcBorders>
          <w:vAlign w:val="center"/>
        </w:tcPr>
        <w:p w14:paraId="15142A7B" w14:textId="77777777" w:rsidR="00FB2B7B" w:rsidRPr="00C64677" w:rsidRDefault="00FB2B7B" w:rsidP="00EA5B8B">
          <w:pPr>
            <w:spacing w:line="240" w:lineRule="auto"/>
            <w:ind w:left="-108"/>
            <w:jc w:val="center"/>
            <w:rPr>
              <w:rFonts w:asciiTheme="majorHAnsi" w:eastAsia="Times New Roman" w:hAnsiTheme="majorHAnsi" w:cstheme="majorHAnsi"/>
              <w:i/>
              <w:sz w:val="16"/>
              <w:szCs w:val="24"/>
              <w:lang w:eastAsia="fr-FR"/>
            </w:rPr>
          </w:pPr>
          <w:r w:rsidRPr="00C64677">
            <w:rPr>
              <w:rFonts w:asciiTheme="majorHAnsi" w:eastAsia="Times New Roman" w:hAnsiTheme="majorHAnsi" w:cstheme="majorHAnsi"/>
              <w:noProof/>
              <w:sz w:val="16"/>
              <w:szCs w:val="14"/>
              <w:lang w:eastAsia="fr-FR"/>
            </w:rPr>
            <w:t>Ce document est la propriété de la société Apside son contenu ne peut être reproduit sans l’autorisation écrite de la société.</w:t>
          </w:r>
        </w:p>
      </w:tc>
    </w:tr>
  </w:tbl>
  <w:p w14:paraId="587EFB32" w14:textId="77777777" w:rsidR="00FB2B7B" w:rsidRDefault="00FB2B7B">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64" w:type="dxa"/>
      <w:jc w:val="center"/>
      <w:tblBorders>
        <w:top w:val="double" w:sz="4" w:space="0" w:color="595959" w:themeColor="background2" w:themeShade="BF"/>
      </w:tblBorders>
      <w:tblLayout w:type="fixed"/>
      <w:tblLook w:val="01E0" w:firstRow="1" w:lastRow="1" w:firstColumn="1" w:lastColumn="1" w:noHBand="0" w:noVBand="0"/>
    </w:tblPr>
    <w:tblGrid>
      <w:gridCol w:w="4145"/>
      <w:gridCol w:w="1559"/>
      <w:gridCol w:w="2253"/>
      <w:gridCol w:w="1007"/>
    </w:tblGrid>
    <w:tr w:rsidR="00FB2B7B" w:rsidRPr="00F90BF7" w14:paraId="0C428D1A" w14:textId="77777777" w:rsidTr="00983564">
      <w:trPr>
        <w:trHeight w:val="647"/>
        <w:jc w:val="center"/>
      </w:trPr>
      <w:tc>
        <w:tcPr>
          <w:tcW w:w="4145" w:type="dxa"/>
          <w:tcBorders>
            <w:top w:val="single" w:sz="12" w:space="0" w:color="BFBFBF" w:themeColor="background1" w:themeShade="BF"/>
            <w:right w:val="nil"/>
          </w:tcBorders>
          <w:vAlign w:val="center"/>
        </w:tcPr>
        <w:p w14:paraId="4444D0F0" w14:textId="77777777" w:rsidR="00FB2B7B" w:rsidRPr="00EA5B8B" w:rsidRDefault="00FB2B7B" w:rsidP="00EA5B8B">
          <w:pPr>
            <w:spacing w:line="240" w:lineRule="auto"/>
            <w:ind w:left="-108"/>
            <w:jc w:val="center"/>
            <w:rPr>
              <w:rFonts w:asciiTheme="majorHAnsi" w:eastAsia="Times New Roman" w:hAnsiTheme="majorHAnsi" w:cstheme="majorHAnsi"/>
              <w:noProof/>
              <w:sz w:val="16"/>
              <w:szCs w:val="14"/>
              <w:lang w:eastAsia="fr-FR"/>
            </w:rPr>
          </w:pPr>
          <w:r w:rsidRPr="00EA5B8B">
            <w:rPr>
              <w:rFonts w:asciiTheme="majorHAnsi" w:eastAsia="Times New Roman" w:hAnsiTheme="majorHAnsi" w:cstheme="majorHAnsi"/>
              <w:noProof/>
              <w:sz w:val="16"/>
              <w:szCs w:val="14"/>
              <w:lang w:eastAsia="fr-FR"/>
            </w:rPr>
            <w:t>Ce document est la propriété de la société Apside son contenu ne peut être reproduit sans l’autorisation écrite de la société.</w:t>
          </w:r>
        </w:p>
      </w:tc>
      <w:tc>
        <w:tcPr>
          <w:tcW w:w="1559" w:type="dxa"/>
          <w:tcBorders>
            <w:top w:val="single" w:sz="12" w:space="0" w:color="BFBFBF" w:themeColor="background1" w:themeShade="BF"/>
            <w:left w:val="nil"/>
            <w:right w:val="nil"/>
          </w:tcBorders>
          <w:vAlign w:val="center"/>
        </w:tcPr>
        <w:p w14:paraId="1F104FB8" w14:textId="77777777" w:rsidR="00FB2B7B" w:rsidRPr="00EA5B8B" w:rsidRDefault="00FB2B7B" w:rsidP="00EA5B8B">
          <w:pPr>
            <w:spacing w:line="240" w:lineRule="auto"/>
            <w:jc w:val="center"/>
            <w:rPr>
              <w:rFonts w:asciiTheme="majorHAnsi" w:eastAsia="Times New Roman" w:hAnsiTheme="majorHAnsi" w:cstheme="majorHAnsi"/>
              <w:b/>
              <w:sz w:val="16"/>
              <w:szCs w:val="24"/>
              <w:lang w:eastAsia="fr-FR"/>
            </w:rPr>
          </w:pPr>
          <w:r w:rsidRPr="00EA5B8B">
            <w:rPr>
              <w:rFonts w:asciiTheme="majorHAnsi" w:eastAsia="Times New Roman" w:hAnsiTheme="majorHAnsi" w:cstheme="majorHAnsi"/>
              <w:b/>
              <w:sz w:val="16"/>
              <w:szCs w:val="24"/>
              <w:lang w:eastAsia="fr-FR"/>
            </w:rPr>
            <w:t xml:space="preserve">Diffusion : </w:t>
          </w:r>
        </w:p>
        <w:p w14:paraId="4FCF1917" w14:textId="3A6AF311" w:rsidR="00FB2B7B" w:rsidRPr="00EA5B8B" w:rsidRDefault="00FB2B7B" w:rsidP="00EA5B8B">
          <w:pPr>
            <w:spacing w:line="240" w:lineRule="auto"/>
            <w:jc w:val="center"/>
            <w:rPr>
              <w:rFonts w:asciiTheme="majorHAnsi" w:eastAsia="Times New Roman" w:hAnsiTheme="majorHAnsi" w:cstheme="majorHAnsi"/>
              <w:i/>
              <w:sz w:val="16"/>
              <w:szCs w:val="24"/>
              <w:lang w:eastAsia="fr-FR"/>
            </w:rPr>
          </w:pPr>
          <w:r w:rsidRPr="009037F0">
            <w:rPr>
              <w:rFonts w:asciiTheme="majorHAnsi" w:eastAsia="Times New Roman" w:hAnsiTheme="majorHAnsi" w:cstheme="majorHAnsi"/>
              <w:b/>
              <w:color w:val="FF0000"/>
              <w:sz w:val="16"/>
              <w:szCs w:val="24"/>
              <w:lang w:eastAsia="fr-FR"/>
            </w:rPr>
            <w:fldChar w:fldCharType="begin"/>
          </w:r>
          <w:r w:rsidRPr="009037F0">
            <w:rPr>
              <w:rFonts w:asciiTheme="majorHAnsi" w:eastAsia="Times New Roman" w:hAnsiTheme="majorHAnsi" w:cstheme="majorHAnsi"/>
              <w:b/>
              <w:color w:val="FF0000"/>
              <w:sz w:val="16"/>
              <w:szCs w:val="24"/>
              <w:lang w:eastAsia="fr-FR"/>
            </w:rPr>
            <w:instrText xml:space="preserve"> DOCPROPERTY  Diffusion </w:instrText>
          </w:r>
          <w:r w:rsidRPr="009037F0">
            <w:rPr>
              <w:rFonts w:asciiTheme="majorHAnsi" w:eastAsia="Times New Roman" w:hAnsiTheme="majorHAnsi" w:cstheme="majorHAnsi"/>
              <w:b/>
              <w:color w:val="FF0000"/>
              <w:sz w:val="16"/>
              <w:szCs w:val="24"/>
              <w:lang w:eastAsia="fr-FR"/>
            </w:rPr>
            <w:fldChar w:fldCharType="separate"/>
          </w:r>
          <w:r w:rsidR="00EB5C88">
            <w:rPr>
              <w:rFonts w:asciiTheme="majorHAnsi" w:eastAsia="Times New Roman" w:hAnsiTheme="majorHAnsi" w:cstheme="majorHAnsi"/>
              <w:b/>
              <w:color w:val="FF0000"/>
              <w:sz w:val="16"/>
              <w:szCs w:val="24"/>
              <w:lang w:eastAsia="fr-FR"/>
            </w:rPr>
            <w:t>Confidentiel</w:t>
          </w:r>
          <w:r w:rsidRPr="009037F0">
            <w:rPr>
              <w:rFonts w:asciiTheme="majorHAnsi" w:eastAsia="Times New Roman" w:hAnsiTheme="majorHAnsi" w:cstheme="majorHAnsi"/>
              <w:b/>
              <w:color w:val="FF0000"/>
              <w:sz w:val="16"/>
              <w:szCs w:val="24"/>
              <w:lang w:eastAsia="fr-FR"/>
            </w:rPr>
            <w:fldChar w:fldCharType="end"/>
          </w:r>
          <w:r w:rsidRPr="009037F0">
            <w:rPr>
              <w:rFonts w:asciiTheme="majorHAnsi" w:eastAsia="Times New Roman" w:hAnsiTheme="majorHAnsi" w:cstheme="majorHAnsi"/>
              <w:b/>
              <w:color w:val="FF0000"/>
              <w:sz w:val="16"/>
              <w:szCs w:val="24"/>
              <w:lang w:eastAsia="fr-FR"/>
            </w:rPr>
            <w:t xml:space="preserve"> Apside</w:t>
          </w:r>
        </w:p>
      </w:tc>
      <w:tc>
        <w:tcPr>
          <w:tcW w:w="2253" w:type="dxa"/>
          <w:tcBorders>
            <w:top w:val="single" w:sz="12" w:space="0" w:color="BFBFBF" w:themeColor="background1" w:themeShade="BF"/>
            <w:left w:val="nil"/>
            <w:right w:val="nil"/>
          </w:tcBorders>
          <w:vAlign w:val="center"/>
        </w:tcPr>
        <w:p w14:paraId="570259A0" w14:textId="5AF52F6E" w:rsidR="00FB2B7B" w:rsidRPr="00EA5B8B" w:rsidRDefault="00FB2B7B" w:rsidP="00EA5B8B">
          <w:pPr>
            <w:spacing w:after="60" w:line="240" w:lineRule="auto"/>
            <w:jc w:val="center"/>
            <w:rPr>
              <w:rFonts w:asciiTheme="majorHAnsi" w:eastAsia="Times New Roman" w:hAnsiTheme="majorHAnsi" w:cstheme="majorHAnsi"/>
              <w:i/>
              <w:sz w:val="16"/>
              <w:szCs w:val="24"/>
              <w:lang w:eastAsia="fr-FR"/>
            </w:rPr>
          </w:pPr>
          <w:r w:rsidRPr="00EA5B8B">
            <w:rPr>
              <w:rFonts w:asciiTheme="majorHAnsi" w:eastAsia="Times New Roman" w:hAnsiTheme="majorHAnsi" w:cstheme="majorHAnsi"/>
              <w:i/>
              <w:sz w:val="16"/>
              <w:szCs w:val="24"/>
              <w:lang w:eastAsia="fr-FR"/>
            </w:rPr>
            <w:t xml:space="preserve">Référence : </w:t>
          </w:r>
          <w:r>
            <w:rPr>
              <w:rFonts w:asciiTheme="majorHAnsi" w:eastAsia="Times New Roman" w:hAnsiTheme="majorHAnsi" w:cstheme="majorHAnsi"/>
              <w:i/>
              <w:sz w:val="16"/>
              <w:szCs w:val="24"/>
              <w:lang w:eastAsia="fr-FR"/>
            </w:rPr>
            <w:fldChar w:fldCharType="begin"/>
          </w:r>
          <w:r>
            <w:rPr>
              <w:rFonts w:asciiTheme="majorHAnsi" w:eastAsia="Times New Roman" w:hAnsiTheme="majorHAnsi" w:cstheme="majorHAnsi"/>
              <w:i/>
              <w:sz w:val="16"/>
              <w:szCs w:val="24"/>
              <w:lang w:eastAsia="fr-FR"/>
            </w:rPr>
            <w:instrText xml:space="preserve"> DOCPROPERTY  Référence </w:instrText>
          </w:r>
          <w:r>
            <w:rPr>
              <w:rFonts w:asciiTheme="majorHAnsi" w:eastAsia="Times New Roman" w:hAnsiTheme="majorHAnsi" w:cstheme="majorHAnsi"/>
              <w:i/>
              <w:sz w:val="16"/>
              <w:szCs w:val="24"/>
              <w:lang w:eastAsia="fr-FR"/>
            </w:rPr>
            <w:fldChar w:fldCharType="separate"/>
          </w:r>
          <w:r w:rsidR="00EB5C88">
            <w:rPr>
              <w:rFonts w:asciiTheme="majorHAnsi" w:eastAsia="Times New Roman" w:hAnsiTheme="majorHAnsi" w:cstheme="majorHAnsi"/>
              <w:i/>
              <w:sz w:val="16"/>
              <w:szCs w:val="24"/>
              <w:lang w:eastAsia="fr-FR"/>
            </w:rPr>
            <w:t>QUAL_FRM_40</w:t>
          </w:r>
          <w:r>
            <w:rPr>
              <w:rFonts w:asciiTheme="majorHAnsi" w:eastAsia="Times New Roman" w:hAnsiTheme="majorHAnsi" w:cstheme="majorHAnsi"/>
              <w:i/>
              <w:sz w:val="16"/>
              <w:szCs w:val="24"/>
              <w:lang w:eastAsia="fr-FR"/>
            </w:rPr>
            <w:fldChar w:fldCharType="end"/>
          </w:r>
        </w:p>
        <w:p w14:paraId="103539E7" w14:textId="5340DD1F" w:rsidR="00FB2B7B" w:rsidRPr="00EA5B8B" w:rsidRDefault="00FB2B7B" w:rsidP="00EA5B8B">
          <w:pPr>
            <w:spacing w:line="240" w:lineRule="auto"/>
            <w:ind w:right="-2"/>
            <w:jc w:val="center"/>
            <w:rPr>
              <w:rFonts w:asciiTheme="majorHAnsi" w:eastAsia="Times New Roman" w:hAnsiTheme="majorHAnsi" w:cstheme="majorHAnsi"/>
              <w:b/>
              <w:noProof/>
              <w:sz w:val="16"/>
              <w:szCs w:val="16"/>
              <w:lang w:eastAsia="fr-FR"/>
            </w:rPr>
          </w:pPr>
          <w:r w:rsidRPr="00EA5B8B">
            <w:rPr>
              <w:rFonts w:asciiTheme="majorHAnsi" w:eastAsia="Times New Roman" w:hAnsiTheme="majorHAnsi" w:cstheme="majorHAnsi"/>
              <w:i/>
              <w:sz w:val="16"/>
              <w:szCs w:val="24"/>
              <w:lang w:eastAsia="fr-FR"/>
            </w:rPr>
            <w:t xml:space="preserve">Version : </w:t>
          </w:r>
          <w:r w:rsidRPr="00EA5B8B">
            <w:rPr>
              <w:rFonts w:asciiTheme="majorHAnsi" w:eastAsia="Times New Roman" w:hAnsiTheme="majorHAnsi" w:cstheme="majorHAnsi"/>
              <w:i/>
              <w:sz w:val="16"/>
              <w:szCs w:val="24"/>
              <w:lang w:eastAsia="fr-FR"/>
            </w:rPr>
            <w:fldChar w:fldCharType="begin"/>
          </w:r>
          <w:r w:rsidRPr="00EA5B8B">
            <w:rPr>
              <w:rFonts w:asciiTheme="majorHAnsi" w:eastAsia="Times New Roman" w:hAnsiTheme="majorHAnsi" w:cstheme="majorHAnsi"/>
              <w:i/>
              <w:sz w:val="16"/>
              <w:szCs w:val="24"/>
              <w:lang w:eastAsia="fr-FR"/>
            </w:rPr>
            <w:instrText xml:space="preserve"> DOCPROPERTY  Version  </w:instrText>
          </w:r>
          <w:r w:rsidRPr="00EA5B8B">
            <w:rPr>
              <w:rFonts w:asciiTheme="majorHAnsi" w:eastAsia="Times New Roman" w:hAnsiTheme="majorHAnsi" w:cstheme="majorHAnsi"/>
              <w:i/>
              <w:sz w:val="16"/>
              <w:szCs w:val="24"/>
              <w:lang w:eastAsia="fr-FR"/>
            </w:rPr>
            <w:fldChar w:fldCharType="separate"/>
          </w:r>
          <w:r w:rsidR="00EB5C88">
            <w:rPr>
              <w:rFonts w:asciiTheme="majorHAnsi" w:eastAsia="Times New Roman" w:hAnsiTheme="majorHAnsi" w:cstheme="majorHAnsi"/>
              <w:i/>
              <w:sz w:val="16"/>
              <w:szCs w:val="24"/>
              <w:lang w:eastAsia="fr-FR"/>
            </w:rPr>
            <w:t>15</w:t>
          </w:r>
          <w:r w:rsidRPr="00EA5B8B">
            <w:rPr>
              <w:rFonts w:asciiTheme="majorHAnsi" w:eastAsia="Times New Roman" w:hAnsiTheme="majorHAnsi" w:cstheme="majorHAnsi"/>
              <w:i/>
              <w:sz w:val="16"/>
              <w:szCs w:val="24"/>
              <w:lang w:eastAsia="fr-FR"/>
            </w:rPr>
            <w:fldChar w:fldCharType="end"/>
          </w:r>
        </w:p>
      </w:tc>
      <w:tc>
        <w:tcPr>
          <w:tcW w:w="1007" w:type="dxa"/>
          <w:tcBorders>
            <w:top w:val="single" w:sz="12" w:space="0" w:color="BFBFBF" w:themeColor="background1" w:themeShade="BF"/>
            <w:left w:val="nil"/>
          </w:tcBorders>
          <w:shd w:val="clear" w:color="auto" w:fill="E7E6E6" w:themeFill="text2"/>
          <w:vAlign w:val="center"/>
        </w:tcPr>
        <w:p w14:paraId="64FB002C" w14:textId="45478DB7" w:rsidR="00FB2B7B" w:rsidRPr="00E17501" w:rsidRDefault="00FB2B7B" w:rsidP="00EA5B8B">
          <w:pPr>
            <w:spacing w:after="120" w:line="240" w:lineRule="auto"/>
            <w:ind w:right="-2"/>
            <w:jc w:val="center"/>
            <w:rPr>
              <w:rFonts w:eastAsia="Times New Roman" w:cstheme="minorHAnsi"/>
              <w:noProof/>
              <w:sz w:val="16"/>
              <w:szCs w:val="16"/>
              <w:lang w:eastAsia="fr-FR"/>
            </w:rPr>
          </w:pPr>
          <w:r w:rsidRPr="00E17501">
            <w:rPr>
              <w:rFonts w:eastAsia="Times New Roman" w:cstheme="minorHAnsi"/>
              <w:b/>
              <w:noProof/>
              <w:sz w:val="28"/>
              <w:szCs w:val="28"/>
              <w:lang w:eastAsia="fr-FR"/>
            </w:rPr>
            <w:fldChar w:fldCharType="begin"/>
          </w:r>
          <w:r w:rsidRPr="00E17501">
            <w:rPr>
              <w:rFonts w:eastAsia="Times New Roman" w:cstheme="minorHAnsi"/>
              <w:b/>
              <w:noProof/>
              <w:sz w:val="28"/>
              <w:szCs w:val="28"/>
              <w:lang w:eastAsia="fr-FR"/>
            </w:rPr>
            <w:instrText xml:space="preserve"> PAGE  </w:instrText>
          </w:r>
          <w:r w:rsidRPr="00E17501">
            <w:rPr>
              <w:rFonts w:eastAsia="Times New Roman" w:cstheme="minorHAnsi"/>
              <w:b/>
              <w:noProof/>
              <w:sz w:val="28"/>
              <w:szCs w:val="28"/>
              <w:lang w:eastAsia="fr-FR"/>
            </w:rPr>
            <w:fldChar w:fldCharType="separate"/>
          </w:r>
          <w:r w:rsidR="00526C6E">
            <w:rPr>
              <w:rFonts w:eastAsia="Times New Roman" w:cstheme="minorHAnsi"/>
              <w:b/>
              <w:noProof/>
              <w:sz w:val="28"/>
              <w:szCs w:val="28"/>
              <w:lang w:eastAsia="fr-FR"/>
            </w:rPr>
            <w:t>7</w:t>
          </w:r>
          <w:r w:rsidRPr="00E17501">
            <w:rPr>
              <w:rFonts w:eastAsia="Times New Roman" w:cstheme="minorHAnsi"/>
              <w:b/>
              <w:noProof/>
              <w:sz w:val="28"/>
              <w:szCs w:val="28"/>
              <w:lang w:eastAsia="fr-FR"/>
            </w:rPr>
            <w:fldChar w:fldCharType="end"/>
          </w:r>
          <w:r w:rsidRPr="00E17501">
            <w:rPr>
              <w:rFonts w:eastAsia="Times New Roman" w:cstheme="minorHAnsi"/>
              <w:b/>
              <w:noProof/>
              <w:sz w:val="16"/>
              <w:szCs w:val="16"/>
              <w:lang w:eastAsia="fr-FR"/>
            </w:rPr>
            <w:t xml:space="preserve"> / </w:t>
          </w:r>
          <w:r w:rsidRPr="00E17501">
            <w:rPr>
              <w:rFonts w:eastAsia="Times New Roman" w:cstheme="minorHAnsi"/>
              <w:b/>
              <w:noProof/>
              <w:sz w:val="16"/>
              <w:szCs w:val="16"/>
              <w:lang w:eastAsia="fr-FR"/>
            </w:rPr>
            <w:fldChar w:fldCharType="begin"/>
          </w:r>
          <w:r w:rsidRPr="00E17501">
            <w:rPr>
              <w:rFonts w:eastAsia="Times New Roman" w:cstheme="minorHAnsi"/>
              <w:b/>
              <w:noProof/>
              <w:sz w:val="16"/>
              <w:szCs w:val="16"/>
              <w:lang w:eastAsia="fr-FR"/>
            </w:rPr>
            <w:instrText xml:space="preserve"> NUMPAGES  </w:instrText>
          </w:r>
          <w:r w:rsidRPr="00E17501">
            <w:rPr>
              <w:rFonts w:eastAsia="Times New Roman" w:cstheme="minorHAnsi"/>
              <w:b/>
              <w:noProof/>
              <w:sz w:val="16"/>
              <w:szCs w:val="16"/>
              <w:lang w:eastAsia="fr-FR"/>
            </w:rPr>
            <w:fldChar w:fldCharType="separate"/>
          </w:r>
          <w:r w:rsidR="00526C6E">
            <w:rPr>
              <w:rFonts w:eastAsia="Times New Roman" w:cstheme="minorHAnsi"/>
              <w:b/>
              <w:noProof/>
              <w:sz w:val="16"/>
              <w:szCs w:val="16"/>
              <w:lang w:eastAsia="fr-FR"/>
            </w:rPr>
            <w:t>8</w:t>
          </w:r>
          <w:r w:rsidRPr="00E17501">
            <w:rPr>
              <w:rFonts w:eastAsia="Times New Roman" w:cstheme="minorHAnsi"/>
              <w:b/>
              <w:noProof/>
              <w:sz w:val="16"/>
              <w:szCs w:val="16"/>
              <w:lang w:eastAsia="fr-FR"/>
            </w:rPr>
            <w:fldChar w:fldCharType="end"/>
          </w:r>
        </w:p>
      </w:tc>
    </w:tr>
  </w:tbl>
  <w:p w14:paraId="63651B36" w14:textId="77777777" w:rsidR="00FB2B7B" w:rsidRDefault="00FB2B7B">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F7124" w14:textId="3B65B5D2" w:rsidR="00FB2B7B" w:rsidRDefault="00FB2B7B" w:rsidP="008D3316">
    <w:pPr>
      <w:pStyle w:val="Pieddepage"/>
    </w:pPr>
    <w:r>
      <w:rPr>
        <w:noProof/>
        <w:lang w:eastAsia="fr-FR"/>
      </w:rPr>
      <w:drawing>
        <wp:anchor distT="0" distB="0" distL="114300" distR="114300" simplePos="0" relativeHeight="251665408" behindDoc="0" locked="0" layoutInCell="1" allowOverlap="1" wp14:anchorId="34B8AFAF" wp14:editId="2BA78284">
          <wp:simplePos x="0" y="0"/>
          <wp:positionH relativeFrom="column">
            <wp:posOffset>2980055</wp:posOffset>
          </wp:positionH>
          <wp:positionV relativeFrom="paragraph">
            <wp:posOffset>-3915247</wp:posOffset>
          </wp:positionV>
          <wp:extent cx="3667125" cy="2257425"/>
          <wp:effectExtent l="0" t="0" r="9525" b="9525"/>
          <wp:wrapSquare wrapText="bothSides"/>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3667125" cy="2257425"/>
                  </a:xfrm>
                  <a:prstGeom prst="rect">
                    <a:avLst/>
                  </a:prstGeom>
                </pic:spPr>
              </pic:pic>
            </a:graphicData>
          </a:graphic>
        </wp:anchor>
      </w:drawing>
    </w:r>
  </w:p>
  <w:p w14:paraId="506C7D34" w14:textId="7C8056BE" w:rsidR="00FB2B7B" w:rsidRDefault="00FB2B7B">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64" w:type="dxa"/>
      <w:jc w:val="center"/>
      <w:tblBorders>
        <w:top w:val="double" w:sz="4" w:space="0" w:color="595959" w:themeColor="background2" w:themeShade="BF"/>
      </w:tblBorders>
      <w:tblLayout w:type="fixed"/>
      <w:tblLook w:val="01E0" w:firstRow="1" w:lastRow="1" w:firstColumn="1" w:lastColumn="1" w:noHBand="0" w:noVBand="0"/>
    </w:tblPr>
    <w:tblGrid>
      <w:gridCol w:w="4145"/>
      <w:gridCol w:w="1559"/>
      <w:gridCol w:w="2253"/>
      <w:gridCol w:w="1007"/>
    </w:tblGrid>
    <w:tr w:rsidR="00BB6086" w:rsidRPr="00F90BF7" w14:paraId="4EB05ACB" w14:textId="77777777" w:rsidTr="00575CD6">
      <w:trPr>
        <w:trHeight w:val="647"/>
        <w:jc w:val="center"/>
      </w:trPr>
      <w:tc>
        <w:tcPr>
          <w:tcW w:w="4145" w:type="dxa"/>
          <w:tcBorders>
            <w:top w:val="single" w:sz="12" w:space="0" w:color="BFBFBF" w:themeColor="background1" w:themeShade="BF"/>
            <w:right w:val="nil"/>
          </w:tcBorders>
          <w:vAlign w:val="center"/>
        </w:tcPr>
        <w:p w14:paraId="4FA5CF01" w14:textId="77777777" w:rsidR="00BB6086" w:rsidRPr="00EA5B8B" w:rsidRDefault="00BB6086" w:rsidP="00BB6086">
          <w:pPr>
            <w:spacing w:line="240" w:lineRule="auto"/>
            <w:ind w:left="-108"/>
            <w:jc w:val="center"/>
            <w:rPr>
              <w:rFonts w:asciiTheme="majorHAnsi" w:eastAsia="Times New Roman" w:hAnsiTheme="majorHAnsi" w:cstheme="majorHAnsi"/>
              <w:noProof/>
              <w:sz w:val="16"/>
              <w:szCs w:val="14"/>
              <w:lang w:eastAsia="fr-FR"/>
            </w:rPr>
          </w:pPr>
          <w:r w:rsidRPr="00EA5B8B">
            <w:rPr>
              <w:rFonts w:asciiTheme="majorHAnsi" w:eastAsia="Times New Roman" w:hAnsiTheme="majorHAnsi" w:cstheme="majorHAnsi"/>
              <w:noProof/>
              <w:sz w:val="16"/>
              <w:szCs w:val="14"/>
              <w:lang w:eastAsia="fr-FR"/>
            </w:rPr>
            <w:t>Ce document est la propriété de la société Apside son contenu ne peut être reproduit sans l’autorisation écrite de la société.</w:t>
          </w:r>
        </w:p>
      </w:tc>
      <w:tc>
        <w:tcPr>
          <w:tcW w:w="1559" w:type="dxa"/>
          <w:tcBorders>
            <w:top w:val="single" w:sz="12" w:space="0" w:color="BFBFBF" w:themeColor="background1" w:themeShade="BF"/>
            <w:left w:val="nil"/>
            <w:right w:val="nil"/>
          </w:tcBorders>
          <w:vAlign w:val="center"/>
        </w:tcPr>
        <w:p w14:paraId="27033048" w14:textId="77777777" w:rsidR="00BB6086" w:rsidRPr="00EA5B8B" w:rsidRDefault="00BB6086" w:rsidP="00BB6086">
          <w:pPr>
            <w:spacing w:line="240" w:lineRule="auto"/>
            <w:jc w:val="center"/>
            <w:rPr>
              <w:rFonts w:asciiTheme="majorHAnsi" w:eastAsia="Times New Roman" w:hAnsiTheme="majorHAnsi" w:cstheme="majorHAnsi"/>
              <w:b/>
              <w:sz w:val="16"/>
              <w:szCs w:val="24"/>
              <w:lang w:eastAsia="fr-FR"/>
            </w:rPr>
          </w:pPr>
          <w:r w:rsidRPr="00EA5B8B">
            <w:rPr>
              <w:rFonts w:asciiTheme="majorHAnsi" w:eastAsia="Times New Roman" w:hAnsiTheme="majorHAnsi" w:cstheme="majorHAnsi"/>
              <w:b/>
              <w:sz w:val="16"/>
              <w:szCs w:val="24"/>
              <w:lang w:eastAsia="fr-FR"/>
            </w:rPr>
            <w:t xml:space="preserve">Diffusion : </w:t>
          </w:r>
        </w:p>
        <w:p w14:paraId="4060089B" w14:textId="77777777" w:rsidR="00BB6086" w:rsidRPr="00EA5B8B" w:rsidRDefault="00BB6086" w:rsidP="00BB6086">
          <w:pPr>
            <w:spacing w:line="240" w:lineRule="auto"/>
            <w:jc w:val="center"/>
            <w:rPr>
              <w:rFonts w:asciiTheme="majorHAnsi" w:eastAsia="Times New Roman" w:hAnsiTheme="majorHAnsi" w:cstheme="majorHAnsi"/>
              <w:i/>
              <w:sz w:val="16"/>
              <w:szCs w:val="24"/>
              <w:lang w:eastAsia="fr-FR"/>
            </w:rPr>
          </w:pPr>
          <w:r w:rsidRPr="009037F0">
            <w:rPr>
              <w:rFonts w:asciiTheme="majorHAnsi" w:eastAsia="Times New Roman" w:hAnsiTheme="majorHAnsi" w:cstheme="majorHAnsi"/>
              <w:b/>
              <w:color w:val="FF0000"/>
              <w:sz w:val="16"/>
              <w:szCs w:val="24"/>
              <w:lang w:eastAsia="fr-FR"/>
            </w:rPr>
            <w:fldChar w:fldCharType="begin"/>
          </w:r>
          <w:r w:rsidRPr="009037F0">
            <w:rPr>
              <w:rFonts w:asciiTheme="majorHAnsi" w:eastAsia="Times New Roman" w:hAnsiTheme="majorHAnsi" w:cstheme="majorHAnsi"/>
              <w:b/>
              <w:color w:val="FF0000"/>
              <w:sz w:val="16"/>
              <w:szCs w:val="24"/>
              <w:lang w:eastAsia="fr-FR"/>
            </w:rPr>
            <w:instrText xml:space="preserve"> DOCPROPERTY  Diffusion </w:instrText>
          </w:r>
          <w:r w:rsidRPr="009037F0">
            <w:rPr>
              <w:rFonts w:asciiTheme="majorHAnsi" w:eastAsia="Times New Roman" w:hAnsiTheme="majorHAnsi" w:cstheme="majorHAnsi"/>
              <w:b/>
              <w:color w:val="FF0000"/>
              <w:sz w:val="16"/>
              <w:szCs w:val="24"/>
              <w:lang w:eastAsia="fr-FR"/>
            </w:rPr>
            <w:fldChar w:fldCharType="separate"/>
          </w:r>
          <w:r>
            <w:rPr>
              <w:rFonts w:asciiTheme="majorHAnsi" w:eastAsia="Times New Roman" w:hAnsiTheme="majorHAnsi" w:cstheme="majorHAnsi"/>
              <w:b/>
              <w:color w:val="FF0000"/>
              <w:sz w:val="16"/>
              <w:szCs w:val="24"/>
              <w:lang w:eastAsia="fr-FR"/>
            </w:rPr>
            <w:t>Confidentiel</w:t>
          </w:r>
          <w:r w:rsidRPr="009037F0">
            <w:rPr>
              <w:rFonts w:asciiTheme="majorHAnsi" w:eastAsia="Times New Roman" w:hAnsiTheme="majorHAnsi" w:cstheme="majorHAnsi"/>
              <w:b/>
              <w:color w:val="FF0000"/>
              <w:sz w:val="16"/>
              <w:szCs w:val="24"/>
              <w:lang w:eastAsia="fr-FR"/>
            </w:rPr>
            <w:fldChar w:fldCharType="end"/>
          </w:r>
          <w:r w:rsidRPr="009037F0">
            <w:rPr>
              <w:rFonts w:asciiTheme="majorHAnsi" w:eastAsia="Times New Roman" w:hAnsiTheme="majorHAnsi" w:cstheme="majorHAnsi"/>
              <w:b/>
              <w:color w:val="FF0000"/>
              <w:sz w:val="16"/>
              <w:szCs w:val="24"/>
              <w:lang w:eastAsia="fr-FR"/>
            </w:rPr>
            <w:t xml:space="preserve"> Apside</w:t>
          </w:r>
        </w:p>
      </w:tc>
      <w:tc>
        <w:tcPr>
          <w:tcW w:w="2253" w:type="dxa"/>
          <w:tcBorders>
            <w:top w:val="single" w:sz="12" w:space="0" w:color="BFBFBF" w:themeColor="background1" w:themeShade="BF"/>
            <w:left w:val="nil"/>
            <w:right w:val="nil"/>
          </w:tcBorders>
          <w:vAlign w:val="center"/>
        </w:tcPr>
        <w:p w14:paraId="3F3702F7" w14:textId="77777777" w:rsidR="00BB6086" w:rsidRPr="00EA5B8B" w:rsidRDefault="00BB6086" w:rsidP="00BB6086">
          <w:pPr>
            <w:spacing w:after="60" w:line="240" w:lineRule="auto"/>
            <w:jc w:val="center"/>
            <w:rPr>
              <w:rFonts w:asciiTheme="majorHAnsi" w:eastAsia="Times New Roman" w:hAnsiTheme="majorHAnsi" w:cstheme="majorHAnsi"/>
              <w:i/>
              <w:sz w:val="16"/>
              <w:szCs w:val="24"/>
              <w:lang w:eastAsia="fr-FR"/>
            </w:rPr>
          </w:pPr>
          <w:r w:rsidRPr="00EA5B8B">
            <w:rPr>
              <w:rFonts w:asciiTheme="majorHAnsi" w:eastAsia="Times New Roman" w:hAnsiTheme="majorHAnsi" w:cstheme="majorHAnsi"/>
              <w:i/>
              <w:sz w:val="16"/>
              <w:szCs w:val="24"/>
              <w:lang w:eastAsia="fr-FR"/>
            </w:rPr>
            <w:t xml:space="preserve">Référence : </w:t>
          </w:r>
          <w:r>
            <w:rPr>
              <w:rFonts w:asciiTheme="majorHAnsi" w:eastAsia="Times New Roman" w:hAnsiTheme="majorHAnsi" w:cstheme="majorHAnsi"/>
              <w:i/>
              <w:sz w:val="16"/>
              <w:szCs w:val="24"/>
              <w:lang w:eastAsia="fr-FR"/>
            </w:rPr>
            <w:fldChar w:fldCharType="begin"/>
          </w:r>
          <w:r>
            <w:rPr>
              <w:rFonts w:asciiTheme="majorHAnsi" w:eastAsia="Times New Roman" w:hAnsiTheme="majorHAnsi" w:cstheme="majorHAnsi"/>
              <w:i/>
              <w:sz w:val="16"/>
              <w:szCs w:val="24"/>
              <w:lang w:eastAsia="fr-FR"/>
            </w:rPr>
            <w:instrText xml:space="preserve"> DOCPROPERTY  Référence </w:instrText>
          </w:r>
          <w:r>
            <w:rPr>
              <w:rFonts w:asciiTheme="majorHAnsi" w:eastAsia="Times New Roman" w:hAnsiTheme="majorHAnsi" w:cstheme="majorHAnsi"/>
              <w:i/>
              <w:sz w:val="16"/>
              <w:szCs w:val="24"/>
              <w:lang w:eastAsia="fr-FR"/>
            </w:rPr>
            <w:fldChar w:fldCharType="separate"/>
          </w:r>
          <w:r>
            <w:rPr>
              <w:rFonts w:asciiTheme="majorHAnsi" w:eastAsia="Times New Roman" w:hAnsiTheme="majorHAnsi" w:cstheme="majorHAnsi"/>
              <w:i/>
              <w:sz w:val="16"/>
              <w:szCs w:val="24"/>
              <w:lang w:eastAsia="fr-FR"/>
            </w:rPr>
            <w:t>QUAL_FRM_40</w:t>
          </w:r>
          <w:r>
            <w:rPr>
              <w:rFonts w:asciiTheme="majorHAnsi" w:eastAsia="Times New Roman" w:hAnsiTheme="majorHAnsi" w:cstheme="majorHAnsi"/>
              <w:i/>
              <w:sz w:val="16"/>
              <w:szCs w:val="24"/>
              <w:lang w:eastAsia="fr-FR"/>
            </w:rPr>
            <w:fldChar w:fldCharType="end"/>
          </w:r>
        </w:p>
        <w:p w14:paraId="3C79A3B5" w14:textId="16247A48" w:rsidR="00BB6086" w:rsidRPr="00EA5B8B" w:rsidRDefault="00BB6086" w:rsidP="00BB6086">
          <w:pPr>
            <w:spacing w:line="240" w:lineRule="auto"/>
            <w:ind w:right="-2"/>
            <w:jc w:val="center"/>
            <w:rPr>
              <w:rFonts w:asciiTheme="majorHAnsi" w:eastAsia="Times New Roman" w:hAnsiTheme="majorHAnsi" w:cstheme="majorHAnsi"/>
              <w:b/>
              <w:noProof/>
              <w:sz w:val="16"/>
              <w:szCs w:val="16"/>
              <w:lang w:eastAsia="fr-FR"/>
            </w:rPr>
          </w:pPr>
          <w:r w:rsidRPr="00EA5B8B">
            <w:rPr>
              <w:rFonts w:asciiTheme="majorHAnsi" w:eastAsia="Times New Roman" w:hAnsiTheme="majorHAnsi" w:cstheme="majorHAnsi"/>
              <w:i/>
              <w:sz w:val="16"/>
              <w:szCs w:val="24"/>
              <w:lang w:eastAsia="fr-FR"/>
            </w:rPr>
            <w:t xml:space="preserve">Version : </w:t>
          </w:r>
          <w:r w:rsidRPr="00EA5B8B">
            <w:rPr>
              <w:rFonts w:asciiTheme="majorHAnsi" w:eastAsia="Times New Roman" w:hAnsiTheme="majorHAnsi" w:cstheme="majorHAnsi"/>
              <w:i/>
              <w:sz w:val="16"/>
              <w:szCs w:val="24"/>
              <w:lang w:eastAsia="fr-FR"/>
            </w:rPr>
            <w:fldChar w:fldCharType="begin"/>
          </w:r>
          <w:r w:rsidRPr="00EA5B8B">
            <w:rPr>
              <w:rFonts w:asciiTheme="majorHAnsi" w:eastAsia="Times New Roman" w:hAnsiTheme="majorHAnsi" w:cstheme="majorHAnsi"/>
              <w:i/>
              <w:sz w:val="16"/>
              <w:szCs w:val="24"/>
              <w:lang w:eastAsia="fr-FR"/>
            </w:rPr>
            <w:instrText xml:space="preserve"> DOCPROPERTY  Version  </w:instrText>
          </w:r>
          <w:r w:rsidRPr="00EA5B8B">
            <w:rPr>
              <w:rFonts w:asciiTheme="majorHAnsi" w:eastAsia="Times New Roman" w:hAnsiTheme="majorHAnsi" w:cstheme="majorHAnsi"/>
              <w:i/>
              <w:sz w:val="16"/>
              <w:szCs w:val="24"/>
              <w:lang w:eastAsia="fr-FR"/>
            </w:rPr>
            <w:fldChar w:fldCharType="separate"/>
          </w:r>
          <w:r w:rsidR="00EB5C88">
            <w:rPr>
              <w:rFonts w:asciiTheme="majorHAnsi" w:eastAsia="Times New Roman" w:hAnsiTheme="majorHAnsi" w:cstheme="majorHAnsi"/>
              <w:i/>
              <w:sz w:val="16"/>
              <w:szCs w:val="24"/>
              <w:lang w:eastAsia="fr-FR"/>
            </w:rPr>
            <w:t>15</w:t>
          </w:r>
          <w:r w:rsidRPr="00EA5B8B">
            <w:rPr>
              <w:rFonts w:asciiTheme="majorHAnsi" w:eastAsia="Times New Roman" w:hAnsiTheme="majorHAnsi" w:cstheme="majorHAnsi"/>
              <w:i/>
              <w:sz w:val="16"/>
              <w:szCs w:val="24"/>
              <w:lang w:eastAsia="fr-FR"/>
            </w:rPr>
            <w:fldChar w:fldCharType="end"/>
          </w:r>
        </w:p>
      </w:tc>
      <w:tc>
        <w:tcPr>
          <w:tcW w:w="1007" w:type="dxa"/>
          <w:tcBorders>
            <w:top w:val="single" w:sz="12" w:space="0" w:color="BFBFBF" w:themeColor="background1" w:themeShade="BF"/>
            <w:left w:val="nil"/>
          </w:tcBorders>
          <w:shd w:val="clear" w:color="auto" w:fill="E7E6E6" w:themeFill="text2"/>
          <w:vAlign w:val="center"/>
        </w:tcPr>
        <w:p w14:paraId="218A38C3" w14:textId="11673FF1" w:rsidR="00BB6086" w:rsidRPr="00E17501" w:rsidRDefault="00BB6086" w:rsidP="00BB6086">
          <w:pPr>
            <w:spacing w:after="120" w:line="240" w:lineRule="auto"/>
            <w:ind w:right="-2"/>
            <w:jc w:val="center"/>
            <w:rPr>
              <w:rFonts w:eastAsia="Times New Roman" w:cstheme="minorHAnsi"/>
              <w:noProof/>
              <w:sz w:val="16"/>
              <w:szCs w:val="16"/>
              <w:lang w:eastAsia="fr-FR"/>
            </w:rPr>
          </w:pPr>
          <w:r w:rsidRPr="00E17501">
            <w:rPr>
              <w:rFonts w:eastAsia="Times New Roman" w:cstheme="minorHAnsi"/>
              <w:b/>
              <w:noProof/>
              <w:sz w:val="28"/>
              <w:szCs w:val="28"/>
              <w:lang w:eastAsia="fr-FR"/>
            </w:rPr>
            <w:fldChar w:fldCharType="begin"/>
          </w:r>
          <w:r w:rsidRPr="00E17501">
            <w:rPr>
              <w:rFonts w:eastAsia="Times New Roman" w:cstheme="minorHAnsi"/>
              <w:b/>
              <w:noProof/>
              <w:sz w:val="28"/>
              <w:szCs w:val="28"/>
              <w:lang w:eastAsia="fr-FR"/>
            </w:rPr>
            <w:instrText xml:space="preserve"> PAGE  </w:instrText>
          </w:r>
          <w:r w:rsidRPr="00E17501">
            <w:rPr>
              <w:rFonts w:eastAsia="Times New Roman" w:cstheme="minorHAnsi"/>
              <w:b/>
              <w:noProof/>
              <w:sz w:val="28"/>
              <w:szCs w:val="28"/>
              <w:lang w:eastAsia="fr-FR"/>
            </w:rPr>
            <w:fldChar w:fldCharType="separate"/>
          </w:r>
          <w:r w:rsidR="00526C6E">
            <w:rPr>
              <w:rFonts w:eastAsia="Times New Roman" w:cstheme="minorHAnsi"/>
              <w:b/>
              <w:noProof/>
              <w:sz w:val="28"/>
              <w:szCs w:val="28"/>
              <w:lang w:eastAsia="fr-FR"/>
            </w:rPr>
            <w:t>1</w:t>
          </w:r>
          <w:r w:rsidRPr="00E17501">
            <w:rPr>
              <w:rFonts w:eastAsia="Times New Roman" w:cstheme="minorHAnsi"/>
              <w:b/>
              <w:noProof/>
              <w:sz w:val="28"/>
              <w:szCs w:val="28"/>
              <w:lang w:eastAsia="fr-FR"/>
            </w:rPr>
            <w:fldChar w:fldCharType="end"/>
          </w:r>
          <w:r w:rsidRPr="00E17501">
            <w:rPr>
              <w:rFonts w:eastAsia="Times New Roman" w:cstheme="minorHAnsi"/>
              <w:b/>
              <w:noProof/>
              <w:sz w:val="16"/>
              <w:szCs w:val="16"/>
              <w:lang w:eastAsia="fr-FR"/>
            </w:rPr>
            <w:t xml:space="preserve"> / </w:t>
          </w:r>
          <w:r w:rsidRPr="00E17501">
            <w:rPr>
              <w:rFonts w:eastAsia="Times New Roman" w:cstheme="minorHAnsi"/>
              <w:b/>
              <w:noProof/>
              <w:sz w:val="16"/>
              <w:szCs w:val="16"/>
              <w:lang w:eastAsia="fr-FR"/>
            </w:rPr>
            <w:fldChar w:fldCharType="begin"/>
          </w:r>
          <w:r w:rsidRPr="00E17501">
            <w:rPr>
              <w:rFonts w:eastAsia="Times New Roman" w:cstheme="minorHAnsi"/>
              <w:b/>
              <w:noProof/>
              <w:sz w:val="16"/>
              <w:szCs w:val="16"/>
              <w:lang w:eastAsia="fr-FR"/>
            </w:rPr>
            <w:instrText xml:space="preserve"> NUMPAGES  </w:instrText>
          </w:r>
          <w:r w:rsidRPr="00E17501">
            <w:rPr>
              <w:rFonts w:eastAsia="Times New Roman" w:cstheme="minorHAnsi"/>
              <w:b/>
              <w:noProof/>
              <w:sz w:val="16"/>
              <w:szCs w:val="16"/>
              <w:lang w:eastAsia="fr-FR"/>
            </w:rPr>
            <w:fldChar w:fldCharType="separate"/>
          </w:r>
          <w:r w:rsidR="00526C6E">
            <w:rPr>
              <w:rFonts w:eastAsia="Times New Roman" w:cstheme="minorHAnsi"/>
              <w:b/>
              <w:noProof/>
              <w:sz w:val="16"/>
              <w:szCs w:val="16"/>
              <w:lang w:eastAsia="fr-FR"/>
            </w:rPr>
            <w:t>8</w:t>
          </w:r>
          <w:r w:rsidRPr="00E17501">
            <w:rPr>
              <w:rFonts w:eastAsia="Times New Roman" w:cstheme="minorHAnsi"/>
              <w:b/>
              <w:noProof/>
              <w:sz w:val="16"/>
              <w:szCs w:val="16"/>
              <w:lang w:eastAsia="fr-FR"/>
            </w:rPr>
            <w:fldChar w:fldCharType="end"/>
          </w:r>
        </w:p>
      </w:tc>
    </w:tr>
  </w:tbl>
  <w:p w14:paraId="33A38E7E" w14:textId="77777777" w:rsidR="00FB2B7B" w:rsidRPr="0051319F" w:rsidRDefault="00FB2B7B" w:rsidP="0051319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5EEEC" w14:textId="77777777" w:rsidR="00FB2B7B" w:rsidRDefault="00FB2B7B" w:rsidP="00E23512">
      <w:pPr>
        <w:spacing w:line="240" w:lineRule="auto"/>
      </w:pPr>
      <w:r>
        <w:separator/>
      </w:r>
    </w:p>
  </w:footnote>
  <w:footnote w:type="continuationSeparator" w:id="0">
    <w:p w14:paraId="365AC4A4" w14:textId="77777777" w:rsidR="00FB2B7B" w:rsidRDefault="00FB2B7B" w:rsidP="00E2351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ook w:val="04A0" w:firstRow="1" w:lastRow="0" w:firstColumn="1" w:lastColumn="0" w:noHBand="0" w:noVBand="1"/>
    </w:tblPr>
    <w:tblGrid>
      <w:gridCol w:w="5380"/>
      <w:gridCol w:w="3679"/>
    </w:tblGrid>
    <w:tr w:rsidR="00FB2B7B" w:rsidRPr="00813AFF" w14:paraId="506C242B" w14:textId="77777777" w:rsidTr="00325DDE">
      <w:trPr>
        <w:trHeight w:val="692"/>
      </w:trPr>
      <w:tc>
        <w:tcPr>
          <w:tcW w:w="5380" w:type="dxa"/>
          <w:tcBorders>
            <w:bottom w:val="single" w:sz="12" w:space="0" w:color="BFBFBF" w:themeColor="background1" w:themeShade="BF"/>
          </w:tcBorders>
          <w:shd w:val="clear" w:color="auto" w:fill="auto"/>
          <w:vAlign w:val="center"/>
        </w:tcPr>
        <w:p w14:paraId="6186479F" w14:textId="1259BF6C" w:rsidR="00FB2B7B" w:rsidRPr="00085D11" w:rsidRDefault="00FB2B7B" w:rsidP="00DB3285">
          <w:pPr>
            <w:pStyle w:val="En-tte"/>
            <w:jc w:val="left"/>
            <w:rPr>
              <w:rFonts w:ascii="Arial Black" w:eastAsia="Times New Roman" w:hAnsi="Arial Black" w:cs="Times New Roman"/>
              <w:caps/>
              <w:color w:val="E89759" w:themeColor="accent2"/>
              <w:sz w:val="16"/>
              <w:szCs w:val="16"/>
              <w:lang w:eastAsia="fr-FR"/>
            </w:rPr>
          </w:pPr>
          <w:r>
            <w:rPr>
              <w:rFonts w:ascii="Arial Black" w:eastAsia="Times New Roman" w:hAnsi="Arial Black" w:cs="Times New Roman"/>
              <w:caps/>
              <w:color w:val="E89759" w:themeColor="accent2"/>
              <w:sz w:val="16"/>
              <w:szCs w:val="16"/>
              <w:lang w:eastAsia="fr-FR"/>
            </w:rPr>
            <w:t>GROUPE APSIDE</w:t>
          </w:r>
        </w:p>
        <w:p w14:paraId="77768A35" w14:textId="6BB386E7" w:rsidR="00FB2B7B" w:rsidRPr="005A7E1C" w:rsidRDefault="00FB2B7B" w:rsidP="00DB3285">
          <w:pPr>
            <w:tabs>
              <w:tab w:val="center" w:pos="-4324"/>
            </w:tabs>
            <w:spacing w:line="80" w:lineRule="atLeast"/>
            <w:jc w:val="left"/>
            <w:rPr>
              <w:rFonts w:ascii="Montserrat SemiBold" w:eastAsia="Times New Roman" w:hAnsi="Montserrat SemiBold" w:cs="Times New Roman"/>
              <w:color w:val="00B0F0"/>
              <w:sz w:val="22"/>
              <w:lang w:eastAsia="fr-FR"/>
            </w:rPr>
          </w:pPr>
          <w:r>
            <w:rPr>
              <w:rFonts w:ascii="Arial Black" w:eastAsia="Times New Roman" w:hAnsi="Arial Black" w:cs="Times New Roman"/>
              <w:caps/>
              <w:color w:val="183650" w:themeColor="accent1"/>
              <w:sz w:val="16"/>
              <w:szCs w:val="16"/>
              <w:lang w:eastAsia="fr-FR"/>
            </w:rPr>
            <w:fldChar w:fldCharType="begin"/>
          </w:r>
          <w:r>
            <w:rPr>
              <w:rFonts w:ascii="Arial Black" w:eastAsia="Times New Roman" w:hAnsi="Arial Black" w:cs="Times New Roman"/>
              <w:caps/>
              <w:color w:val="183650" w:themeColor="accent1"/>
              <w:sz w:val="16"/>
              <w:szCs w:val="16"/>
              <w:lang w:eastAsia="fr-FR"/>
            </w:rPr>
            <w:instrText xml:space="preserve"> DOCPROPERTY  "NOM DU DOCUMENT" </w:instrText>
          </w:r>
          <w:r>
            <w:rPr>
              <w:rFonts w:ascii="Arial Black" w:eastAsia="Times New Roman" w:hAnsi="Arial Black" w:cs="Times New Roman"/>
              <w:caps/>
              <w:color w:val="183650" w:themeColor="accent1"/>
              <w:sz w:val="16"/>
              <w:szCs w:val="16"/>
              <w:lang w:eastAsia="fr-FR"/>
            </w:rPr>
            <w:fldChar w:fldCharType="separate"/>
          </w:r>
          <w:r>
            <w:rPr>
              <w:rFonts w:ascii="Arial Black" w:eastAsia="Times New Roman" w:hAnsi="Arial Black" w:cs="Times New Roman"/>
              <w:caps/>
              <w:color w:val="183650" w:themeColor="accent1"/>
              <w:sz w:val="16"/>
              <w:szCs w:val="16"/>
              <w:lang w:eastAsia="fr-FR"/>
            </w:rPr>
            <w:t>Entretien annuel et professionnel</w:t>
          </w:r>
          <w:r>
            <w:rPr>
              <w:rFonts w:ascii="Arial Black" w:eastAsia="Times New Roman" w:hAnsi="Arial Black" w:cs="Times New Roman"/>
              <w:caps/>
              <w:color w:val="183650" w:themeColor="accent1"/>
              <w:sz w:val="16"/>
              <w:szCs w:val="16"/>
              <w:lang w:eastAsia="fr-FR"/>
            </w:rPr>
            <w:fldChar w:fldCharType="end"/>
          </w:r>
        </w:p>
      </w:tc>
      <w:tc>
        <w:tcPr>
          <w:tcW w:w="3679" w:type="dxa"/>
          <w:tcBorders>
            <w:bottom w:val="single" w:sz="12" w:space="0" w:color="BFBFBF" w:themeColor="background1" w:themeShade="BF"/>
          </w:tcBorders>
          <w:shd w:val="clear" w:color="auto" w:fill="auto"/>
          <w:vAlign w:val="center"/>
        </w:tcPr>
        <w:p w14:paraId="19A0FF3A" w14:textId="77777777" w:rsidR="00FB2B7B" w:rsidRPr="00D367DF" w:rsidRDefault="00FB2B7B" w:rsidP="00DB3285">
          <w:pPr>
            <w:tabs>
              <w:tab w:val="left" w:pos="720"/>
              <w:tab w:val="right" w:pos="12313"/>
            </w:tabs>
            <w:spacing w:line="240" w:lineRule="auto"/>
            <w:jc w:val="right"/>
            <w:rPr>
              <w:rFonts w:ascii="Montserrat SemiBold" w:eastAsia="Times New Roman" w:hAnsi="Montserrat SemiBold" w:cs="Times New Roman"/>
              <w:sz w:val="16"/>
              <w:szCs w:val="16"/>
              <w:lang w:eastAsia="fr-FR"/>
            </w:rPr>
          </w:pPr>
          <w:r w:rsidRPr="00813AFF">
            <w:rPr>
              <w:rFonts w:ascii="Calibri" w:eastAsia="Times New Roman" w:hAnsi="Calibri" w:cs="Times New Roman"/>
              <w:noProof/>
              <w:szCs w:val="24"/>
              <w:lang w:eastAsia="fr-FR"/>
            </w:rPr>
            <w:drawing>
              <wp:anchor distT="0" distB="0" distL="114300" distR="114300" simplePos="0" relativeHeight="251663360" behindDoc="0" locked="0" layoutInCell="1" allowOverlap="1" wp14:anchorId="5FB46621" wp14:editId="65A6B4D6">
                <wp:simplePos x="0" y="0"/>
                <wp:positionH relativeFrom="column">
                  <wp:posOffset>932180</wp:posOffset>
                </wp:positionH>
                <wp:positionV relativeFrom="paragraph">
                  <wp:posOffset>-191770</wp:posOffset>
                </wp:positionV>
                <wp:extent cx="1261745" cy="355600"/>
                <wp:effectExtent l="0" t="0" r="0" b="6350"/>
                <wp:wrapSquare wrapText="bothSides"/>
                <wp:docPr id="14" name="Image 14" descr="C:\Users\cbernet\Documents\Logo\logo apside\logo-ok-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C:\Users\cbernet\Documents\Logo\logo apside\logo-ok-bleu.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1745" cy="35560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0BFD4746" w14:textId="77777777" w:rsidR="00FB2B7B" w:rsidRDefault="00FB2B7B">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681"/>
      <w:gridCol w:w="5379"/>
    </w:tblGrid>
    <w:tr w:rsidR="00FB2B7B" w:rsidRPr="00813AFF" w14:paraId="375A0C39" w14:textId="77777777" w:rsidTr="00325DDE">
      <w:trPr>
        <w:trHeight w:val="692"/>
        <w:jc w:val="center"/>
      </w:trPr>
      <w:tc>
        <w:tcPr>
          <w:tcW w:w="3681" w:type="dxa"/>
          <w:tcBorders>
            <w:bottom w:val="single" w:sz="12" w:space="0" w:color="BFBFBF" w:themeColor="background1" w:themeShade="BF"/>
          </w:tcBorders>
          <w:shd w:val="clear" w:color="auto" w:fill="auto"/>
        </w:tcPr>
        <w:p w14:paraId="206F48FB" w14:textId="77777777" w:rsidR="00FB2B7B" w:rsidRPr="00EA788E" w:rsidRDefault="00FB2B7B" w:rsidP="00DB3285">
          <w:pPr>
            <w:pStyle w:val="En-tte"/>
            <w:rPr>
              <w:rFonts w:ascii="Calibri" w:eastAsia="Times New Roman" w:hAnsi="Calibri" w:cs="Times New Roman"/>
              <w:noProof/>
              <w:color w:val="auto"/>
              <w:szCs w:val="24"/>
              <w:lang w:eastAsia="fr-FR"/>
            </w:rPr>
          </w:pPr>
          <w:r w:rsidRPr="00EA788E">
            <w:rPr>
              <w:rFonts w:ascii="Calibri" w:eastAsia="Times New Roman" w:hAnsi="Calibri" w:cs="Times New Roman"/>
              <w:noProof/>
              <w:color w:val="auto"/>
              <w:szCs w:val="24"/>
              <w:lang w:eastAsia="fr-FR"/>
            </w:rPr>
            <w:drawing>
              <wp:anchor distT="0" distB="0" distL="114300" distR="114300" simplePos="0" relativeHeight="251661312" behindDoc="0" locked="0" layoutInCell="1" allowOverlap="1" wp14:anchorId="1493CAAA" wp14:editId="47745CB2">
                <wp:simplePos x="0" y="0"/>
                <wp:positionH relativeFrom="column">
                  <wp:posOffset>-2540</wp:posOffset>
                </wp:positionH>
                <wp:positionV relativeFrom="paragraph">
                  <wp:posOffset>39757</wp:posOffset>
                </wp:positionV>
                <wp:extent cx="1261745" cy="355600"/>
                <wp:effectExtent l="0" t="0" r="0" b="6350"/>
                <wp:wrapSquare wrapText="bothSides"/>
                <wp:docPr id="17" name="Image 17" descr="C:\Users\cbernet\Documents\Logo\logo apside\logo-ok-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C:\Users\cbernet\Documents\Logo\logo apside\logo-ok-bleu.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1261745" cy="355600"/>
                        </a:xfrm>
                        <a:prstGeom prst="rect">
                          <a:avLst/>
                        </a:prstGeom>
                        <a:noFill/>
                        <a:ln>
                          <a:noFill/>
                        </a:ln>
                      </pic:spPr>
                    </pic:pic>
                  </a:graphicData>
                </a:graphic>
              </wp:anchor>
            </w:drawing>
          </w:r>
        </w:p>
      </w:tc>
      <w:tc>
        <w:tcPr>
          <w:tcW w:w="5379" w:type="dxa"/>
          <w:tcBorders>
            <w:bottom w:val="single" w:sz="12" w:space="0" w:color="BFBFBF" w:themeColor="background1" w:themeShade="BF"/>
          </w:tcBorders>
          <w:shd w:val="clear" w:color="auto" w:fill="auto"/>
          <w:vAlign w:val="center"/>
        </w:tcPr>
        <w:p w14:paraId="684F7D01" w14:textId="45C004C3" w:rsidR="00FB2B7B" w:rsidRPr="00085D11" w:rsidRDefault="00FB2B7B" w:rsidP="00DB3285">
          <w:pPr>
            <w:pStyle w:val="En-tte"/>
            <w:jc w:val="right"/>
            <w:rPr>
              <w:rFonts w:ascii="Arial Black" w:eastAsia="Times New Roman" w:hAnsi="Arial Black" w:cs="Times New Roman"/>
              <w:caps/>
              <w:color w:val="E89759" w:themeColor="accent2"/>
              <w:sz w:val="16"/>
              <w:szCs w:val="16"/>
              <w:lang w:eastAsia="fr-FR"/>
            </w:rPr>
          </w:pPr>
          <w:r>
            <w:rPr>
              <w:rFonts w:ascii="Arial Black" w:eastAsia="Times New Roman" w:hAnsi="Arial Black" w:cs="Times New Roman"/>
              <w:caps/>
              <w:color w:val="E89759" w:themeColor="accent2"/>
              <w:sz w:val="16"/>
              <w:szCs w:val="16"/>
              <w:lang w:eastAsia="fr-FR"/>
            </w:rPr>
            <w:t>GROUPE APSIDE</w:t>
          </w:r>
        </w:p>
        <w:p w14:paraId="4C7B7591" w14:textId="4097B052" w:rsidR="00FB2B7B" w:rsidRPr="00383E8E" w:rsidRDefault="00FB2B7B" w:rsidP="00DB3285">
          <w:pPr>
            <w:pStyle w:val="En-tte"/>
            <w:jc w:val="right"/>
            <w:rPr>
              <w:rFonts w:ascii="Montserrat SemiBold" w:eastAsia="Times New Roman" w:hAnsi="Montserrat SemiBold" w:cs="Times New Roman"/>
              <w:caps/>
              <w:color w:val="183650" w:themeColor="accent1"/>
              <w:sz w:val="16"/>
              <w:szCs w:val="16"/>
              <w:lang w:eastAsia="fr-FR"/>
            </w:rPr>
          </w:pPr>
          <w:r>
            <w:rPr>
              <w:rFonts w:ascii="Arial Black" w:eastAsia="Times New Roman" w:hAnsi="Arial Black" w:cs="Times New Roman"/>
              <w:caps/>
              <w:color w:val="183650" w:themeColor="accent1"/>
              <w:sz w:val="16"/>
              <w:szCs w:val="16"/>
              <w:lang w:eastAsia="fr-FR"/>
            </w:rPr>
            <w:fldChar w:fldCharType="begin"/>
          </w:r>
          <w:r>
            <w:rPr>
              <w:rFonts w:ascii="Arial Black" w:eastAsia="Times New Roman" w:hAnsi="Arial Black" w:cs="Times New Roman"/>
              <w:caps/>
              <w:color w:val="183650" w:themeColor="accent1"/>
              <w:sz w:val="16"/>
              <w:szCs w:val="16"/>
              <w:lang w:eastAsia="fr-FR"/>
            </w:rPr>
            <w:instrText xml:space="preserve"> DOCPROPERTY  "NOM DU DOCUMENT" </w:instrText>
          </w:r>
          <w:r>
            <w:rPr>
              <w:rFonts w:ascii="Arial Black" w:eastAsia="Times New Roman" w:hAnsi="Arial Black" w:cs="Times New Roman"/>
              <w:caps/>
              <w:color w:val="183650" w:themeColor="accent1"/>
              <w:sz w:val="16"/>
              <w:szCs w:val="16"/>
              <w:lang w:eastAsia="fr-FR"/>
            </w:rPr>
            <w:fldChar w:fldCharType="separate"/>
          </w:r>
          <w:r>
            <w:rPr>
              <w:rFonts w:ascii="Arial Black" w:eastAsia="Times New Roman" w:hAnsi="Arial Black" w:cs="Times New Roman"/>
              <w:caps/>
              <w:color w:val="183650" w:themeColor="accent1"/>
              <w:sz w:val="16"/>
              <w:szCs w:val="16"/>
              <w:lang w:eastAsia="fr-FR"/>
            </w:rPr>
            <w:t>Entretien annuel et professionnel</w:t>
          </w:r>
          <w:r>
            <w:rPr>
              <w:rFonts w:ascii="Arial Black" w:eastAsia="Times New Roman" w:hAnsi="Arial Black" w:cs="Times New Roman"/>
              <w:caps/>
              <w:color w:val="183650" w:themeColor="accent1"/>
              <w:sz w:val="16"/>
              <w:szCs w:val="16"/>
              <w:lang w:eastAsia="fr-FR"/>
            </w:rPr>
            <w:fldChar w:fldCharType="end"/>
          </w:r>
        </w:p>
      </w:tc>
    </w:tr>
  </w:tbl>
  <w:p w14:paraId="26B013AF" w14:textId="77777777" w:rsidR="00FB2B7B" w:rsidRDefault="00FB2B7B">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E2399" w14:textId="0840DCDD" w:rsidR="00FB2B7B" w:rsidRDefault="00FB2B7B">
    <w:pPr>
      <w:pStyle w:val="En-tte"/>
    </w:pPr>
    <w:r>
      <w:rPr>
        <w:rFonts w:ascii="Calibri" w:eastAsia="Times New Roman" w:hAnsi="Calibri" w:cs="Times New Roman"/>
        <w:noProof/>
        <w:szCs w:val="24"/>
        <w:lang w:eastAsia="fr-FR"/>
      </w:rPr>
      <mc:AlternateContent>
        <mc:Choice Requires="wpg">
          <w:drawing>
            <wp:anchor distT="0" distB="0" distL="114300" distR="114300" simplePos="0" relativeHeight="251659264" behindDoc="1" locked="0" layoutInCell="1" allowOverlap="1" wp14:anchorId="3E8A4BC0" wp14:editId="7BB723CD">
              <wp:simplePos x="0" y="0"/>
              <wp:positionH relativeFrom="column">
                <wp:posOffset>-893445</wp:posOffset>
              </wp:positionH>
              <wp:positionV relativeFrom="paragraph">
                <wp:posOffset>1358900</wp:posOffset>
              </wp:positionV>
              <wp:extent cx="7540578" cy="7300623"/>
              <wp:effectExtent l="0" t="0" r="3810" b="0"/>
              <wp:wrapNone/>
              <wp:docPr id="25" name="Groupe 25"/>
              <wp:cNvGraphicFramePr/>
              <a:graphic xmlns:a="http://schemas.openxmlformats.org/drawingml/2006/main">
                <a:graphicData uri="http://schemas.microsoft.com/office/word/2010/wordprocessingGroup">
                  <wpg:wgp>
                    <wpg:cNvGrpSpPr/>
                    <wpg:grpSpPr>
                      <a:xfrm>
                        <a:off x="0" y="0"/>
                        <a:ext cx="7540578" cy="7300623"/>
                        <a:chOff x="0" y="0"/>
                        <a:chExt cx="7540578" cy="7300623"/>
                      </a:xfrm>
                    </wpg:grpSpPr>
                    <wps:wsp>
                      <wps:cNvPr id="26" name="Rectangle 26"/>
                      <wps:cNvSpPr/>
                      <wps:spPr>
                        <a:xfrm>
                          <a:off x="0" y="0"/>
                          <a:ext cx="6195060" cy="64008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ctangle 27"/>
                      <wps:cNvSpPr/>
                      <wps:spPr>
                        <a:xfrm>
                          <a:off x="3189288" y="6663468"/>
                          <a:ext cx="4351290" cy="63715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1BA6455" id="Groupe 25" o:spid="_x0000_s1026" style="position:absolute;margin-left:-70.35pt;margin-top:107pt;width:593.75pt;height:574.85pt;z-index:-251657216;mso-width-relative:margin;mso-height-relative:margin" coordsize="75405,730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">
              <v:rect id="Rectangle 26" o:spid="_x0000_s1027" style="position:absolute;width:61950;height:6400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" fillcolor="#e7e6e6 [3215]" stroked="f" strokeweight="1pt"/>
              <v:rect id="Rectangle 27" o:spid="_x0000_s1028" style="position:absolute;left:31892;top:66634;width:43513;height:63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" fillcolor="#e89759 [3205]" stroked="f" strokeweight="1pt"/>
            </v:group>
          </w:pict>
        </mc:Fallback>
      </mc:AlternateContent>
    </w:r>
    <w:r w:rsidRPr="00813AFF">
      <w:rPr>
        <w:rFonts w:ascii="Calibri" w:eastAsia="Times New Roman" w:hAnsi="Calibri"/>
        <w:noProof/>
        <w:szCs w:val="24"/>
        <w:lang w:eastAsia="fr-FR"/>
      </w:rPr>
      <w:drawing>
        <wp:anchor distT="0" distB="0" distL="114300" distR="114300" simplePos="0" relativeHeight="251664384" behindDoc="0" locked="0" layoutInCell="1" allowOverlap="1" wp14:anchorId="5C5D45AD" wp14:editId="7A356CBA">
          <wp:simplePos x="0" y="0"/>
          <wp:positionH relativeFrom="column">
            <wp:posOffset>37465</wp:posOffset>
          </wp:positionH>
          <wp:positionV relativeFrom="paragraph">
            <wp:posOffset>66992</wp:posOffset>
          </wp:positionV>
          <wp:extent cx="1351870" cy="381000"/>
          <wp:effectExtent l="0" t="0" r="1270" b="0"/>
          <wp:wrapNone/>
          <wp:docPr id="18" name="Image 18" descr="C:\Users\cbernet\Documents\Logo\logo apside\logo-ok-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C:\Users\cbernet\Documents\Logo\logo apside\logo-ok-bleu.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51870" cy="381000"/>
                  </a:xfrm>
                  <a:prstGeom prst="rect">
                    <a:avLst/>
                  </a:prstGeom>
                  <a:noFill/>
                  <a:ln>
                    <a:noFill/>
                  </a:ln>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jc w:val="center"/>
      <w:tblLook w:val="04A0" w:firstRow="1" w:lastRow="0" w:firstColumn="1" w:lastColumn="0" w:noHBand="0" w:noVBand="1"/>
    </w:tblPr>
    <w:tblGrid>
      <w:gridCol w:w="3681"/>
      <w:gridCol w:w="5379"/>
    </w:tblGrid>
    <w:tr w:rsidR="00BB6086" w:rsidRPr="00813AFF" w14:paraId="30E54EB3" w14:textId="77777777" w:rsidTr="00575CD6">
      <w:trPr>
        <w:trHeight w:val="692"/>
        <w:jc w:val="center"/>
      </w:trPr>
      <w:tc>
        <w:tcPr>
          <w:tcW w:w="3681" w:type="dxa"/>
          <w:tcBorders>
            <w:bottom w:val="single" w:sz="12" w:space="0" w:color="BFBFBF" w:themeColor="background1" w:themeShade="BF"/>
          </w:tcBorders>
          <w:shd w:val="clear" w:color="auto" w:fill="auto"/>
        </w:tcPr>
        <w:p w14:paraId="5404A586" w14:textId="77777777" w:rsidR="00BB6086" w:rsidRPr="00EA788E" w:rsidRDefault="00BB6086" w:rsidP="00BB6086">
          <w:pPr>
            <w:pStyle w:val="En-tte"/>
            <w:rPr>
              <w:rFonts w:ascii="Calibri" w:eastAsia="Times New Roman" w:hAnsi="Calibri" w:cs="Times New Roman"/>
              <w:noProof/>
              <w:color w:val="auto"/>
              <w:szCs w:val="24"/>
              <w:lang w:eastAsia="fr-FR"/>
            </w:rPr>
          </w:pPr>
          <w:r w:rsidRPr="00EA788E">
            <w:rPr>
              <w:rFonts w:ascii="Calibri" w:eastAsia="Times New Roman" w:hAnsi="Calibri" w:cs="Times New Roman"/>
              <w:noProof/>
              <w:color w:val="auto"/>
              <w:szCs w:val="24"/>
              <w:lang w:eastAsia="fr-FR"/>
            </w:rPr>
            <w:drawing>
              <wp:anchor distT="0" distB="0" distL="114300" distR="114300" simplePos="0" relativeHeight="251667456" behindDoc="0" locked="0" layoutInCell="1" allowOverlap="1" wp14:anchorId="6808FED1" wp14:editId="3C24974E">
                <wp:simplePos x="0" y="0"/>
                <wp:positionH relativeFrom="column">
                  <wp:posOffset>-2540</wp:posOffset>
                </wp:positionH>
                <wp:positionV relativeFrom="paragraph">
                  <wp:posOffset>39757</wp:posOffset>
                </wp:positionV>
                <wp:extent cx="1261745" cy="355600"/>
                <wp:effectExtent l="0" t="0" r="0" b="6350"/>
                <wp:wrapSquare wrapText="bothSides"/>
                <wp:docPr id="20" name="Image 20" descr="C:\Users\cbernet\Documents\Logo\logo apside\logo-ok-ble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7" descr="C:\Users\cbernet\Documents\Logo\logo apside\logo-ok-bleu.jpg"/>
                        <pic:cNvPicPr>
                          <a:picLocks noChangeAspect="1" noChangeArrowheads="1"/>
                        </pic:cNvPicPr>
                      </pic:nvPicPr>
                      <pic:blipFill>
                        <a:blip r:embed="rId1" cstate="screen">
                          <a:extLst>
                            <a:ext uri="{28A0092B-C50C-407E-A947-70E740481C1C}">
                              <a14:useLocalDpi xmlns:a14="http://schemas.microsoft.com/office/drawing/2010/main" val="0"/>
                            </a:ext>
                          </a:extLst>
                        </a:blip>
                        <a:srcRect/>
                        <a:stretch>
                          <a:fillRect/>
                        </a:stretch>
                      </pic:blipFill>
                      <pic:spPr bwMode="auto">
                        <a:xfrm>
                          <a:off x="0" y="0"/>
                          <a:ext cx="1261745" cy="355600"/>
                        </a:xfrm>
                        <a:prstGeom prst="rect">
                          <a:avLst/>
                        </a:prstGeom>
                        <a:noFill/>
                        <a:ln>
                          <a:noFill/>
                        </a:ln>
                      </pic:spPr>
                    </pic:pic>
                  </a:graphicData>
                </a:graphic>
              </wp:anchor>
            </w:drawing>
          </w:r>
        </w:p>
      </w:tc>
      <w:tc>
        <w:tcPr>
          <w:tcW w:w="5379" w:type="dxa"/>
          <w:tcBorders>
            <w:bottom w:val="single" w:sz="12" w:space="0" w:color="BFBFBF" w:themeColor="background1" w:themeShade="BF"/>
          </w:tcBorders>
          <w:shd w:val="clear" w:color="auto" w:fill="auto"/>
          <w:vAlign w:val="center"/>
        </w:tcPr>
        <w:p w14:paraId="514EF060" w14:textId="77777777" w:rsidR="00BB6086" w:rsidRPr="00085D11" w:rsidRDefault="00BB6086" w:rsidP="00BB6086">
          <w:pPr>
            <w:pStyle w:val="En-tte"/>
            <w:jc w:val="right"/>
            <w:rPr>
              <w:rFonts w:ascii="Arial Black" w:eastAsia="Times New Roman" w:hAnsi="Arial Black" w:cs="Times New Roman"/>
              <w:caps/>
              <w:color w:val="E89759" w:themeColor="accent2"/>
              <w:sz w:val="16"/>
              <w:szCs w:val="16"/>
              <w:lang w:eastAsia="fr-FR"/>
            </w:rPr>
          </w:pPr>
          <w:r>
            <w:rPr>
              <w:rFonts w:ascii="Arial Black" w:eastAsia="Times New Roman" w:hAnsi="Arial Black" w:cs="Times New Roman"/>
              <w:caps/>
              <w:color w:val="E89759" w:themeColor="accent2"/>
              <w:sz w:val="16"/>
              <w:szCs w:val="16"/>
              <w:lang w:eastAsia="fr-FR"/>
            </w:rPr>
            <w:t>GROUPE APSIDE</w:t>
          </w:r>
        </w:p>
        <w:p w14:paraId="5C6885E3" w14:textId="77777777" w:rsidR="00BB6086" w:rsidRPr="00383E8E" w:rsidRDefault="00BB6086" w:rsidP="00BB6086">
          <w:pPr>
            <w:pStyle w:val="En-tte"/>
            <w:jc w:val="right"/>
            <w:rPr>
              <w:rFonts w:ascii="Montserrat SemiBold" w:eastAsia="Times New Roman" w:hAnsi="Montserrat SemiBold" w:cs="Times New Roman"/>
              <w:caps/>
              <w:color w:val="183650" w:themeColor="accent1"/>
              <w:sz w:val="16"/>
              <w:szCs w:val="16"/>
              <w:lang w:eastAsia="fr-FR"/>
            </w:rPr>
          </w:pPr>
          <w:r>
            <w:rPr>
              <w:rFonts w:ascii="Arial Black" w:eastAsia="Times New Roman" w:hAnsi="Arial Black" w:cs="Times New Roman"/>
              <w:caps/>
              <w:color w:val="183650" w:themeColor="accent1"/>
              <w:sz w:val="16"/>
              <w:szCs w:val="16"/>
              <w:lang w:eastAsia="fr-FR"/>
            </w:rPr>
            <w:fldChar w:fldCharType="begin"/>
          </w:r>
          <w:r>
            <w:rPr>
              <w:rFonts w:ascii="Arial Black" w:eastAsia="Times New Roman" w:hAnsi="Arial Black" w:cs="Times New Roman"/>
              <w:caps/>
              <w:color w:val="183650" w:themeColor="accent1"/>
              <w:sz w:val="16"/>
              <w:szCs w:val="16"/>
              <w:lang w:eastAsia="fr-FR"/>
            </w:rPr>
            <w:instrText xml:space="preserve"> DOCPROPERTY  "NOM DU DOCUMENT" </w:instrText>
          </w:r>
          <w:r>
            <w:rPr>
              <w:rFonts w:ascii="Arial Black" w:eastAsia="Times New Roman" w:hAnsi="Arial Black" w:cs="Times New Roman"/>
              <w:caps/>
              <w:color w:val="183650" w:themeColor="accent1"/>
              <w:sz w:val="16"/>
              <w:szCs w:val="16"/>
              <w:lang w:eastAsia="fr-FR"/>
            </w:rPr>
            <w:fldChar w:fldCharType="separate"/>
          </w:r>
          <w:r>
            <w:rPr>
              <w:rFonts w:ascii="Arial Black" w:eastAsia="Times New Roman" w:hAnsi="Arial Black" w:cs="Times New Roman"/>
              <w:caps/>
              <w:color w:val="183650" w:themeColor="accent1"/>
              <w:sz w:val="16"/>
              <w:szCs w:val="16"/>
              <w:lang w:eastAsia="fr-FR"/>
            </w:rPr>
            <w:t>Entretien annuel et professionnel</w:t>
          </w:r>
          <w:r>
            <w:rPr>
              <w:rFonts w:ascii="Arial Black" w:eastAsia="Times New Roman" w:hAnsi="Arial Black" w:cs="Times New Roman"/>
              <w:caps/>
              <w:color w:val="183650" w:themeColor="accent1"/>
              <w:sz w:val="16"/>
              <w:szCs w:val="16"/>
              <w:lang w:eastAsia="fr-FR"/>
            </w:rPr>
            <w:fldChar w:fldCharType="end"/>
          </w:r>
        </w:p>
      </w:tc>
    </w:tr>
  </w:tbl>
  <w:p w14:paraId="355ED47A" w14:textId="77777777" w:rsidR="00D55364" w:rsidRPr="009037F0" w:rsidRDefault="00D55364" w:rsidP="009037F0">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6774E"/>
    <w:multiLevelType w:val="multilevel"/>
    <w:tmpl w:val="46708344"/>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C4129CA"/>
    <w:multiLevelType w:val="multilevel"/>
    <w:tmpl w:val="04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E845688"/>
    <w:multiLevelType w:val="multilevel"/>
    <w:tmpl w:val="A1083F3E"/>
    <w:lvl w:ilvl="0">
      <w:start w:val="1"/>
      <w:numFmt w:val="decimal"/>
      <w:lvlText w:val="%1."/>
      <w:lvlJc w:val="left"/>
      <w:pPr>
        <w:ind w:left="720" w:hanging="360"/>
      </w:pPr>
      <w:rPr>
        <w:rFonts w:hint="default"/>
      </w:rPr>
    </w:lvl>
    <w:lvl w:ilvl="1">
      <w:start w:val="1"/>
      <w:numFmt w:val="decimal"/>
      <w:lvlText w:val="%1.%2."/>
      <w:lvlJc w:val="left"/>
      <w:pPr>
        <w:ind w:left="4046" w:hanging="360"/>
      </w:pPr>
      <w:rPr>
        <w:rFonts w:hint="default"/>
      </w:rPr>
    </w:lvl>
    <w:lvl w:ilvl="2">
      <w:start w:val="1"/>
      <w:numFmt w:val="decimal"/>
      <w:lvlText w:val="%1.%2.%3."/>
      <w:lvlJc w:val="left"/>
      <w:pPr>
        <w:ind w:left="2160" w:hanging="346"/>
      </w:pPr>
      <w:rPr>
        <w:rFonts w:hint="default"/>
      </w:rPr>
    </w:lvl>
    <w:lvl w:ilvl="3">
      <w:start w:val="1"/>
      <w:numFmt w:val="decimal"/>
      <w:lvlText w:val="%1.%2.%3.%4."/>
      <w:lvlJc w:val="left"/>
      <w:pPr>
        <w:ind w:left="2880" w:hanging="328"/>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21667BDC"/>
    <w:multiLevelType w:val="multilevel"/>
    <w:tmpl w:val="6F3E19AA"/>
    <w:lvl w:ilvl="0">
      <w:start w:val="1"/>
      <w:numFmt w:val="decimal"/>
      <w:pStyle w:val="Titre1"/>
      <w:lvlText w:val="%1"/>
      <w:lvlJc w:val="left"/>
      <w:pPr>
        <w:ind w:left="432" w:hanging="432"/>
      </w:pPr>
      <w:rPr>
        <w:rFonts w:hint="default"/>
        <w14:cntxtAlts/>
      </w:r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rPr>
        <w:rFonts w:hint="default"/>
      </w:rPr>
    </w:lvl>
  </w:abstractNum>
  <w:abstractNum w:abstractNumId="4" w15:restartNumberingAfterBreak="0">
    <w:nsid w:val="2C8F33F8"/>
    <w:multiLevelType w:val="hybridMultilevel"/>
    <w:tmpl w:val="F50C8C4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0282B50"/>
    <w:multiLevelType w:val="hybridMultilevel"/>
    <w:tmpl w:val="3E5EF31E"/>
    <w:lvl w:ilvl="0" w:tplc="E864EAEA">
      <w:start w:val="1"/>
      <w:numFmt w:val="decimal"/>
      <w:lvlText w:val="%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34F2C1D"/>
    <w:multiLevelType w:val="hybridMultilevel"/>
    <w:tmpl w:val="EBEEC26C"/>
    <w:lvl w:ilvl="0" w:tplc="A0A8F02A">
      <w:start w:val="1"/>
      <w:numFmt w:val="decimal"/>
      <w:lvlText w:val="1.%1."/>
      <w:lvlJc w:val="left"/>
      <w:pPr>
        <w:ind w:left="700" w:hanging="360"/>
      </w:pPr>
      <w:rPr>
        <w:rFonts w:hint="default"/>
        <w14:cntxtAlts/>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B421CB"/>
    <w:multiLevelType w:val="hybridMultilevel"/>
    <w:tmpl w:val="4D2AB966"/>
    <w:lvl w:ilvl="0" w:tplc="E06E643E">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40CA4051"/>
    <w:multiLevelType w:val="hybridMultilevel"/>
    <w:tmpl w:val="37668B5C"/>
    <w:lvl w:ilvl="0" w:tplc="D2188B08">
      <w:start w:val="1"/>
      <w:numFmt w:val="bullet"/>
      <w:lvlText w:val="•"/>
      <w:lvlJc w:val="left"/>
      <w:pPr>
        <w:ind w:left="720" w:hanging="360"/>
      </w:pPr>
      <w:rPr>
        <w:rFonts w:ascii="Hind" w:hAnsi="Hind" w:hint="default"/>
        <w:color w:val="E89759" w:themeColor="accent2"/>
        <w:sz w:val="20"/>
        <w:u w:color="E89759"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62B29DE"/>
    <w:multiLevelType w:val="hybridMultilevel"/>
    <w:tmpl w:val="C59A3D7A"/>
    <w:lvl w:ilvl="0" w:tplc="D2188B08">
      <w:start w:val="1"/>
      <w:numFmt w:val="bullet"/>
      <w:lvlText w:val="•"/>
      <w:lvlJc w:val="left"/>
      <w:pPr>
        <w:ind w:left="720" w:hanging="360"/>
      </w:pPr>
      <w:rPr>
        <w:rFonts w:ascii="Hind" w:hAnsi="Hind" w:hint="default"/>
        <w:color w:val="E89759" w:themeColor="accent2"/>
        <w:sz w:val="20"/>
        <w:u w:color="E89759" w:themeColor="accent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B5D022E"/>
    <w:multiLevelType w:val="hybridMultilevel"/>
    <w:tmpl w:val="47F85FF6"/>
    <w:lvl w:ilvl="0" w:tplc="7FA45438">
      <w:numFmt w:val="bullet"/>
      <w:lvlText w:val="-"/>
      <w:lvlJc w:val="left"/>
      <w:pPr>
        <w:ind w:left="720" w:hanging="360"/>
      </w:pPr>
      <w:rPr>
        <w:rFonts w:ascii="Hind" w:eastAsiaTheme="minorHAnsi" w:hAnsi="Hind" w:cs="Hind"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BAF4E9C"/>
    <w:multiLevelType w:val="hybridMultilevel"/>
    <w:tmpl w:val="1E8405D0"/>
    <w:lvl w:ilvl="0" w:tplc="E06E643E">
      <w:start w:val="1"/>
      <w:numFmt w:val="decimal"/>
      <w:lvlText w:val="[%1]"/>
      <w:lvlJc w:val="center"/>
      <w:pPr>
        <w:ind w:left="777" w:hanging="360"/>
      </w:pPr>
      <w:rPr>
        <w:rFonts w:hint="default"/>
      </w:r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abstractNum w:abstractNumId="12" w15:restartNumberingAfterBreak="0">
    <w:nsid w:val="4CB17369"/>
    <w:multiLevelType w:val="hybridMultilevel"/>
    <w:tmpl w:val="844CFCA4"/>
    <w:lvl w:ilvl="0" w:tplc="D2188B08">
      <w:start w:val="1"/>
      <w:numFmt w:val="bullet"/>
      <w:lvlText w:val="•"/>
      <w:lvlJc w:val="left"/>
      <w:pPr>
        <w:ind w:left="720" w:hanging="360"/>
      </w:pPr>
      <w:rPr>
        <w:rFonts w:ascii="Hind" w:hAnsi="Hind" w:hint="default"/>
        <w:color w:val="E89759" w:themeColor="accent2"/>
        <w:sz w:val="20"/>
        <w:u w:color="E89759" w:themeColor="accent2"/>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6A257D8"/>
    <w:multiLevelType w:val="hybridMultilevel"/>
    <w:tmpl w:val="906C234A"/>
    <w:lvl w:ilvl="0" w:tplc="E06E643E">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1426CB4"/>
    <w:multiLevelType w:val="hybridMultilevel"/>
    <w:tmpl w:val="64D2581E"/>
    <w:lvl w:ilvl="0" w:tplc="3E32654A">
      <w:start w:val="1"/>
      <w:numFmt w:val="decimal"/>
      <w:lvlText w:val="%1.1.1.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C205DB0"/>
    <w:multiLevelType w:val="hybridMultilevel"/>
    <w:tmpl w:val="A0D6C45E"/>
    <w:lvl w:ilvl="0" w:tplc="F9C6A6EE">
      <w:start w:val="1"/>
      <w:numFmt w:val="bullet"/>
      <w:pStyle w:val="Pucedeniveau1"/>
      <w:lvlText w:val=""/>
      <w:lvlJc w:val="left"/>
      <w:pPr>
        <w:ind w:left="720" w:hanging="360"/>
      </w:pPr>
      <w:rPr>
        <w:rFonts w:ascii="Symbol" w:hAnsi="Symbol" w:hint="default"/>
        <w:color w:val="E8761F" w:themeColor="accent5"/>
      </w:rPr>
    </w:lvl>
    <w:lvl w:ilvl="1" w:tplc="10002764">
      <w:start w:val="1"/>
      <w:numFmt w:val="bullet"/>
      <w:pStyle w:val="Pucedeniveau2"/>
      <w:lvlText w:val="o"/>
      <w:lvlJc w:val="left"/>
      <w:pPr>
        <w:ind w:left="1440" w:hanging="360"/>
      </w:pPr>
      <w:rPr>
        <w:rFonts w:ascii="Courier New" w:hAnsi="Courier New" w:cs="Courier New" w:hint="default"/>
      </w:rPr>
    </w:lvl>
    <w:lvl w:ilvl="2" w:tplc="5770FCC6">
      <w:start w:val="1"/>
      <w:numFmt w:val="bullet"/>
      <w:pStyle w:val="Pucedeniveau3"/>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6FAA1B04"/>
    <w:multiLevelType w:val="hybridMultilevel"/>
    <w:tmpl w:val="800CAC36"/>
    <w:lvl w:ilvl="0" w:tplc="E06E643E">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7E4B5186"/>
    <w:multiLevelType w:val="hybridMultilevel"/>
    <w:tmpl w:val="75F82816"/>
    <w:lvl w:ilvl="0" w:tplc="E06E643E">
      <w:start w:val="1"/>
      <w:numFmt w:val="decimal"/>
      <w:lvlText w:val="[%1]"/>
      <w:lvlJc w:val="center"/>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7F040B9D"/>
    <w:multiLevelType w:val="hybridMultilevel"/>
    <w:tmpl w:val="930EEB2A"/>
    <w:lvl w:ilvl="0" w:tplc="4696701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F5C4E2E"/>
    <w:multiLevelType w:val="hybridMultilevel"/>
    <w:tmpl w:val="ABDED612"/>
    <w:lvl w:ilvl="0" w:tplc="E06E643E">
      <w:start w:val="1"/>
      <w:numFmt w:val="decimal"/>
      <w:lvlText w:val="[%1]"/>
      <w:lvlJc w:val="center"/>
      <w:pPr>
        <w:ind w:left="777" w:hanging="360"/>
      </w:pPr>
      <w:rPr>
        <w:rFonts w:hint="default"/>
      </w:rPr>
    </w:lvl>
    <w:lvl w:ilvl="1" w:tplc="040C0019" w:tentative="1">
      <w:start w:val="1"/>
      <w:numFmt w:val="lowerLetter"/>
      <w:lvlText w:val="%2."/>
      <w:lvlJc w:val="left"/>
      <w:pPr>
        <w:ind w:left="1497" w:hanging="360"/>
      </w:pPr>
    </w:lvl>
    <w:lvl w:ilvl="2" w:tplc="040C001B" w:tentative="1">
      <w:start w:val="1"/>
      <w:numFmt w:val="lowerRoman"/>
      <w:lvlText w:val="%3."/>
      <w:lvlJc w:val="right"/>
      <w:pPr>
        <w:ind w:left="2217" w:hanging="180"/>
      </w:pPr>
    </w:lvl>
    <w:lvl w:ilvl="3" w:tplc="040C000F" w:tentative="1">
      <w:start w:val="1"/>
      <w:numFmt w:val="decimal"/>
      <w:lvlText w:val="%4."/>
      <w:lvlJc w:val="left"/>
      <w:pPr>
        <w:ind w:left="2937" w:hanging="360"/>
      </w:pPr>
    </w:lvl>
    <w:lvl w:ilvl="4" w:tplc="040C0019" w:tentative="1">
      <w:start w:val="1"/>
      <w:numFmt w:val="lowerLetter"/>
      <w:lvlText w:val="%5."/>
      <w:lvlJc w:val="left"/>
      <w:pPr>
        <w:ind w:left="3657" w:hanging="360"/>
      </w:pPr>
    </w:lvl>
    <w:lvl w:ilvl="5" w:tplc="040C001B" w:tentative="1">
      <w:start w:val="1"/>
      <w:numFmt w:val="lowerRoman"/>
      <w:lvlText w:val="%6."/>
      <w:lvlJc w:val="right"/>
      <w:pPr>
        <w:ind w:left="4377" w:hanging="180"/>
      </w:pPr>
    </w:lvl>
    <w:lvl w:ilvl="6" w:tplc="040C000F" w:tentative="1">
      <w:start w:val="1"/>
      <w:numFmt w:val="decimal"/>
      <w:lvlText w:val="%7."/>
      <w:lvlJc w:val="left"/>
      <w:pPr>
        <w:ind w:left="5097" w:hanging="360"/>
      </w:pPr>
    </w:lvl>
    <w:lvl w:ilvl="7" w:tplc="040C0019" w:tentative="1">
      <w:start w:val="1"/>
      <w:numFmt w:val="lowerLetter"/>
      <w:lvlText w:val="%8."/>
      <w:lvlJc w:val="left"/>
      <w:pPr>
        <w:ind w:left="5817" w:hanging="360"/>
      </w:pPr>
    </w:lvl>
    <w:lvl w:ilvl="8" w:tplc="040C001B" w:tentative="1">
      <w:start w:val="1"/>
      <w:numFmt w:val="lowerRoman"/>
      <w:lvlText w:val="%9."/>
      <w:lvlJc w:val="right"/>
      <w:pPr>
        <w:ind w:left="6537" w:hanging="180"/>
      </w:pPr>
    </w:lvl>
  </w:abstractNum>
  <w:num w:numId="1" w16cid:durableId="94984012">
    <w:abstractNumId w:val="0"/>
  </w:num>
  <w:num w:numId="2" w16cid:durableId="1602686915">
    <w:abstractNumId w:val="6"/>
  </w:num>
  <w:num w:numId="3" w16cid:durableId="1597834317">
    <w:abstractNumId w:val="5"/>
  </w:num>
  <w:num w:numId="4" w16cid:durableId="1034426350">
    <w:abstractNumId w:val="14"/>
  </w:num>
  <w:num w:numId="5" w16cid:durableId="1689795068">
    <w:abstractNumId w:val="15"/>
  </w:num>
  <w:num w:numId="6" w16cid:durableId="761874015">
    <w:abstractNumId w:val="18"/>
  </w:num>
  <w:num w:numId="7" w16cid:durableId="137307017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04940990">
    <w:abstractNumId w:val="2"/>
  </w:num>
  <w:num w:numId="9" w16cid:durableId="1294672395">
    <w:abstractNumId w:val="3"/>
  </w:num>
  <w:num w:numId="10" w16cid:durableId="1234898376">
    <w:abstractNumId w:val="9"/>
  </w:num>
  <w:num w:numId="11" w16cid:durableId="252520280">
    <w:abstractNumId w:val="12"/>
  </w:num>
  <w:num w:numId="12" w16cid:durableId="1469082120">
    <w:abstractNumId w:val="8"/>
  </w:num>
  <w:num w:numId="13" w16cid:durableId="2011130685">
    <w:abstractNumId w:val="2"/>
  </w:num>
  <w:num w:numId="14" w16cid:durableId="179203381">
    <w:abstractNumId w:val="16"/>
  </w:num>
  <w:num w:numId="15" w16cid:durableId="89350674">
    <w:abstractNumId w:val="13"/>
  </w:num>
  <w:num w:numId="16" w16cid:durableId="1488403861">
    <w:abstractNumId w:val="7"/>
  </w:num>
  <w:num w:numId="17" w16cid:durableId="2062167429">
    <w:abstractNumId w:val="4"/>
  </w:num>
  <w:num w:numId="18" w16cid:durableId="344215243">
    <w:abstractNumId w:val="1"/>
  </w:num>
  <w:num w:numId="19" w16cid:durableId="423766853">
    <w:abstractNumId w:val="10"/>
  </w:num>
  <w:num w:numId="20" w16cid:durableId="1807775068">
    <w:abstractNumId w:val="19"/>
  </w:num>
  <w:num w:numId="21" w16cid:durableId="98062057">
    <w:abstractNumId w:val="11"/>
  </w:num>
  <w:num w:numId="22" w16cid:durableId="857087653">
    <w:abstractNumId w:val="17"/>
  </w:num>
  <w:num w:numId="23" w16cid:durableId="3789435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defaultTableStyle w:val="TableauGrille2-Accentuation2"/>
  <w:characterSpacingControl w:val="doNotCompress"/>
  <w:hdrShapeDefaults>
    <o:shapedefaults v:ext="edit" spidmax="7270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536F"/>
    <w:rsid w:val="00004928"/>
    <w:rsid w:val="00006E53"/>
    <w:rsid w:val="0001167C"/>
    <w:rsid w:val="000250A8"/>
    <w:rsid w:val="00053471"/>
    <w:rsid w:val="000619A3"/>
    <w:rsid w:val="00071B3B"/>
    <w:rsid w:val="00077FD8"/>
    <w:rsid w:val="00085D11"/>
    <w:rsid w:val="000B2317"/>
    <w:rsid w:val="000C06A0"/>
    <w:rsid w:val="000D3CDE"/>
    <w:rsid w:val="000E06FA"/>
    <w:rsid w:val="00103701"/>
    <w:rsid w:val="00147BF4"/>
    <w:rsid w:val="0016395F"/>
    <w:rsid w:val="00166B3A"/>
    <w:rsid w:val="00174B8A"/>
    <w:rsid w:val="001852E6"/>
    <w:rsid w:val="0019626B"/>
    <w:rsid w:val="0019719E"/>
    <w:rsid w:val="001A2734"/>
    <w:rsid w:val="001A323F"/>
    <w:rsid w:val="001C4A4D"/>
    <w:rsid w:val="001D1907"/>
    <w:rsid w:val="001D4B15"/>
    <w:rsid w:val="001E0720"/>
    <w:rsid w:val="001E6989"/>
    <w:rsid w:val="001F261F"/>
    <w:rsid w:val="001F3D8E"/>
    <w:rsid w:val="00205EEC"/>
    <w:rsid w:val="00220F08"/>
    <w:rsid w:val="0023586A"/>
    <w:rsid w:val="002442DA"/>
    <w:rsid w:val="00246276"/>
    <w:rsid w:val="0025257D"/>
    <w:rsid w:val="00253AA4"/>
    <w:rsid w:val="002619A1"/>
    <w:rsid w:val="00262ADA"/>
    <w:rsid w:val="0026637E"/>
    <w:rsid w:val="00266AF8"/>
    <w:rsid w:val="002769FE"/>
    <w:rsid w:val="002B4B04"/>
    <w:rsid w:val="002C0F89"/>
    <w:rsid w:val="002D07F1"/>
    <w:rsid w:val="002D0BDA"/>
    <w:rsid w:val="002D1081"/>
    <w:rsid w:val="002D2361"/>
    <w:rsid w:val="002D64C2"/>
    <w:rsid w:val="002E0F10"/>
    <w:rsid w:val="002E78FE"/>
    <w:rsid w:val="002F5CFC"/>
    <w:rsid w:val="00324C61"/>
    <w:rsid w:val="003258F1"/>
    <w:rsid w:val="00325DDE"/>
    <w:rsid w:val="00330F3F"/>
    <w:rsid w:val="003324BD"/>
    <w:rsid w:val="00337B57"/>
    <w:rsid w:val="00351BEF"/>
    <w:rsid w:val="00356278"/>
    <w:rsid w:val="0038160A"/>
    <w:rsid w:val="00383E8E"/>
    <w:rsid w:val="0039502F"/>
    <w:rsid w:val="003B41E0"/>
    <w:rsid w:val="003C08A8"/>
    <w:rsid w:val="003C58F1"/>
    <w:rsid w:val="003F137A"/>
    <w:rsid w:val="00402DE7"/>
    <w:rsid w:val="00407976"/>
    <w:rsid w:val="00431827"/>
    <w:rsid w:val="00450893"/>
    <w:rsid w:val="00463192"/>
    <w:rsid w:val="00464D36"/>
    <w:rsid w:val="00472F21"/>
    <w:rsid w:val="004852E8"/>
    <w:rsid w:val="004A6F09"/>
    <w:rsid w:val="004B0866"/>
    <w:rsid w:val="004B11F5"/>
    <w:rsid w:val="004B1B1D"/>
    <w:rsid w:val="004B4C0B"/>
    <w:rsid w:val="00507FE8"/>
    <w:rsid w:val="0051319F"/>
    <w:rsid w:val="00524224"/>
    <w:rsid w:val="00526C6E"/>
    <w:rsid w:val="00527332"/>
    <w:rsid w:val="00530D15"/>
    <w:rsid w:val="00541E0B"/>
    <w:rsid w:val="005642D9"/>
    <w:rsid w:val="005761F4"/>
    <w:rsid w:val="005A62EF"/>
    <w:rsid w:val="005A7E1C"/>
    <w:rsid w:val="005B7007"/>
    <w:rsid w:val="005D079A"/>
    <w:rsid w:val="005E29CA"/>
    <w:rsid w:val="005F366C"/>
    <w:rsid w:val="005F64D4"/>
    <w:rsid w:val="006040D9"/>
    <w:rsid w:val="00624565"/>
    <w:rsid w:val="00624ECE"/>
    <w:rsid w:val="00625E21"/>
    <w:rsid w:val="00647166"/>
    <w:rsid w:val="00655ABD"/>
    <w:rsid w:val="00675CAC"/>
    <w:rsid w:val="006803D3"/>
    <w:rsid w:val="00680968"/>
    <w:rsid w:val="006A3B60"/>
    <w:rsid w:val="006C06BC"/>
    <w:rsid w:val="006C0A3F"/>
    <w:rsid w:val="006C7668"/>
    <w:rsid w:val="006D3C70"/>
    <w:rsid w:val="006E195F"/>
    <w:rsid w:val="00704C87"/>
    <w:rsid w:val="0071206E"/>
    <w:rsid w:val="007202CE"/>
    <w:rsid w:val="007319A9"/>
    <w:rsid w:val="00733523"/>
    <w:rsid w:val="00741DD7"/>
    <w:rsid w:val="00756748"/>
    <w:rsid w:val="00770193"/>
    <w:rsid w:val="00770736"/>
    <w:rsid w:val="0077538A"/>
    <w:rsid w:val="00783542"/>
    <w:rsid w:val="0078794B"/>
    <w:rsid w:val="00792F25"/>
    <w:rsid w:val="007A2EE4"/>
    <w:rsid w:val="007A39A9"/>
    <w:rsid w:val="007B35CB"/>
    <w:rsid w:val="007C35CF"/>
    <w:rsid w:val="007C6DFC"/>
    <w:rsid w:val="0080039A"/>
    <w:rsid w:val="00823C25"/>
    <w:rsid w:val="008258CD"/>
    <w:rsid w:val="00854BFE"/>
    <w:rsid w:val="008643D8"/>
    <w:rsid w:val="00867AA2"/>
    <w:rsid w:val="00874AF7"/>
    <w:rsid w:val="008B5B22"/>
    <w:rsid w:val="008B5F28"/>
    <w:rsid w:val="008C73C5"/>
    <w:rsid w:val="008D28A1"/>
    <w:rsid w:val="008D3316"/>
    <w:rsid w:val="008E4C6F"/>
    <w:rsid w:val="008F31BB"/>
    <w:rsid w:val="009037F0"/>
    <w:rsid w:val="00913A27"/>
    <w:rsid w:val="00934E3E"/>
    <w:rsid w:val="00937B10"/>
    <w:rsid w:val="0094797E"/>
    <w:rsid w:val="00981179"/>
    <w:rsid w:val="00983564"/>
    <w:rsid w:val="00993DA9"/>
    <w:rsid w:val="00993EF0"/>
    <w:rsid w:val="009B52E2"/>
    <w:rsid w:val="009D58A6"/>
    <w:rsid w:val="009F5987"/>
    <w:rsid w:val="00A01420"/>
    <w:rsid w:val="00A1779F"/>
    <w:rsid w:val="00A321A3"/>
    <w:rsid w:val="00A40723"/>
    <w:rsid w:val="00A4368D"/>
    <w:rsid w:val="00A43B88"/>
    <w:rsid w:val="00A54506"/>
    <w:rsid w:val="00A746B9"/>
    <w:rsid w:val="00A762C3"/>
    <w:rsid w:val="00A76B29"/>
    <w:rsid w:val="00A77669"/>
    <w:rsid w:val="00A814FB"/>
    <w:rsid w:val="00A83FA6"/>
    <w:rsid w:val="00A84BA0"/>
    <w:rsid w:val="00A8537A"/>
    <w:rsid w:val="00A87566"/>
    <w:rsid w:val="00A91628"/>
    <w:rsid w:val="00AA61F7"/>
    <w:rsid w:val="00AA64D3"/>
    <w:rsid w:val="00AB41FE"/>
    <w:rsid w:val="00AC51C9"/>
    <w:rsid w:val="00AD1402"/>
    <w:rsid w:val="00AD173C"/>
    <w:rsid w:val="00AD7DA8"/>
    <w:rsid w:val="00AE60B0"/>
    <w:rsid w:val="00AF2019"/>
    <w:rsid w:val="00AF2CB4"/>
    <w:rsid w:val="00AF3264"/>
    <w:rsid w:val="00B02B86"/>
    <w:rsid w:val="00B06FFE"/>
    <w:rsid w:val="00B104C6"/>
    <w:rsid w:val="00B218CD"/>
    <w:rsid w:val="00B376C9"/>
    <w:rsid w:val="00B46565"/>
    <w:rsid w:val="00B52D5B"/>
    <w:rsid w:val="00B64C1D"/>
    <w:rsid w:val="00B86127"/>
    <w:rsid w:val="00B97181"/>
    <w:rsid w:val="00BA3F95"/>
    <w:rsid w:val="00BB4A25"/>
    <w:rsid w:val="00BB6086"/>
    <w:rsid w:val="00BC5B28"/>
    <w:rsid w:val="00BE5282"/>
    <w:rsid w:val="00BE7237"/>
    <w:rsid w:val="00BF1CCE"/>
    <w:rsid w:val="00C02F4B"/>
    <w:rsid w:val="00C13FF3"/>
    <w:rsid w:val="00C320D6"/>
    <w:rsid w:val="00C43A76"/>
    <w:rsid w:val="00C57D6B"/>
    <w:rsid w:val="00C62FF0"/>
    <w:rsid w:val="00C64677"/>
    <w:rsid w:val="00C836BD"/>
    <w:rsid w:val="00C84C52"/>
    <w:rsid w:val="00C84E26"/>
    <w:rsid w:val="00CA2524"/>
    <w:rsid w:val="00CB6816"/>
    <w:rsid w:val="00CC1E77"/>
    <w:rsid w:val="00CD62B7"/>
    <w:rsid w:val="00CE4538"/>
    <w:rsid w:val="00CE7B07"/>
    <w:rsid w:val="00D05DD9"/>
    <w:rsid w:val="00D14963"/>
    <w:rsid w:val="00D24401"/>
    <w:rsid w:val="00D263CE"/>
    <w:rsid w:val="00D277E4"/>
    <w:rsid w:val="00D50D30"/>
    <w:rsid w:val="00D55364"/>
    <w:rsid w:val="00D57A9D"/>
    <w:rsid w:val="00D662D5"/>
    <w:rsid w:val="00D74053"/>
    <w:rsid w:val="00D8587F"/>
    <w:rsid w:val="00DB3285"/>
    <w:rsid w:val="00DC73FD"/>
    <w:rsid w:val="00DD0943"/>
    <w:rsid w:val="00DE2D59"/>
    <w:rsid w:val="00DE3B7B"/>
    <w:rsid w:val="00DE55F4"/>
    <w:rsid w:val="00DE78A9"/>
    <w:rsid w:val="00E05D56"/>
    <w:rsid w:val="00E11498"/>
    <w:rsid w:val="00E1254F"/>
    <w:rsid w:val="00E17501"/>
    <w:rsid w:val="00E23512"/>
    <w:rsid w:val="00E3014D"/>
    <w:rsid w:val="00E333F0"/>
    <w:rsid w:val="00E465C3"/>
    <w:rsid w:val="00E912E9"/>
    <w:rsid w:val="00EA0690"/>
    <w:rsid w:val="00EA53F6"/>
    <w:rsid w:val="00EA5B8B"/>
    <w:rsid w:val="00EA788E"/>
    <w:rsid w:val="00EB18CC"/>
    <w:rsid w:val="00EB536F"/>
    <w:rsid w:val="00EB5C88"/>
    <w:rsid w:val="00EB7464"/>
    <w:rsid w:val="00EC0D25"/>
    <w:rsid w:val="00EC49B2"/>
    <w:rsid w:val="00EC57E6"/>
    <w:rsid w:val="00EC5F76"/>
    <w:rsid w:val="00ED1398"/>
    <w:rsid w:val="00EE6CF1"/>
    <w:rsid w:val="00F00FE4"/>
    <w:rsid w:val="00F21A3B"/>
    <w:rsid w:val="00F22410"/>
    <w:rsid w:val="00F36261"/>
    <w:rsid w:val="00F55F4D"/>
    <w:rsid w:val="00F63C6F"/>
    <w:rsid w:val="00F643B1"/>
    <w:rsid w:val="00F90BF7"/>
    <w:rsid w:val="00FB2B7B"/>
    <w:rsid w:val="00FB4F80"/>
    <w:rsid w:val="00FC5DBA"/>
    <w:rsid w:val="00FD400D"/>
    <w:rsid w:val="00FE1EB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72705"/>
    <o:shapelayout v:ext="edit">
      <o:idmap v:ext="edit" data="1"/>
    </o:shapelayout>
  </w:shapeDefaults>
  <w:decimalSymbol w:val=","/>
  <w:listSeparator w:val=";"/>
  <w14:docId w14:val="245ADB0A"/>
  <w15:chartTrackingRefBased/>
  <w15:docId w15:val="{42F12841-5EF4-4BD3-A1C3-EF6AB76E5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330F3F"/>
    <w:pPr>
      <w:spacing w:after="0"/>
      <w:jc w:val="both"/>
    </w:pPr>
    <w:rPr>
      <w:color w:val="464646" w:themeColor="accent3"/>
      <w:sz w:val="20"/>
    </w:rPr>
  </w:style>
  <w:style w:type="paragraph" w:styleId="Titre1">
    <w:name w:val="heading 1"/>
    <w:basedOn w:val="Normal"/>
    <w:next w:val="Soustitrededocument-Pagedegarde"/>
    <w:link w:val="Titre1Car"/>
    <w:uiPriority w:val="9"/>
    <w:qFormat/>
    <w:rsid w:val="00EA53F6"/>
    <w:pPr>
      <w:keepNext/>
      <w:keepLines/>
      <w:numPr>
        <w:numId w:val="9"/>
      </w:numPr>
      <w:spacing w:line="240" w:lineRule="auto"/>
      <w:ind w:left="431" w:hanging="431"/>
      <w:jc w:val="left"/>
      <w:outlineLvl w:val="0"/>
    </w:pPr>
    <w:rPr>
      <w:rFonts w:ascii="Arial Black" w:eastAsiaTheme="majorEastAsia" w:hAnsi="Arial Black" w:cstheme="majorBidi"/>
      <w:caps/>
      <w:color w:val="183650" w:themeColor="accent1"/>
      <w:sz w:val="32"/>
      <w:szCs w:val="32"/>
    </w:rPr>
  </w:style>
  <w:style w:type="paragraph" w:styleId="Titre2">
    <w:name w:val="heading 2"/>
    <w:basedOn w:val="Normal"/>
    <w:next w:val="2020Apside"/>
    <w:link w:val="Titre2Car"/>
    <w:uiPriority w:val="9"/>
    <w:unhideWhenUsed/>
    <w:qFormat/>
    <w:rsid w:val="00EA53F6"/>
    <w:pPr>
      <w:keepNext/>
      <w:keepLines/>
      <w:numPr>
        <w:ilvl w:val="1"/>
        <w:numId w:val="9"/>
      </w:numPr>
      <w:spacing w:before="240" w:line="240" w:lineRule="auto"/>
      <w:jc w:val="left"/>
      <w:outlineLvl w:val="1"/>
    </w:pPr>
    <w:rPr>
      <w:rFonts w:ascii="Arial Black" w:eastAsiaTheme="majorEastAsia" w:hAnsi="Arial Black" w:cstheme="majorBidi"/>
      <w:color w:val="E89759" w:themeColor="accent2"/>
      <w:sz w:val="26"/>
      <w:szCs w:val="26"/>
    </w:rPr>
  </w:style>
  <w:style w:type="paragraph" w:styleId="Titre3">
    <w:name w:val="heading 3"/>
    <w:basedOn w:val="Normal"/>
    <w:next w:val="2020Apside"/>
    <w:link w:val="Titre3Car"/>
    <w:uiPriority w:val="9"/>
    <w:unhideWhenUsed/>
    <w:qFormat/>
    <w:rsid w:val="00085D11"/>
    <w:pPr>
      <w:keepNext/>
      <w:keepLines/>
      <w:numPr>
        <w:ilvl w:val="2"/>
        <w:numId w:val="9"/>
      </w:numPr>
      <w:spacing w:after="120"/>
      <w:jc w:val="left"/>
      <w:outlineLvl w:val="2"/>
    </w:pPr>
    <w:rPr>
      <w:rFonts w:ascii="Arial Black" w:eastAsiaTheme="majorEastAsia" w:hAnsi="Arial Black" w:cstheme="majorBidi"/>
      <w:color w:val="787878" w:themeColor="background2"/>
      <w:sz w:val="24"/>
      <w:szCs w:val="24"/>
    </w:rPr>
  </w:style>
  <w:style w:type="paragraph" w:styleId="Titre4">
    <w:name w:val="heading 4"/>
    <w:basedOn w:val="Normal"/>
    <w:next w:val="2020Apside"/>
    <w:link w:val="Titre4Car"/>
    <w:uiPriority w:val="9"/>
    <w:unhideWhenUsed/>
    <w:qFormat/>
    <w:rsid w:val="00C57D6B"/>
    <w:pPr>
      <w:keepNext/>
      <w:keepLines/>
      <w:numPr>
        <w:ilvl w:val="3"/>
        <w:numId w:val="9"/>
      </w:numPr>
      <w:spacing w:after="120"/>
      <w:ind w:left="993" w:hanging="993"/>
      <w:jc w:val="left"/>
      <w:outlineLvl w:val="3"/>
    </w:pPr>
    <w:rPr>
      <w:rFonts w:ascii="Arial Black" w:eastAsiaTheme="majorEastAsia" w:hAnsi="Arial Black" w:cstheme="majorBidi"/>
      <w:iCs/>
      <w:color w:val="0F1F30" w:themeColor="accent4"/>
      <w:sz w:val="24"/>
    </w:rPr>
  </w:style>
  <w:style w:type="paragraph" w:styleId="Titre5">
    <w:name w:val="heading 5"/>
    <w:basedOn w:val="Normal"/>
    <w:next w:val="2020Apside"/>
    <w:link w:val="Titre5Car"/>
    <w:unhideWhenUsed/>
    <w:qFormat/>
    <w:rsid w:val="00085D11"/>
    <w:pPr>
      <w:keepNext/>
      <w:keepLines/>
      <w:numPr>
        <w:ilvl w:val="4"/>
        <w:numId w:val="9"/>
      </w:numPr>
      <w:spacing w:before="120" w:after="120"/>
      <w:jc w:val="left"/>
      <w:outlineLvl w:val="4"/>
    </w:pPr>
    <w:rPr>
      <w:rFonts w:ascii="Arial Black" w:eastAsiaTheme="majorEastAsia" w:hAnsi="Arial Black" w:cs="Hind"/>
      <w:color w:val="12283B" w:themeColor="accent1" w:themeShade="BF"/>
      <w:lang w:eastAsia="fr-FR"/>
    </w:rPr>
  </w:style>
  <w:style w:type="paragraph" w:styleId="Titre6">
    <w:name w:val="heading 6"/>
    <w:basedOn w:val="Normal"/>
    <w:next w:val="2020Apside"/>
    <w:link w:val="Titre6Car"/>
    <w:uiPriority w:val="9"/>
    <w:unhideWhenUsed/>
    <w:qFormat/>
    <w:rsid w:val="00085D11"/>
    <w:pPr>
      <w:keepNext/>
      <w:keepLines/>
      <w:numPr>
        <w:ilvl w:val="5"/>
        <w:numId w:val="9"/>
      </w:numPr>
      <w:spacing w:before="120" w:after="120"/>
      <w:jc w:val="left"/>
      <w:outlineLvl w:val="5"/>
    </w:pPr>
    <w:rPr>
      <w:rFonts w:ascii="Arial Black" w:eastAsiaTheme="majorEastAsia" w:hAnsi="Arial Black" w:cs="Hind"/>
      <w:color w:val="0C1A27" w:themeColor="accent1" w:themeShade="7F"/>
      <w:lang w:eastAsia="fr-FR"/>
    </w:rPr>
  </w:style>
  <w:style w:type="paragraph" w:styleId="Titre7">
    <w:name w:val="heading 7"/>
    <w:basedOn w:val="Normal"/>
    <w:next w:val="2020Apside"/>
    <w:link w:val="Titre7Car"/>
    <w:uiPriority w:val="9"/>
    <w:unhideWhenUsed/>
    <w:qFormat/>
    <w:rsid w:val="00085D11"/>
    <w:pPr>
      <w:keepNext/>
      <w:keepLines/>
      <w:numPr>
        <w:ilvl w:val="6"/>
        <w:numId w:val="9"/>
      </w:numPr>
      <w:spacing w:before="120" w:after="120"/>
      <w:jc w:val="left"/>
      <w:outlineLvl w:val="6"/>
    </w:pPr>
    <w:rPr>
      <w:rFonts w:ascii="Arial Black" w:eastAsiaTheme="majorEastAsia" w:hAnsi="Arial Black" w:cs="Hind"/>
      <w:iCs/>
      <w:color w:val="0C1A27" w:themeColor="accent1" w:themeShade="7F"/>
      <w:lang w:eastAsia="fr-FR"/>
    </w:rPr>
  </w:style>
  <w:style w:type="paragraph" w:styleId="Titre8">
    <w:name w:val="heading 8"/>
    <w:basedOn w:val="Normal"/>
    <w:next w:val="2020Apside"/>
    <w:link w:val="Titre8Car"/>
    <w:uiPriority w:val="9"/>
    <w:unhideWhenUsed/>
    <w:qFormat/>
    <w:rsid w:val="00004928"/>
    <w:pPr>
      <w:keepNext/>
      <w:keepLines/>
      <w:numPr>
        <w:ilvl w:val="7"/>
        <w:numId w:val="9"/>
      </w:numPr>
      <w:spacing w:before="120" w:after="120"/>
      <w:ind w:left="0" w:firstLine="0"/>
      <w:jc w:val="left"/>
      <w:outlineLvl w:val="7"/>
    </w:pPr>
    <w:rPr>
      <w:rFonts w:ascii="Arial Black" w:eastAsiaTheme="majorEastAsia" w:hAnsi="Arial Black" w:cs="Hind"/>
      <w:color w:val="272727" w:themeColor="text1" w:themeTint="D8"/>
      <w:szCs w:val="20"/>
      <w:lang w:eastAsia="fr-FR"/>
    </w:rPr>
  </w:style>
  <w:style w:type="paragraph" w:styleId="Titre9">
    <w:name w:val="heading 9"/>
    <w:basedOn w:val="Normal"/>
    <w:next w:val="2020Apside"/>
    <w:link w:val="Titre9Car"/>
    <w:uiPriority w:val="9"/>
    <w:unhideWhenUsed/>
    <w:qFormat/>
    <w:rsid w:val="00004928"/>
    <w:pPr>
      <w:keepNext/>
      <w:keepLines/>
      <w:numPr>
        <w:ilvl w:val="8"/>
        <w:numId w:val="9"/>
      </w:numPr>
      <w:spacing w:before="120" w:after="120"/>
      <w:jc w:val="left"/>
      <w:outlineLvl w:val="8"/>
    </w:pPr>
    <w:rPr>
      <w:rFonts w:ascii="Arial Black" w:eastAsiaTheme="majorEastAsia" w:hAnsi="Arial Black" w:cstheme="majorBidi"/>
      <w:iCs/>
      <w:color w:val="272727" w:themeColor="text1" w:themeTint="D8"/>
      <w:szCs w:val="20"/>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M1">
    <w:name w:val="toc 1"/>
    <w:basedOn w:val="Normal"/>
    <w:next w:val="Normal"/>
    <w:autoRedefine/>
    <w:uiPriority w:val="39"/>
    <w:unhideWhenUsed/>
    <w:rsid w:val="00F643B1"/>
    <w:pPr>
      <w:spacing w:after="100"/>
    </w:pPr>
    <w:rPr>
      <w:rFonts w:ascii="Arial Black" w:hAnsi="Arial Black"/>
      <w:b/>
      <w:caps/>
      <w:color w:val="183650" w:themeColor="accent1"/>
      <w:sz w:val="24"/>
    </w:rPr>
  </w:style>
  <w:style w:type="paragraph" w:customStyle="1" w:styleId="2020Apside">
    <w:name w:val="2020_Apside"/>
    <w:basedOn w:val="Normal"/>
    <w:link w:val="2020ApsideCar"/>
    <w:qFormat/>
    <w:rsid w:val="00EA5B8B"/>
    <w:pPr>
      <w:spacing w:after="120" w:line="240" w:lineRule="auto"/>
    </w:pPr>
    <w:rPr>
      <w:sz w:val="22"/>
    </w:rPr>
  </w:style>
  <w:style w:type="character" w:customStyle="1" w:styleId="2020ApsideCar">
    <w:name w:val="2020_Apside Car"/>
    <w:basedOn w:val="Policepardfaut"/>
    <w:link w:val="2020Apside"/>
    <w:rsid w:val="00EA5B8B"/>
    <w:rPr>
      <w:color w:val="464646" w:themeColor="accent3"/>
    </w:rPr>
  </w:style>
  <w:style w:type="character" w:customStyle="1" w:styleId="Titre1Car">
    <w:name w:val="Titre 1 Car"/>
    <w:basedOn w:val="Policepardfaut"/>
    <w:link w:val="Titre1"/>
    <w:uiPriority w:val="9"/>
    <w:rsid w:val="00EA53F6"/>
    <w:rPr>
      <w:rFonts w:ascii="Arial Black" w:eastAsiaTheme="majorEastAsia" w:hAnsi="Arial Black" w:cstheme="majorBidi"/>
      <w:caps/>
      <w:color w:val="183650" w:themeColor="accent1"/>
      <w:sz w:val="32"/>
      <w:szCs w:val="32"/>
    </w:rPr>
  </w:style>
  <w:style w:type="character" w:customStyle="1" w:styleId="Titre2Car">
    <w:name w:val="Titre 2 Car"/>
    <w:basedOn w:val="Policepardfaut"/>
    <w:link w:val="Titre2"/>
    <w:uiPriority w:val="9"/>
    <w:rsid w:val="00EA53F6"/>
    <w:rPr>
      <w:rFonts w:ascii="Arial Black" w:eastAsiaTheme="majorEastAsia" w:hAnsi="Arial Black" w:cstheme="majorBidi"/>
      <w:color w:val="E89759" w:themeColor="accent2"/>
      <w:sz w:val="26"/>
      <w:szCs w:val="26"/>
    </w:rPr>
  </w:style>
  <w:style w:type="character" w:customStyle="1" w:styleId="Titre3Car">
    <w:name w:val="Titre 3 Car"/>
    <w:basedOn w:val="Policepardfaut"/>
    <w:link w:val="Titre3"/>
    <w:uiPriority w:val="9"/>
    <w:rsid w:val="00085D11"/>
    <w:rPr>
      <w:rFonts w:ascii="Arial Black" w:eastAsiaTheme="majorEastAsia" w:hAnsi="Arial Black" w:cstheme="majorBidi"/>
      <w:color w:val="787878" w:themeColor="background2"/>
      <w:sz w:val="24"/>
      <w:szCs w:val="24"/>
    </w:rPr>
  </w:style>
  <w:style w:type="character" w:customStyle="1" w:styleId="Titre4Car">
    <w:name w:val="Titre 4 Car"/>
    <w:basedOn w:val="Policepardfaut"/>
    <w:link w:val="Titre4"/>
    <w:uiPriority w:val="9"/>
    <w:rsid w:val="00C57D6B"/>
    <w:rPr>
      <w:rFonts w:ascii="Arial Black" w:eastAsiaTheme="majorEastAsia" w:hAnsi="Arial Black" w:cstheme="majorBidi"/>
      <w:iCs/>
      <w:color w:val="0F1F30" w:themeColor="accent4"/>
      <w:sz w:val="24"/>
    </w:rPr>
  </w:style>
  <w:style w:type="paragraph" w:styleId="Paragraphedeliste">
    <w:name w:val="List Paragraph"/>
    <w:aliases w:val="lp1"/>
    <w:basedOn w:val="Normal"/>
    <w:link w:val="ParagraphedelisteCar"/>
    <w:uiPriority w:val="34"/>
    <w:qFormat/>
    <w:rsid w:val="00E23512"/>
    <w:pPr>
      <w:ind w:left="720"/>
      <w:contextualSpacing/>
    </w:pPr>
  </w:style>
  <w:style w:type="paragraph" w:styleId="Citation">
    <w:name w:val="Quote"/>
    <w:basedOn w:val="Normal"/>
    <w:next w:val="Normal"/>
    <w:link w:val="CitationCar"/>
    <w:uiPriority w:val="29"/>
    <w:qFormat/>
    <w:rsid w:val="008258CD"/>
    <w:pPr>
      <w:spacing w:before="120" w:after="120"/>
      <w:ind w:left="862" w:right="862"/>
      <w:jc w:val="center"/>
    </w:pPr>
    <w:rPr>
      <w:i/>
      <w:iCs/>
      <w:color w:val="F1AC78" w:themeColor="accent5" w:themeTint="99"/>
    </w:rPr>
  </w:style>
  <w:style w:type="character" w:customStyle="1" w:styleId="CitationCar">
    <w:name w:val="Citation Car"/>
    <w:basedOn w:val="Policepardfaut"/>
    <w:link w:val="Citation"/>
    <w:uiPriority w:val="29"/>
    <w:rsid w:val="008258CD"/>
    <w:rPr>
      <w:i/>
      <w:iCs/>
      <w:color w:val="F1AC78" w:themeColor="accent5" w:themeTint="99"/>
      <w:sz w:val="20"/>
    </w:rPr>
  </w:style>
  <w:style w:type="character" w:styleId="Rfrencelgre">
    <w:name w:val="Subtle Reference"/>
    <w:basedOn w:val="Policepardfaut"/>
    <w:uiPriority w:val="31"/>
    <w:qFormat/>
    <w:rsid w:val="00330F3F"/>
    <w:rPr>
      <w:rFonts w:asciiTheme="minorHAnsi" w:hAnsiTheme="minorHAnsi"/>
      <w:smallCaps/>
      <w:color w:val="5A5A5A" w:themeColor="text1" w:themeTint="A5"/>
    </w:rPr>
  </w:style>
  <w:style w:type="paragraph" w:styleId="En-tte">
    <w:name w:val="header"/>
    <w:basedOn w:val="Normal"/>
    <w:link w:val="En-tteCar"/>
    <w:uiPriority w:val="99"/>
    <w:unhideWhenUsed/>
    <w:rsid w:val="00E23512"/>
    <w:pPr>
      <w:tabs>
        <w:tab w:val="center" w:pos="4536"/>
        <w:tab w:val="right" w:pos="9072"/>
      </w:tabs>
      <w:spacing w:line="240" w:lineRule="auto"/>
    </w:pPr>
  </w:style>
  <w:style w:type="character" w:customStyle="1" w:styleId="En-tteCar">
    <w:name w:val="En-tête Car"/>
    <w:basedOn w:val="Policepardfaut"/>
    <w:link w:val="En-tte"/>
    <w:uiPriority w:val="99"/>
    <w:rsid w:val="00E23512"/>
    <w:rPr>
      <w:rFonts w:ascii="Hind" w:hAnsi="Hind"/>
      <w:color w:val="464646" w:themeColor="accent3"/>
      <w:sz w:val="20"/>
    </w:rPr>
  </w:style>
  <w:style w:type="paragraph" w:styleId="Pieddepage">
    <w:name w:val="footer"/>
    <w:basedOn w:val="Normal"/>
    <w:link w:val="PieddepageCar"/>
    <w:uiPriority w:val="99"/>
    <w:unhideWhenUsed/>
    <w:rsid w:val="00E23512"/>
    <w:pPr>
      <w:tabs>
        <w:tab w:val="center" w:pos="4536"/>
        <w:tab w:val="right" w:pos="9072"/>
      </w:tabs>
      <w:spacing w:line="240" w:lineRule="auto"/>
    </w:pPr>
  </w:style>
  <w:style w:type="character" w:customStyle="1" w:styleId="PieddepageCar">
    <w:name w:val="Pied de page Car"/>
    <w:basedOn w:val="Policepardfaut"/>
    <w:link w:val="Pieddepage"/>
    <w:uiPriority w:val="99"/>
    <w:rsid w:val="00E23512"/>
    <w:rPr>
      <w:rFonts w:ascii="Hind" w:hAnsi="Hind"/>
      <w:color w:val="464646" w:themeColor="accent3"/>
      <w:sz w:val="20"/>
    </w:rPr>
  </w:style>
  <w:style w:type="table" w:styleId="TableauGrille4-Accentuation2">
    <w:name w:val="Grid Table 4 Accent 2"/>
    <w:basedOn w:val="TableauNormal"/>
    <w:uiPriority w:val="49"/>
    <w:rsid w:val="00205EEC"/>
    <w:pPr>
      <w:spacing w:after="0" w:line="240" w:lineRule="auto"/>
    </w:pPr>
    <w:tblPr>
      <w:tblStyleRowBandSize w:val="1"/>
      <w:tblStyleColBandSize w:val="1"/>
      <w:tblBorders>
        <w:top w:val="single" w:sz="4" w:space="0" w:color="F1C09B" w:themeColor="accent2" w:themeTint="99"/>
        <w:left w:val="single" w:sz="4" w:space="0" w:color="F1C09B" w:themeColor="accent2" w:themeTint="99"/>
        <w:bottom w:val="single" w:sz="4" w:space="0" w:color="F1C09B" w:themeColor="accent2" w:themeTint="99"/>
        <w:right w:val="single" w:sz="4" w:space="0" w:color="F1C09B" w:themeColor="accent2" w:themeTint="99"/>
        <w:insideH w:val="single" w:sz="4" w:space="0" w:color="F1C09B" w:themeColor="accent2" w:themeTint="99"/>
        <w:insideV w:val="single" w:sz="4" w:space="0" w:color="F1C09B" w:themeColor="accent2" w:themeTint="99"/>
      </w:tblBorders>
    </w:tblPr>
    <w:tcPr>
      <w:vAlign w:val="center"/>
    </w:tcPr>
    <w:tblStylePr w:type="firstRow">
      <w:pPr>
        <w:jc w:val="left"/>
      </w:pPr>
      <w:rPr>
        <w:b/>
        <w:bCs/>
        <w:color w:val="FFFFFF" w:themeColor="background1"/>
      </w:rPr>
      <w:tblPr/>
      <w:tcPr>
        <w:tcBorders>
          <w:top w:val="single" w:sz="4" w:space="0" w:color="E89759" w:themeColor="accent2"/>
          <w:left w:val="single" w:sz="4" w:space="0" w:color="E89759" w:themeColor="accent2"/>
          <w:bottom w:val="single" w:sz="4" w:space="0" w:color="E89759" w:themeColor="accent2"/>
          <w:right w:val="single" w:sz="4" w:space="0" w:color="E89759" w:themeColor="accent2"/>
          <w:insideH w:val="nil"/>
          <w:insideV w:val="nil"/>
        </w:tcBorders>
        <w:shd w:val="clear" w:color="auto" w:fill="E89759" w:themeFill="accent2"/>
        <w:vAlign w:val="center"/>
      </w:tcPr>
    </w:tblStylePr>
    <w:tblStylePr w:type="lastRow">
      <w:rPr>
        <w:b/>
        <w:bCs/>
      </w:rPr>
      <w:tblPr/>
      <w:tcPr>
        <w:tcBorders>
          <w:top w:val="double" w:sz="4" w:space="0" w:color="E89759" w:themeColor="accent2"/>
        </w:tcBorders>
      </w:tcPr>
    </w:tblStylePr>
    <w:tblStylePr w:type="firstCol">
      <w:rPr>
        <w:b w:val="0"/>
        <w:bCs/>
      </w:rPr>
    </w:tblStylePr>
    <w:tblStylePr w:type="lastCol">
      <w:rPr>
        <w:b/>
        <w:bCs/>
      </w:rPr>
    </w:tblStylePr>
    <w:tblStylePr w:type="band1Vert">
      <w:tblPr/>
      <w:tcPr>
        <w:shd w:val="clear" w:color="auto" w:fill="FAEADD" w:themeFill="accent2" w:themeFillTint="33"/>
      </w:tcPr>
    </w:tblStylePr>
    <w:tblStylePr w:type="band1Horz">
      <w:tblPr/>
      <w:tcPr>
        <w:shd w:val="clear" w:color="auto" w:fill="FAEADD" w:themeFill="accent2" w:themeFillTint="33"/>
      </w:tcPr>
    </w:tblStylePr>
  </w:style>
  <w:style w:type="table" w:styleId="TableauGrille4-Accentuation3">
    <w:name w:val="Grid Table 4 Accent 3"/>
    <w:basedOn w:val="TableauNormal"/>
    <w:uiPriority w:val="49"/>
    <w:rsid w:val="00C320D6"/>
    <w:pPr>
      <w:spacing w:after="0" w:line="240" w:lineRule="auto"/>
    </w:pPr>
    <w:rPr>
      <w:color w:val="464646" w:themeColor="accent3"/>
    </w:rPr>
    <w:tblPr>
      <w:tblStyleRowBandSize w:val="1"/>
      <w:tblStyleColBandSize w:val="1"/>
      <w:tblBorders>
        <w:top w:val="single" w:sz="4" w:space="0" w:color="909090" w:themeColor="accent3" w:themeTint="99"/>
        <w:left w:val="single" w:sz="4" w:space="0" w:color="909090" w:themeColor="accent3" w:themeTint="99"/>
        <w:bottom w:val="single" w:sz="4" w:space="0" w:color="909090" w:themeColor="accent3" w:themeTint="99"/>
        <w:right w:val="single" w:sz="4" w:space="0" w:color="909090" w:themeColor="accent3" w:themeTint="99"/>
        <w:insideH w:val="single" w:sz="4" w:space="0" w:color="909090" w:themeColor="accent3" w:themeTint="99"/>
        <w:insideV w:val="single" w:sz="4" w:space="0" w:color="909090" w:themeColor="accent3" w:themeTint="99"/>
      </w:tblBorders>
    </w:tblPr>
    <w:tblStylePr w:type="firstRow">
      <w:rPr>
        <w:b/>
        <w:bCs/>
        <w:color w:val="FFFFFF" w:themeColor="background1"/>
      </w:rPr>
      <w:tblPr/>
      <w:tcPr>
        <w:tcBorders>
          <w:top w:val="single" w:sz="4" w:space="0" w:color="464646" w:themeColor="accent3"/>
          <w:left w:val="single" w:sz="4" w:space="0" w:color="464646" w:themeColor="accent3"/>
          <w:bottom w:val="single" w:sz="4" w:space="0" w:color="464646" w:themeColor="accent3"/>
          <w:right w:val="single" w:sz="4" w:space="0" w:color="464646" w:themeColor="accent3"/>
          <w:insideH w:val="nil"/>
          <w:insideV w:val="nil"/>
        </w:tcBorders>
        <w:shd w:val="clear" w:color="auto" w:fill="464646" w:themeFill="accent3"/>
      </w:tcPr>
    </w:tblStylePr>
    <w:tblStylePr w:type="lastRow">
      <w:rPr>
        <w:b/>
        <w:bCs/>
      </w:rPr>
      <w:tblPr/>
      <w:tcPr>
        <w:tcBorders>
          <w:top w:val="double" w:sz="4" w:space="0" w:color="464646" w:themeColor="accent3"/>
        </w:tcBorders>
      </w:tcPr>
    </w:tblStylePr>
    <w:tblStylePr w:type="firstCol">
      <w:rPr>
        <w:b/>
        <w:bCs/>
      </w:rPr>
    </w:tblStylePr>
    <w:tblStylePr w:type="lastCol">
      <w:rPr>
        <w:b/>
        <w:bCs/>
      </w:rPr>
    </w:tblStylePr>
    <w:tblStylePr w:type="band1Vert">
      <w:tblPr/>
      <w:tcPr>
        <w:shd w:val="clear" w:color="auto" w:fill="DADADA" w:themeFill="accent3" w:themeFillTint="33"/>
      </w:tcPr>
    </w:tblStylePr>
    <w:tblStylePr w:type="band1Horz">
      <w:tblPr/>
      <w:tcPr>
        <w:shd w:val="clear" w:color="auto" w:fill="DADADA" w:themeFill="accent3" w:themeFillTint="33"/>
      </w:tcPr>
    </w:tblStylePr>
  </w:style>
  <w:style w:type="table" w:styleId="TableauGrille3-Accentuation3">
    <w:name w:val="Grid Table 3 Accent 3"/>
    <w:basedOn w:val="TableauNormal"/>
    <w:uiPriority w:val="48"/>
    <w:rsid w:val="00E465C3"/>
    <w:pPr>
      <w:spacing w:after="0" w:line="240" w:lineRule="auto"/>
    </w:pPr>
    <w:tblPr>
      <w:tblStyleRowBandSize w:val="1"/>
      <w:tblStyleColBandSize w:val="1"/>
      <w:tblBorders>
        <w:top w:val="single" w:sz="4" w:space="0" w:color="909090" w:themeColor="accent3" w:themeTint="99"/>
        <w:left w:val="single" w:sz="4" w:space="0" w:color="909090" w:themeColor="accent3" w:themeTint="99"/>
        <w:bottom w:val="single" w:sz="4" w:space="0" w:color="909090" w:themeColor="accent3" w:themeTint="99"/>
        <w:right w:val="single" w:sz="4" w:space="0" w:color="909090" w:themeColor="accent3" w:themeTint="99"/>
        <w:insideH w:val="single" w:sz="4" w:space="0" w:color="909090" w:themeColor="accent3" w:themeTint="99"/>
        <w:insideV w:val="single" w:sz="4" w:space="0" w:color="90909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DADA" w:themeFill="accent3" w:themeFillTint="33"/>
      </w:tcPr>
    </w:tblStylePr>
    <w:tblStylePr w:type="band1Horz">
      <w:tblPr/>
      <w:tcPr>
        <w:shd w:val="clear" w:color="auto" w:fill="DADADA" w:themeFill="accent3" w:themeFillTint="33"/>
      </w:tcPr>
    </w:tblStylePr>
    <w:tblStylePr w:type="neCell">
      <w:tblPr/>
      <w:tcPr>
        <w:tcBorders>
          <w:bottom w:val="single" w:sz="4" w:space="0" w:color="909090" w:themeColor="accent3" w:themeTint="99"/>
        </w:tcBorders>
      </w:tcPr>
    </w:tblStylePr>
    <w:tblStylePr w:type="nwCell">
      <w:tblPr/>
      <w:tcPr>
        <w:tcBorders>
          <w:bottom w:val="single" w:sz="4" w:space="0" w:color="909090" w:themeColor="accent3" w:themeTint="99"/>
        </w:tcBorders>
      </w:tcPr>
    </w:tblStylePr>
    <w:tblStylePr w:type="seCell">
      <w:tblPr/>
      <w:tcPr>
        <w:tcBorders>
          <w:top w:val="single" w:sz="4" w:space="0" w:color="909090" w:themeColor="accent3" w:themeTint="99"/>
        </w:tcBorders>
      </w:tcPr>
    </w:tblStylePr>
    <w:tblStylePr w:type="swCell">
      <w:tblPr/>
      <w:tcPr>
        <w:tcBorders>
          <w:top w:val="single" w:sz="4" w:space="0" w:color="909090" w:themeColor="accent3" w:themeTint="99"/>
        </w:tcBorders>
      </w:tcPr>
    </w:tblStylePr>
  </w:style>
  <w:style w:type="table" w:styleId="TableauGrille3-Accentuation2">
    <w:name w:val="Grid Table 3 Accent 2"/>
    <w:aliases w:val="Tableau Apside 2"/>
    <w:basedOn w:val="TableauNormal"/>
    <w:uiPriority w:val="48"/>
    <w:rsid w:val="00E465C3"/>
    <w:pPr>
      <w:spacing w:after="0" w:line="240" w:lineRule="auto"/>
    </w:pPr>
    <w:tblPr>
      <w:tblStyleRowBandSize w:val="1"/>
      <w:tblStyleColBandSize w:val="1"/>
      <w:tblBorders>
        <w:top w:val="single" w:sz="4" w:space="0" w:color="F1C09B" w:themeColor="accent2" w:themeTint="99"/>
        <w:left w:val="single" w:sz="4" w:space="0" w:color="F1C09B" w:themeColor="accent2" w:themeTint="99"/>
        <w:bottom w:val="single" w:sz="4" w:space="0" w:color="F1C09B" w:themeColor="accent2" w:themeTint="99"/>
        <w:right w:val="single" w:sz="4" w:space="0" w:color="F1C09B" w:themeColor="accent2" w:themeTint="99"/>
        <w:insideH w:val="single" w:sz="4" w:space="0" w:color="F1C09B" w:themeColor="accent2" w:themeTint="99"/>
        <w:insideV w:val="single" w:sz="4" w:space="0" w:color="F1C09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ADD" w:themeFill="accent2" w:themeFillTint="33"/>
      </w:tcPr>
    </w:tblStylePr>
    <w:tblStylePr w:type="band1Horz">
      <w:tblPr/>
      <w:tcPr>
        <w:shd w:val="clear" w:color="auto" w:fill="FAEADD" w:themeFill="accent2" w:themeFillTint="33"/>
      </w:tcPr>
    </w:tblStylePr>
    <w:tblStylePr w:type="neCell">
      <w:tblPr/>
      <w:tcPr>
        <w:tcBorders>
          <w:bottom w:val="single" w:sz="4" w:space="0" w:color="F1C09B" w:themeColor="accent2" w:themeTint="99"/>
        </w:tcBorders>
      </w:tcPr>
    </w:tblStylePr>
    <w:tblStylePr w:type="nwCell">
      <w:tblPr/>
      <w:tcPr>
        <w:tcBorders>
          <w:bottom w:val="single" w:sz="4" w:space="0" w:color="F1C09B" w:themeColor="accent2" w:themeTint="99"/>
        </w:tcBorders>
      </w:tcPr>
    </w:tblStylePr>
    <w:tblStylePr w:type="seCell">
      <w:tblPr/>
      <w:tcPr>
        <w:tcBorders>
          <w:top w:val="single" w:sz="4" w:space="0" w:color="F1C09B" w:themeColor="accent2" w:themeTint="99"/>
        </w:tcBorders>
      </w:tcPr>
    </w:tblStylePr>
    <w:tblStylePr w:type="swCell">
      <w:tblPr/>
      <w:tcPr>
        <w:tcBorders>
          <w:top w:val="single" w:sz="4" w:space="0" w:color="F1C09B" w:themeColor="accent2" w:themeTint="99"/>
        </w:tcBorders>
      </w:tcPr>
    </w:tblStylePr>
  </w:style>
  <w:style w:type="table" w:styleId="Grilledutableau">
    <w:name w:val="Table Grid"/>
    <w:basedOn w:val="TableauNormal"/>
    <w:uiPriority w:val="39"/>
    <w:rsid w:val="00E465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ucedeniveau1">
    <w:name w:val="Puce de niveau 1"/>
    <w:basedOn w:val="Paragraphedeliste"/>
    <w:link w:val="Pucedeniveau1Car"/>
    <w:qFormat/>
    <w:rsid w:val="00983564"/>
    <w:pPr>
      <w:numPr>
        <w:numId w:val="5"/>
      </w:numPr>
      <w:spacing w:before="120" w:after="120" w:line="240" w:lineRule="auto"/>
      <w:ind w:left="714" w:hanging="357"/>
      <w:contextualSpacing w:val="0"/>
    </w:pPr>
  </w:style>
  <w:style w:type="paragraph" w:customStyle="1" w:styleId="Pucedeniveau2">
    <w:name w:val="Puce de niveau 2"/>
    <w:basedOn w:val="Paragraphedeliste"/>
    <w:link w:val="Pucedeniveau2Car"/>
    <w:qFormat/>
    <w:rsid w:val="00983564"/>
    <w:pPr>
      <w:numPr>
        <w:ilvl w:val="1"/>
        <w:numId w:val="5"/>
      </w:numPr>
      <w:spacing w:before="120" w:after="120" w:line="240" w:lineRule="auto"/>
      <w:ind w:left="1434" w:hanging="357"/>
      <w:contextualSpacing w:val="0"/>
    </w:pPr>
  </w:style>
  <w:style w:type="character" w:customStyle="1" w:styleId="ParagraphedelisteCar">
    <w:name w:val="Paragraphe de liste Car"/>
    <w:aliases w:val="lp1 Car"/>
    <w:basedOn w:val="Policepardfaut"/>
    <w:link w:val="Paragraphedeliste"/>
    <w:uiPriority w:val="34"/>
    <w:rsid w:val="00624ECE"/>
    <w:rPr>
      <w:rFonts w:ascii="Hind" w:hAnsi="Hind"/>
      <w:color w:val="464646" w:themeColor="accent3"/>
      <w:sz w:val="20"/>
    </w:rPr>
  </w:style>
  <w:style w:type="character" w:customStyle="1" w:styleId="Pucedeniveau1Car">
    <w:name w:val="Puce de niveau 1 Car"/>
    <w:basedOn w:val="ParagraphedelisteCar"/>
    <w:link w:val="Pucedeniveau1"/>
    <w:rsid w:val="00983564"/>
    <w:rPr>
      <w:rFonts w:ascii="Hind" w:hAnsi="Hind"/>
      <w:color w:val="464646" w:themeColor="accent3"/>
      <w:sz w:val="20"/>
    </w:rPr>
  </w:style>
  <w:style w:type="paragraph" w:customStyle="1" w:styleId="Pucedeniveau3">
    <w:name w:val="Puce de niveau 3"/>
    <w:basedOn w:val="Paragraphedeliste"/>
    <w:link w:val="Pucedeniveau3Car"/>
    <w:qFormat/>
    <w:rsid w:val="00983564"/>
    <w:pPr>
      <w:numPr>
        <w:ilvl w:val="2"/>
        <w:numId w:val="5"/>
      </w:numPr>
      <w:spacing w:before="120" w:after="120" w:line="240" w:lineRule="auto"/>
      <w:ind w:left="2154" w:hanging="357"/>
      <w:contextualSpacing w:val="0"/>
    </w:pPr>
  </w:style>
  <w:style w:type="character" w:customStyle="1" w:styleId="Pucedeniveau2Car">
    <w:name w:val="Puce de niveau 2 Car"/>
    <w:basedOn w:val="ParagraphedelisteCar"/>
    <w:link w:val="Pucedeniveau2"/>
    <w:rsid w:val="00983564"/>
    <w:rPr>
      <w:rFonts w:ascii="Hind" w:hAnsi="Hind"/>
      <w:color w:val="464646" w:themeColor="accent3"/>
      <w:sz w:val="20"/>
    </w:rPr>
  </w:style>
  <w:style w:type="paragraph" w:customStyle="1" w:styleId="Titrededocumentpagedegarde">
    <w:name w:val="Titre de document page de garde"/>
    <w:basedOn w:val="Normal"/>
    <w:link w:val="TitrededocumentpagedegardeCar"/>
    <w:qFormat/>
    <w:rsid w:val="00FB2B7B"/>
    <w:pPr>
      <w:spacing w:line="240" w:lineRule="auto"/>
      <w:jc w:val="left"/>
    </w:pPr>
    <w:rPr>
      <w:rFonts w:ascii="Arial Black" w:hAnsi="Arial Black"/>
      <w:caps/>
      <w:color w:val="E89759" w:themeColor="accent2"/>
      <w:sz w:val="56"/>
    </w:rPr>
  </w:style>
  <w:style w:type="character" w:customStyle="1" w:styleId="Pucedeniveau3Car">
    <w:name w:val="Puce de niveau 3 Car"/>
    <w:basedOn w:val="ParagraphedelisteCar"/>
    <w:link w:val="Pucedeniveau3"/>
    <w:rsid w:val="00983564"/>
    <w:rPr>
      <w:rFonts w:ascii="Hind" w:hAnsi="Hind"/>
      <w:color w:val="464646" w:themeColor="accent3"/>
      <w:sz w:val="20"/>
    </w:rPr>
  </w:style>
  <w:style w:type="paragraph" w:customStyle="1" w:styleId="Soustitrededocument-Pagedegarde">
    <w:name w:val="Sous titre de document - Page de garde"/>
    <w:basedOn w:val="Normal"/>
    <w:link w:val="Soustitrededocument-PagedegardeCar"/>
    <w:qFormat/>
    <w:rsid w:val="00085D11"/>
    <w:rPr>
      <w:rFonts w:ascii="Arial Black" w:hAnsi="Arial Black"/>
      <w:caps/>
      <w:color w:val="183650" w:themeColor="accent1"/>
      <w:sz w:val="36"/>
    </w:rPr>
  </w:style>
  <w:style w:type="character" w:customStyle="1" w:styleId="TitrededocumentpagedegardeCar">
    <w:name w:val="Titre de document page de garde Car"/>
    <w:basedOn w:val="Policepardfaut"/>
    <w:link w:val="Titrededocumentpagedegarde"/>
    <w:rsid w:val="00FB2B7B"/>
    <w:rPr>
      <w:rFonts w:ascii="Arial Black" w:hAnsi="Arial Black"/>
      <w:caps/>
      <w:color w:val="E89759" w:themeColor="accent2"/>
      <w:sz w:val="56"/>
    </w:rPr>
  </w:style>
  <w:style w:type="character" w:customStyle="1" w:styleId="Titre5Car">
    <w:name w:val="Titre 5 Car"/>
    <w:basedOn w:val="Policepardfaut"/>
    <w:link w:val="Titre5"/>
    <w:rsid w:val="00085D11"/>
    <w:rPr>
      <w:rFonts w:ascii="Arial Black" w:eastAsiaTheme="majorEastAsia" w:hAnsi="Arial Black" w:cs="Hind"/>
      <w:color w:val="12283B" w:themeColor="accent1" w:themeShade="BF"/>
      <w:sz w:val="20"/>
      <w:lang w:eastAsia="fr-FR"/>
    </w:rPr>
  </w:style>
  <w:style w:type="character" w:customStyle="1" w:styleId="Soustitrededocument-PagedegardeCar">
    <w:name w:val="Sous titre de document - Page de garde Car"/>
    <w:basedOn w:val="Policepardfaut"/>
    <w:link w:val="Soustitrededocument-Pagedegarde"/>
    <w:rsid w:val="00085D11"/>
    <w:rPr>
      <w:rFonts w:ascii="Arial Black" w:hAnsi="Arial Black"/>
      <w:caps/>
      <w:color w:val="183650" w:themeColor="accent1"/>
      <w:sz w:val="36"/>
    </w:rPr>
  </w:style>
  <w:style w:type="character" w:styleId="Marquedecommentaire">
    <w:name w:val="annotation reference"/>
    <w:basedOn w:val="Policepardfaut"/>
    <w:uiPriority w:val="99"/>
    <w:semiHidden/>
    <w:unhideWhenUsed/>
    <w:rsid w:val="0071206E"/>
    <w:rPr>
      <w:sz w:val="16"/>
      <w:szCs w:val="16"/>
    </w:rPr>
  </w:style>
  <w:style w:type="paragraph" w:styleId="Commentaire">
    <w:name w:val="annotation text"/>
    <w:basedOn w:val="Normal"/>
    <w:link w:val="CommentaireCar"/>
    <w:uiPriority w:val="99"/>
    <w:semiHidden/>
    <w:unhideWhenUsed/>
    <w:rsid w:val="0071206E"/>
    <w:pPr>
      <w:spacing w:line="240" w:lineRule="auto"/>
    </w:pPr>
    <w:rPr>
      <w:szCs w:val="20"/>
    </w:rPr>
  </w:style>
  <w:style w:type="character" w:customStyle="1" w:styleId="CommentaireCar">
    <w:name w:val="Commentaire Car"/>
    <w:basedOn w:val="Policepardfaut"/>
    <w:link w:val="Commentaire"/>
    <w:uiPriority w:val="99"/>
    <w:semiHidden/>
    <w:rsid w:val="0071206E"/>
    <w:rPr>
      <w:rFonts w:ascii="Hind" w:hAnsi="Hind"/>
      <w:color w:val="464646" w:themeColor="accent3"/>
      <w:sz w:val="20"/>
      <w:szCs w:val="20"/>
    </w:rPr>
  </w:style>
  <w:style w:type="paragraph" w:styleId="Objetducommentaire">
    <w:name w:val="annotation subject"/>
    <w:basedOn w:val="Commentaire"/>
    <w:next w:val="Commentaire"/>
    <w:link w:val="ObjetducommentaireCar"/>
    <w:uiPriority w:val="99"/>
    <w:semiHidden/>
    <w:unhideWhenUsed/>
    <w:rsid w:val="0071206E"/>
    <w:rPr>
      <w:b/>
      <w:bCs/>
    </w:rPr>
  </w:style>
  <w:style w:type="character" w:customStyle="1" w:styleId="ObjetducommentaireCar">
    <w:name w:val="Objet du commentaire Car"/>
    <w:basedOn w:val="CommentaireCar"/>
    <w:link w:val="Objetducommentaire"/>
    <w:uiPriority w:val="99"/>
    <w:semiHidden/>
    <w:rsid w:val="0071206E"/>
    <w:rPr>
      <w:rFonts w:ascii="Hind" w:hAnsi="Hind"/>
      <w:b/>
      <w:bCs/>
      <w:color w:val="464646" w:themeColor="accent3"/>
      <w:sz w:val="20"/>
      <w:szCs w:val="20"/>
    </w:rPr>
  </w:style>
  <w:style w:type="paragraph" w:styleId="Textedebulles">
    <w:name w:val="Balloon Text"/>
    <w:basedOn w:val="Normal"/>
    <w:link w:val="TextedebullesCar"/>
    <w:uiPriority w:val="99"/>
    <w:semiHidden/>
    <w:unhideWhenUsed/>
    <w:rsid w:val="0071206E"/>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71206E"/>
    <w:rPr>
      <w:rFonts w:ascii="Segoe UI" w:hAnsi="Segoe UI" w:cs="Segoe UI"/>
      <w:color w:val="464646" w:themeColor="accent3"/>
      <w:sz w:val="18"/>
      <w:szCs w:val="18"/>
    </w:rPr>
  </w:style>
  <w:style w:type="character" w:customStyle="1" w:styleId="Titre6Car">
    <w:name w:val="Titre 6 Car"/>
    <w:basedOn w:val="Policepardfaut"/>
    <w:link w:val="Titre6"/>
    <w:uiPriority w:val="9"/>
    <w:rsid w:val="00085D11"/>
    <w:rPr>
      <w:rFonts w:ascii="Arial Black" w:eastAsiaTheme="majorEastAsia" w:hAnsi="Arial Black" w:cs="Hind"/>
      <w:color w:val="0C1A27" w:themeColor="accent1" w:themeShade="7F"/>
      <w:sz w:val="20"/>
      <w:lang w:eastAsia="fr-FR"/>
    </w:rPr>
  </w:style>
  <w:style w:type="character" w:customStyle="1" w:styleId="Titre7Car">
    <w:name w:val="Titre 7 Car"/>
    <w:basedOn w:val="Policepardfaut"/>
    <w:link w:val="Titre7"/>
    <w:uiPriority w:val="9"/>
    <w:rsid w:val="00085D11"/>
    <w:rPr>
      <w:rFonts w:ascii="Arial Black" w:eastAsiaTheme="majorEastAsia" w:hAnsi="Arial Black" w:cs="Hind"/>
      <w:iCs/>
      <w:color w:val="0C1A27" w:themeColor="accent1" w:themeShade="7F"/>
      <w:sz w:val="20"/>
      <w:lang w:eastAsia="fr-FR"/>
    </w:rPr>
  </w:style>
  <w:style w:type="character" w:customStyle="1" w:styleId="Titre8Car">
    <w:name w:val="Titre 8 Car"/>
    <w:basedOn w:val="Policepardfaut"/>
    <w:link w:val="Titre8"/>
    <w:uiPriority w:val="9"/>
    <w:rsid w:val="00004928"/>
    <w:rPr>
      <w:rFonts w:ascii="Arial Black" w:eastAsiaTheme="majorEastAsia" w:hAnsi="Arial Black" w:cs="Hind"/>
      <w:color w:val="272727" w:themeColor="text1" w:themeTint="D8"/>
      <w:sz w:val="20"/>
      <w:szCs w:val="20"/>
      <w:lang w:eastAsia="fr-FR"/>
    </w:rPr>
  </w:style>
  <w:style w:type="character" w:customStyle="1" w:styleId="Titre9Car">
    <w:name w:val="Titre 9 Car"/>
    <w:basedOn w:val="Policepardfaut"/>
    <w:link w:val="Titre9"/>
    <w:uiPriority w:val="9"/>
    <w:rsid w:val="00004928"/>
    <w:rPr>
      <w:rFonts w:ascii="Arial Black" w:eastAsiaTheme="majorEastAsia" w:hAnsi="Arial Black" w:cstheme="majorBidi"/>
      <w:iCs/>
      <w:color w:val="272727" w:themeColor="text1" w:themeTint="D8"/>
      <w:sz w:val="20"/>
      <w:szCs w:val="20"/>
      <w:lang w:eastAsia="fr-FR"/>
    </w:rPr>
  </w:style>
  <w:style w:type="table" w:styleId="TableauGrille4">
    <w:name w:val="Grid Table 4"/>
    <w:basedOn w:val="TableauNormal"/>
    <w:uiPriority w:val="49"/>
    <w:rsid w:val="00F3626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Sansinterligne">
    <w:name w:val="No Spacing"/>
    <w:uiPriority w:val="1"/>
    <w:qFormat/>
    <w:rsid w:val="00A01420"/>
    <w:pPr>
      <w:spacing w:after="0" w:line="240" w:lineRule="auto"/>
      <w:jc w:val="both"/>
    </w:pPr>
    <w:rPr>
      <w:color w:val="464646" w:themeColor="accent3"/>
    </w:rPr>
  </w:style>
  <w:style w:type="paragraph" w:styleId="TM2">
    <w:name w:val="toc 2"/>
    <w:basedOn w:val="Normal"/>
    <w:next w:val="Normal"/>
    <w:autoRedefine/>
    <w:uiPriority w:val="39"/>
    <w:unhideWhenUsed/>
    <w:rsid w:val="00085D11"/>
    <w:pPr>
      <w:tabs>
        <w:tab w:val="left" w:pos="660"/>
        <w:tab w:val="right" w:leader="dot" w:pos="9062"/>
      </w:tabs>
      <w:spacing w:after="100"/>
      <w:ind w:left="200"/>
    </w:pPr>
    <w:rPr>
      <w:b/>
      <w:noProof/>
      <w:color w:val="E89759" w:themeColor="accent2"/>
      <w:sz w:val="22"/>
    </w:rPr>
  </w:style>
  <w:style w:type="table" w:styleId="TableauGrille2-Accentuation2">
    <w:name w:val="Grid Table 2 Accent 2"/>
    <w:basedOn w:val="TableauNormal"/>
    <w:uiPriority w:val="47"/>
    <w:rsid w:val="001A323F"/>
    <w:pPr>
      <w:spacing w:after="0" w:line="240" w:lineRule="auto"/>
    </w:pPr>
    <w:tblPr>
      <w:tblStyleRowBandSize w:val="1"/>
      <w:tblStyleColBandSize w:val="1"/>
      <w:tblBorders>
        <w:top w:val="single" w:sz="2" w:space="0" w:color="F1C09B" w:themeColor="accent2" w:themeTint="99"/>
        <w:bottom w:val="single" w:sz="2" w:space="0" w:color="F1C09B" w:themeColor="accent2" w:themeTint="99"/>
        <w:insideH w:val="single" w:sz="2" w:space="0" w:color="F1C09B" w:themeColor="accent2" w:themeTint="99"/>
        <w:insideV w:val="single" w:sz="2" w:space="0" w:color="F1C09B" w:themeColor="accent2" w:themeTint="99"/>
      </w:tblBorders>
    </w:tblPr>
    <w:tblStylePr w:type="firstRow">
      <w:rPr>
        <w:b/>
        <w:bCs/>
      </w:rPr>
      <w:tblPr/>
      <w:tcPr>
        <w:tcBorders>
          <w:top w:val="nil"/>
          <w:bottom w:val="single" w:sz="12" w:space="0" w:color="F1C09B" w:themeColor="accent2" w:themeTint="99"/>
          <w:insideH w:val="nil"/>
          <w:insideV w:val="nil"/>
        </w:tcBorders>
        <w:shd w:val="clear" w:color="auto" w:fill="FFFFFF" w:themeFill="background1"/>
      </w:tcPr>
    </w:tblStylePr>
    <w:tblStylePr w:type="lastRow">
      <w:rPr>
        <w:b/>
        <w:bCs/>
      </w:rPr>
      <w:tblPr/>
      <w:tcPr>
        <w:tcBorders>
          <w:top w:val="double" w:sz="2" w:space="0" w:color="F1C09B"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EADD" w:themeFill="accent2" w:themeFillTint="33"/>
      </w:tcPr>
    </w:tblStylePr>
    <w:tblStylePr w:type="band1Horz">
      <w:tblPr/>
      <w:tcPr>
        <w:shd w:val="clear" w:color="auto" w:fill="FAEADD" w:themeFill="accent2" w:themeFillTint="33"/>
      </w:tcPr>
    </w:tblStylePr>
  </w:style>
  <w:style w:type="table" w:styleId="TableauListe1Clair-Accentuation2">
    <w:name w:val="List Table 1 Light Accent 2"/>
    <w:basedOn w:val="TableauNormal"/>
    <w:uiPriority w:val="46"/>
    <w:rsid w:val="001A323F"/>
    <w:pPr>
      <w:spacing w:after="0" w:line="240" w:lineRule="auto"/>
    </w:pPr>
    <w:tblPr>
      <w:tblStyleRowBandSize w:val="1"/>
      <w:tblStyleColBandSize w:val="1"/>
    </w:tblPr>
    <w:tblStylePr w:type="firstRow">
      <w:rPr>
        <w:b/>
        <w:bCs/>
      </w:rPr>
      <w:tblPr/>
      <w:tcPr>
        <w:tcBorders>
          <w:bottom w:val="single" w:sz="4" w:space="0" w:color="F1C09B" w:themeColor="accent2" w:themeTint="99"/>
        </w:tcBorders>
      </w:tcPr>
    </w:tblStylePr>
    <w:tblStylePr w:type="lastRow">
      <w:rPr>
        <w:b/>
        <w:bCs/>
      </w:rPr>
      <w:tblPr/>
      <w:tcPr>
        <w:tcBorders>
          <w:top w:val="single" w:sz="4" w:space="0" w:color="F1C09B" w:themeColor="accent2" w:themeTint="99"/>
        </w:tcBorders>
      </w:tcPr>
    </w:tblStylePr>
    <w:tblStylePr w:type="firstCol">
      <w:rPr>
        <w:b/>
        <w:bCs/>
      </w:rPr>
    </w:tblStylePr>
    <w:tblStylePr w:type="lastCol">
      <w:rPr>
        <w:b/>
        <w:bCs/>
      </w:rPr>
    </w:tblStylePr>
    <w:tblStylePr w:type="band1Vert">
      <w:tblPr/>
      <w:tcPr>
        <w:shd w:val="clear" w:color="auto" w:fill="FAEADD" w:themeFill="accent2" w:themeFillTint="33"/>
      </w:tcPr>
    </w:tblStylePr>
    <w:tblStylePr w:type="band1Horz">
      <w:tblPr/>
      <w:tcPr>
        <w:shd w:val="clear" w:color="auto" w:fill="FAEADD" w:themeFill="accent2" w:themeFillTint="33"/>
      </w:tcPr>
    </w:tblStylePr>
  </w:style>
  <w:style w:type="table" w:styleId="TableauGrille7Couleur-Accentuation2">
    <w:name w:val="Grid Table 7 Colorful Accent 2"/>
    <w:basedOn w:val="TableauNormal"/>
    <w:uiPriority w:val="52"/>
    <w:rsid w:val="001A323F"/>
    <w:pPr>
      <w:spacing w:after="0" w:line="240" w:lineRule="auto"/>
    </w:pPr>
    <w:rPr>
      <w:color w:val="D36B1D" w:themeColor="accent2" w:themeShade="BF"/>
    </w:rPr>
    <w:tblPr>
      <w:tblStyleRowBandSize w:val="1"/>
      <w:tblStyleColBandSize w:val="1"/>
      <w:tblBorders>
        <w:top w:val="single" w:sz="4" w:space="0" w:color="F1C09B" w:themeColor="accent2" w:themeTint="99"/>
        <w:left w:val="single" w:sz="4" w:space="0" w:color="F1C09B" w:themeColor="accent2" w:themeTint="99"/>
        <w:bottom w:val="single" w:sz="4" w:space="0" w:color="F1C09B" w:themeColor="accent2" w:themeTint="99"/>
        <w:right w:val="single" w:sz="4" w:space="0" w:color="F1C09B" w:themeColor="accent2" w:themeTint="99"/>
        <w:insideH w:val="single" w:sz="4" w:space="0" w:color="F1C09B" w:themeColor="accent2" w:themeTint="99"/>
        <w:insideV w:val="single" w:sz="4" w:space="0" w:color="F1C09B"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EADD" w:themeFill="accent2" w:themeFillTint="33"/>
      </w:tcPr>
    </w:tblStylePr>
    <w:tblStylePr w:type="band1Horz">
      <w:tblPr/>
      <w:tcPr>
        <w:shd w:val="clear" w:color="auto" w:fill="FAEADD" w:themeFill="accent2" w:themeFillTint="33"/>
      </w:tcPr>
    </w:tblStylePr>
    <w:tblStylePr w:type="neCell">
      <w:tblPr/>
      <w:tcPr>
        <w:tcBorders>
          <w:bottom w:val="single" w:sz="4" w:space="0" w:color="F1C09B" w:themeColor="accent2" w:themeTint="99"/>
        </w:tcBorders>
      </w:tcPr>
    </w:tblStylePr>
    <w:tblStylePr w:type="nwCell">
      <w:tblPr/>
      <w:tcPr>
        <w:tcBorders>
          <w:bottom w:val="single" w:sz="4" w:space="0" w:color="F1C09B" w:themeColor="accent2" w:themeTint="99"/>
        </w:tcBorders>
      </w:tcPr>
    </w:tblStylePr>
    <w:tblStylePr w:type="seCell">
      <w:tblPr/>
      <w:tcPr>
        <w:tcBorders>
          <w:top w:val="single" w:sz="4" w:space="0" w:color="F1C09B" w:themeColor="accent2" w:themeTint="99"/>
        </w:tcBorders>
      </w:tcPr>
    </w:tblStylePr>
    <w:tblStylePr w:type="swCell">
      <w:tblPr/>
      <w:tcPr>
        <w:tcBorders>
          <w:top w:val="single" w:sz="4" w:space="0" w:color="F1C09B" w:themeColor="accent2" w:themeTint="99"/>
        </w:tcBorders>
      </w:tcPr>
    </w:tblStylePr>
  </w:style>
  <w:style w:type="table" w:styleId="TableauGrille2-Accentuation3">
    <w:name w:val="Grid Table 2 Accent 3"/>
    <w:basedOn w:val="TableauNormal"/>
    <w:uiPriority w:val="47"/>
    <w:rsid w:val="004B11F5"/>
    <w:pPr>
      <w:spacing w:after="0" w:line="240" w:lineRule="auto"/>
    </w:pPr>
    <w:tblPr>
      <w:tblStyleRowBandSize w:val="1"/>
      <w:tblStyleColBandSize w:val="1"/>
      <w:tblBorders>
        <w:top w:val="single" w:sz="2" w:space="0" w:color="909090" w:themeColor="accent3" w:themeTint="99"/>
        <w:bottom w:val="single" w:sz="2" w:space="0" w:color="909090" w:themeColor="accent3" w:themeTint="99"/>
        <w:insideH w:val="single" w:sz="2" w:space="0" w:color="909090" w:themeColor="accent3" w:themeTint="99"/>
        <w:insideV w:val="single" w:sz="2" w:space="0" w:color="909090" w:themeColor="accent3" w:themeTint="99"/>
      </w:tblBorders>
    </w:tblPr>
    <w:tblStylePr w:type="firstRow">
      <w:rPr>
        <w:b/>
        <w:bCs/>
      </w:rPr>
      <w:tblPr/>
      <w:tcPr>
        <w:tcBorders>
          <w:top w:val="nil"/>
          <w:bottom w:val="single" w:sz="12" w:space="0" w:color="909090" w:themeColor="accent3" w:themeTint="99"/>
          <w:insideH w:val="nil"/>
          <w:insideV w:val="nil"/>
        </w:tcBorders>
        <w:shd w:val="clear" w:color="auto" w:fill="FFFFFF" w:themeFill="background1"/>
      </w:tcPr>
    </w:tblStylePr>
    <w:tblStylePr w:type="lastRow">
      <w:rPr>
        <w:b/>
        <w:bCs/>
      </w:rPr>
      <w:tblPr/>
      <w:tcPr>
        <w:tcBorders>
          <w:top w:val="double" w:sz="2" w:space="0" w:color="90909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DADA" w:themeFill="accent3" w:themeFillTint="33"/>
      </w:tcPr>
    </w:tblStylePr>
    <w:tblStylePr w:type="band1Horz">
      <w:tblPr/>
      <w:tcPr>
        <w:shd w:val="clear" w:color="auto" w:fill="E4E4E4" w:themeFill="background2" w:themeFillTint="33"/>
      </w:tcPr>
    </w:tblStylePr>
  </w:style>
  <w:style w:type="table" w:styleId="TableauListe1Clair-Accentuation3">
    <w:name w:val="List Table 1 Light Accent 3"/>
    <w:basedOn w:val="TableauNormal"/>
    <w:uiPriority w:val="46"/>
    <w:rsid w:val="00AA61F7"/>
    <w:pPr>
      <w:spacing w:after="0" w:line="240" w:lineRule="auto"/>
    </w:pPr>
    <w:tblPr>
      <w:tblStyleRowBandSize w:val="1"/>
      <w:tblStyleColBandSize w:val="1"/>
    </w:tblPr>
    <w:tblStylePr w:type="firstRow">
      <w:rPr>
        <w:b/>
        <w:bCs/>
      </w:rPr>
      <w:tblPr/>
      <w:tcPr>
        <w:tcBorders>
          <w:bottom w:val="single" w:sz="4" w:space="0" w:color="909090" w:themeColor="accent3" w:themeTint="99"/>
        </w:tcBorders>
      </w:tcPr>
    </w:tblStylePr>
    <w:tblStylePr w:type="lastRow">
      <w:rPr>
        <w:b/>
        <w:bCs/>
      </w:rPr>
      <w:tblPr/>
      <w:tcPr>
        <w:tcBorders>
          <w:top w:val="single" w:sz="4" w:space="0" w:color="909090" w:themeColor="accent3" w:themeTint="99"/>
        </w:tcBorders>
      </w:tcPr>
    </w:tblStylePr>
    <w:tblStylePr w:type="firstCol">
      <w:rPr>
        <w:b/>
        <w:bCs/>
      </w:rPr>
    </w:tblStylePr>
    <w:tblStylePr w:type="lastCol">
      <w:rPr>
        <w:b/>
        <w:bCs/>
      </w:rPr>
    </w:tblStylePr>
    <w:tblStylePr w:type="band1Vert">
      <w:tblPr/>
      <w:tcPr>
        <w:shd w:val="clear" w:color="auto" w:fill="DADADA" w:themeFill="accent3" w:themeFillTint="33"/>
      </w:tcPr>
    </w:tblStylePr>
    <w:tblStylePr w:type="band1Horz">
      <w:tblPr/>
      <w:tcPr>
        <w:shd w:val="clear" w:color="auto" w:fill="DADADA" w:themeFill="accent3" w:themeFillTint="33"/>
      </w:tcPr>
    </w:tblStylePr>
  </w:style>
  <w:style w:type="table" w:styleId="TableauGrille5Fonc-Accentuation2">
    <w:name w:val="Grid Table 5 Dark Accent 2"/>
    <w:basedOn w:val="TableauNormal"/>
    <w:uiPriority w:val="50"/>
    <w:rsid w:val="005642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AD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759"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759"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759"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759" w:themeFill="accent2"/>
      </w:tcPr>
    </w:tblStylePr>
    <w:tblStylePr w:type="band1Vert">
      <w:tblPr/>
      <w:tcPr>
        <w:shd w:val="clear" w:color="auto" w:fill="F5D5BC" w:themeFill="accent2" w:themeFillTint="66"/>
      </w:tcPr>
    </w:tblStylePr>
    <w:tblStylePr w:type="band1Horz">
      <w:tblPr/>
      <w:tcPr>
        <w:shd w:val="clear" w:color="auto" w:fill="F5D5BC" w:themeFill="accent2" w:themeFillTint="66"/>
      </w:tcPr>
    </w:tblStylePr>
  </w:style>
  <w:style w:type="table" w:styleId="TableauGrille2">
    <w:name w:val="Grid Table 2"/>
    <w:basedOn w:val="TableauNormal"/>
    <w:uiPriority w:val="47"/>
    <w:rsid w:val="005642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tyle1">
    <w:name w:val="Style1"/>
    <w:basedOn w:val="TableauNormal"/>
    <w:uiPriority w:val="99"/>
    <w:rsid w:val="00EC57E6"/>
    <w:pPr>
      <w:spacing w:after="0" w:line="240" w:lineRule="auto"/>
    </w:pPr>
    <w:tblPr/>
  </w:style>
  <w:style w:type="paragraph" w:styleId="En-ttedetabledesmatires">
    <w:name w:val="TOC Heading"/>
    <w:basedOn w:val="Titre1"/>
    <w:next w:val="Normal"/>
    <w:uiPriority w:val="39"/>
    <w:unhideWhenUsed/>
    <w:qFormat/>
    <w:rsid w:val="00071B3B"/>
    <w:pPr>
      <w:numPr>
        <w:numId w:val="0"/>
      </w:numPr>
      <w:spacing w:before="240"/>
      <w:outlineLvl w:val="9"/>
    </w:pPr>
    <w:rPr>
      <w:rFonts w:asciiTheme="majorHAnsi" w:hAnsiTheme="majorHAnsi"/>
      <w:caps w:val="0"/>
      <w:color w:val="12283B" w:themeColor="accent1" w:themeShade="BF"/>
      <w:lang w:eastAsia="fr-FR"/>
    </w:rPr>
  </w:style>
  <w:style w:type="paragraph" w:styleId="TM3">
    <w:name w:val="toc 3"/>
    <w:basedOn w:val="Normal"/>
    <w:next w:val="Normal"/>
    <w:autoRedefine/>
    <w:uiPriority w:val="39"/>
    <w:unhideWhenUsed/>
    <w:rsid w:val="00BC5B28"/>
    <w:pPr>
      <w:tabs>
        <w:tab w:val="left" w:pos="1100"/>
        <w:tab w:val="right" w:leader="dot" w:pos="9062"/>
      </w:tabs>
      <w:spacing w:after="100"/>
      <w:ind w:left="400"/>
    </w:pPr>
    <w:rPr>
      <w:b/>
      <w:noProof/>
    </w:rPr>
  </w:style>
  <w:style w:type="character" w:styleId="Lienhypertexte">
    <w:name w:val="Hyperlink"/>
    <w:basedOn w:val="Policepardfaut"/>
    <w:uiPriority w:val="99"/>
    <w:unhideWhenUsed/>
    <w:rsid w:val="00071B3B"/>
    <w:rPr>
      <w:color w:val="0563C1" w:themeColor="hyperlink"/>
      <w:u w:val="single"/>
    </w:rPr>
  </w:style>
  <w:style w:type="table" w:styleId="TableauGrille4-Accentuation1">
    <w:name w:val="Grid Table 4 Accent 1"/>
    <w:basedOn w:val="TableauNormal"/>
    <w:uiPriority w:val="49"/>
    <w:rsid w:val="00C320D6"/>
    <w:pPr>
      <w:spacing w:after="0" w:line="240" w:lineRule="auto"/>
    </w:pPr>
    <w:tblPr>
      <w:tblStyleRowBandSize w:val="1"/>
      <w:tblStyleColBandSize w:val="1"/>
      <w:tblBorders>
        <w:top w:val="single" w:sz="4" w:space="0" w:color="4389C6" w:themeColor="accent1" w:themeTint="99"/>
        <w:left w:val="single" w:sz="4" w:space="0" w:color="4389C6" w:themeColor="accent1" w:themeTint="99"/>
        <w:bottom w:val="single" w:sz="4" w:space="0" w:color="4389C6" w:themeColor="accent1" w:themeTint="99"/>
        <w:right w:val="single" w:sz="4" w:space="0" w:color="4389C6" w:themeColor="accent1" w:themeTint="99"/>
        <w:insideH w:val="single" w:sz="4" w:space="0" w:color="4389C6" w:themeColor="accent1" w:themeTint="99"/>
        <w:insideV w:val="single" w:sz="4" w:space="0" w:color="4389C6" w:themeColor="accent1" w:themeTint="99"/>
      </w:tblBorders>
    </w:tblPr>
    <w:tblStylePr w:type="firstRow">
      <w:rPr>
        <w:b/>
        <w:bCs/>
        <w:color w:val="FFFFFF" w:themeColor="background1"/>
      </w:rPr>
      <w:tblPr/>
      <w:tcPr>
        <w:tcBorders>
          <w:top w:val="single" w:sz="4" w:space="0" w:color="183650" w:themeColor="accent1"/>
          <w:left w:val="single" w:sz="4" w:space="0" w:color="183650" w:themeColor="accent1"/>
          <w:bottom w:val="single" w:sz="4" w:space="0" w:color="183650" w:themeColor="accent1"/>
          <w:right w:val="single" w:sz="4" w:space="0" w:color="183650" w:themeColor="accent1"/>
          <w:insideH w:val="nil"/>
          <w:insideV w:val="nil"/>
        </w:tcBorders>
        <w:shd w:val="clear" w:color="auto" w:fill="183650" w:themeFill="accent1"/>
      </w:tcPr>
    </w:tblStylePr>
    <w:tblStylePr w:type="lastRow">
      <w:rPr>
        <w:b/>
        <w:bCs/>
      </w:rPr>
      <w:tblPr/>
      <w:tcPr>
        <w:tcBorders>
          <w:top w:val="double" w:sz="4" w:space="0" w:color="183650" w:themeColor="accent1"/>
        </w:tcBorders>
      </w:tcPr>
    </w:tblStylePr>
    <w:tblStylePr w:type="firstCol">
      <w:rPr>
        <w:b/>
        <w:bCs/>
      </w:rPr>
    </w:tblStylePr>
    <w:tblStylePr w:type="lastCol">
      <w:rPr>
        <w:b/>
        <w:bCs/>
      </w:rPr>
    </w:tblStylePr>
    <w:tblStylePr w:type="band1Vert">
      <w:tblPr/>
      <w:tcPr>
        <w:shd w:val="clear" w:color="auto" w:fill="C0D7EC" w:themeFill="accent1" w:themeFillTint="33"/>
      </w:tcPr>
    </w:tblStylePr>
    <w:tblStylePr w:type="band1Horz">
      <w:tblPr/>
      <w:tcPr>
        <w:shd w:val="clear" w:color="auto" w:fill="C0D7EC" w:themeFill="accent1" w:themeFillTint="33"/>
      </w:tcPr>
    </w:tblStylePr>
  </w:style>
  <w:style w:type="table" w:customStyle="1" w:styleId="TableauAPSIDE">
    <w:name w:val="Tableau APSIDE"/>
    <w:basedOn w:val="TableauNormal"/>
    <w:uiPriority w:val="99"/>
    <w:rsid w:val="00993DA9"/>
    <w:pPr>
      <w:spacing w:after="0" w:line="240" w:lineRule="auto"/>
      <w:jc w:val="center"/>
    </w:pPr>
    <w:rPr>
      <w:color w:val="FFFFFF"/>
    </w:rPr>
    <w:tblPr>
      <w:tblStyleRowBandSize w:val="1"/>
      <w:jc w:val="center"/>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rPr>
      <w:jc w:val="center"/>
    </w:trPr>
    <w:tcPr>
      <w:shd w:val="clear" w:color="auto" w:fill="E4E4E4" w:themeFill="background2" w:themeFillTint="33"/>
      <w:vAlign w:val="center"/>
    </w:tcPr>
    <w:tblStylePr w:type="firstRow">
      <w:pPr>
        <w:wordWrap/>
        <w:spacing w:beforeLines="0" w:before="0" w:beforeAutospacing="0" w:afterLines="0" w:after="0" w:afterAutospacing="0"/>
        <w:jc w:val="left"/>
      </w:pPr>
      <w:rPr>
        <w:rFonts w:asciiTheme="minorHAnsi" w:hAnsiTheme="minorHAnsi"/>
        <w:b/>
        <w:i w:val="0"/>
        <w:color w:val="F2F2F2" w:themeColor="background1" w:themeShade="F2"/>
        <w:sz w:val="22"/>
      </w:rPr>
      <w:tblPr/>
      <w:tcPr>
        <w:tcBorders>
          <w:top w:val="nil"/>
          <w:left w:val="nil"/>
          <w:bottom w:val="nil"/>
          <w:right w:val="nil"/>
          <w:insideH w:val="nil"/>
          <w:insideV w:val="nil"/>
          <w:tl2br w:val="nil"/>
          <w:tr2bl w:val="nil"/>
        </w:tcBorders>
        <w:shd w:val="clear" w:color="auto" w:fill="E89759" w:themeFill="accent2"/>
      </w:tcPr>
    </w:tblStylePr>
    <w:tblStylePr w:type="band1Horz">
      <w:pPr>
        <w:wordWrap/>
        <w:spacing w:beforeLines="0" w:before="0" w:beforeAutospacing="0" w:afterLines="0" w:after="0" w:afterAutospacing="0"/>
        <w:jc w:val="left"/>
      </w:pPr>
      <w:rPr>
        <w:rFonts w:asciiTheme="minorHAnsi" w:hAnsiTheme="minorHAnsi"/>
        <w:color w:val="464646" w:themeColor="accent3"/>
        <w:sz w:val="22"/>
      </w:rPr>
      <w:tblPr/>
      <w:tcPr>
        <w:tcBorders>
          <w:insideV w:val="single" w:sz="18" w:space="0" w:color="FFFFFF" w:themeColor="background1"/>
        </w:tcBorders>
        <w:shd w:val="clear" w:color="auto" w:fill="E4E4E4" w:themeFill="background2" w:themeFillTint="33"/>
      </w:tcPr>
    </w:tblStylePr>
    <w:tblStylePr w:type="band2Horz">
      <w:pPr>
        <w:wordWrap/>
        <w:spacing w:beforeLines="0" w:before="0" w:beforeAutospacing="0" w:afterLines="0" w:after="0" w:afterAutospacing="0"/>
        <w:jc w:val="center"/>
      </w:pPr>
      <w:rPr>
        <w:rFonts w:asciiTheme="minorHAnsi" w:hAnsiTheme="minorHAnsi"/>
        <w:color w:val="464646" w:themeColor="accent3"/>
        <w:sz w:val="22"/>
      </w:rPr>
      <w:tblPr/>
      <w:tcPr>
        <w:tcBorders>
          <w:insideV w:val="single" w:sz="18" w:space="0" w:color="FFFFFF" w:themeColor="background1"/>
        </w:tcBorders>
        <w:shd w:val="clear" w:color="auto" w:fill="F2F2F2" w:themeFill="background1" w:themeFillShade="F2"/>
      </w:tcPr>
    </w:tblStylePr>
  </w:style>
  <w:style w:type="character" w:styleId="Rfrenceintense">
    <w:name w:val="Intense Reference"/>
    <w:basedOn w:val="Policepardfaut"/>
    <w:uiPriority w:val="32"/>
    <w:rsid w:val="00330F3F"/>
    <w:rPr>
      <w:rFonts w:asciiTheme="minorHAnsi" w:hAnsiTheme="minorHAnsi"/>
      <w:b/>
      <w:bCs/>
      <w:smallCaps/>
      <w:color w:val="183650" w:themeColor="accent1"/>
      <w:spacing w:val="5"/>
    </w:rPr>
  </w:style>
  <w:style w:type="paragraph" w:customStyle="1" w:styleId="PoliceTableau">
    <w:name w:val="Police_Tableau"/>
    <w:basedOn w:val="2020Apside"/>
    <w:link w:val="PoliceTableauCar"/>
    <w:rsid w:val="00AD1402"/>
    <w:pPr>
      <w:spacing w:before="120"/>
    </w:pPr>
    <w:rPr>
      <w:sz w:val="20"/>
    </w:rPr>
  </w:style>
  <w:style w:type="character" w:customStyle="1" w:styleId="PoliceTableauCar">
    <w:name w:val="Police_Tableau Car"/>
    <w:basedOn w:val="2020ApsideCar"/>
    <w:link w:val="PoliceTableau"/>
    <w:rsid w:val="00AD1402"/>
    <w:rPr>
      <w:color w:val="464646" w:themeColor="accent3"/>
      <w:sz w:val="20"/>
    </w:rPr>
  </w:style>
  <w:style w:type="table" w:styleId="TableauGrille4-Accentuation4">
    <w:name w:val="Grid Table 4 Accent 4"/>
    <w:basedOn w:val="TableauNormal"/>
    <w:uiPriority w:val="49"/>
    <w:rsid w:val="0019719E"/>
    <w:pPr>
      <w:spacing w:after="0" w:line="240" w:lineRule="auto"/>
    </w:pPr>
    <w:tblPr>
      <w:tblStyleRowBandSize w:val="1"/>
      <w:tblStyleColBandSize w:val="1"/>
      <w:tblBorders>
        <w:top w:val="single" w:sz="4" w:space="0" w:color="3976B8" w:themeColor="accent4" w:themeTint="99"/>
        <w:left w:val="single" w:sz="4" w:space="0" w:color="3976B8" w:themeColor="accent4" w:themeTint="99"/>
        <w:bottom w:val="single" w:sz="4" w:space="0" w:color="3976B8" w:themeColor="accent4" w:themeTint="99"/>
        <w:right w:val="single" w:sz="4" w:space="0" w:color="3976B8" w:themeColor="accent4" w:themeTint="99"/>
        <w:insideH w:val="single" w:sz="4" w:space="0" w:color="3976B8" w:themeColor="accent4" w:themeTint="99"/>
        <w:insideV w:val="single" w:sz="4" w:space="0" w:color="3976B8" w:themeColor="accent4" w:themeTint="99"/>
      </w:tblBorders>
    </w:tblPr>
    <w:tblStylePr w:type="firstRow">
      <w:rPr>
        <w:b/>
        <w:bCs/>
        <w:color w:val="FFFFFF" w:themeColor="background1"/>
      </w:rPr>
      <w:tblPr/>
      <w:tcPr>
        <w:tcBorders>
          <w:top w:val="single" w:sz="4" w:space="0" w:color="0F1F30" w:themeColor="accent4"/>
          <w:left w:val="single" w:sz="4" w:space="0" w:color="0F1F30" w:themeColor="accent4"/>
          <w:bottom w:val="single" w:sz="4" w:space="0" w:color="0F1F30" w:themeColor="accent4"/>
          <w:right w:val="single" w:sz="4" w:space="0" w:color="0F1F30" w:themeColor="accent4"/>
          <w:insideH w:val="nil"/>
          <w:insideV w:val="nil"/>
        </w:tcBorders>
        <w:shd w:val="clear" w:color="auto" w:fill="0F1F30" w:themeFill="accent4"/>
      </w:tcPr>
    </w:tblStylePr>
    <w:tblStylePr w:type="lastRow">
      <w:rPr>
        <w:b/>
        <w:bCs/>
      </w:rPr>
      <w:tblPr/>
      <w:tcPr>
        <w:tcBorders>
          <w:top w:val="double" w:sz="4" w:space="0" w:color="0F1F30" w:themeColor="accent4"/>
        </w:tcBorders>
      </w:tcPr>
    </w:tblStylePr>
    <w:tblStylePr w:type="firstCol">
      <w:rPr>
        <w:b/>
        <w:bCs/>
      </w:rPr>
    </w:tblStylePr>
    <w:tblStylePr w:type="lastCol">
      <w:rPr>
        <w:b/>
        <w:bCs/>
      </w:rPr>
    </w:tblStylePr>
    <w:tblStylePr w:type="band1Vert">
      <w:tblPr/>
      <w:tcPr>
        <w:shd w:val="clear" w:color="auto" w:fill="BAD1E9" w:themeFill="accent4" w:themeFillTint="33"/>
      </w:tcPr>
    </w:tblStylePr>
    <w:tblStylePr w:type="band1Horz">
      <w:tblPr/>
      <w:tcPr>
        <w:shd w:val="clear" w:color="auto" w:fill="BAD1E9" w:themeFill="accent4" w:themeFillTint="33"/>
      </w:tcPr>
    </w:tblStylePr>
  </w:style>
  <w:style w:type="paragraph" w:customStyle="1" w:styleId="Policetableau0">
    <w:name w:val="Police tableau"/>
    <w:basedOn w:val="Normal"/>
    <w:link w:val="PolicetableauCar0"/>
    <w:qFormat/>
    <w:rsid w:val="00993DA9"/>
    <w:pPr>
      <w:spacing w:before="60" w:after="60" w:line="240" w:lineRule="auto"/>
      <w:ind w:left="57" w:right="57"/>
      <w:jc w:val="left"/>
    </w:pPr>
    <w:rPr>
      <w:rFonts w:eastAsia="Times New Roman" w:cs="Hind"/>
      <w:szCs w:val="24"/>
      <w:lang w:eastAsia="fr-FR"/>
    </w:rPr>
  </w:style>
  <w:style w:type="character" w:customStyle="1" w:styleId="PolicetableauCar0">
    <w:name w:val="Police tableau Car"/>
    <w:basedOn w:val="Policepardfaut"/>
    <w:link w:val="Policetableau0"/>
    <w:rsid w:val="00993DA9"/>
    <w:rPr>
      <w:rFonts w:eastAsia="Times New Roman" w:cs="Hind"/>
      <w:color w:val="464646" w:themeColor="accent3"/>
      <w:sz w:val="20"/>
      <w:szCs w:val="24"/>
      <w:lang w:eastAsia="fr-FR"/>
    </w:rPr>
  </w:style>
  <w:style w:type="table" w:styleId="TableauGrille1Clair">
    <w:name w:val="Grid Table 1 Light"/>
    <w:basedOn w:val="TableauNormal"/>
    <w:uiPriority w:val="46"/>
    <w:rsid w:val="00EA5B8B"/>
    <w:pPr>
      <w:spacing w:after="0" w:line="240" w:lineRule="auto"/>
    </w:pPr>
    <w:tblPr>
      <w:tblStyleRowBandSize w:val="1"/>
      <w:tblStyleColBandSize w:val="1"/>
      <w:tblBorders>
        <w:top w:val="single" w:sz="4" w:space="0" w:color="595959" w:themeColor="background2" w:themeShade="BF"/>
        <w:left w:val="single" w:sz="4" w:space="0" w:color="595959" w:themeColor="background2" w:themeShade="BF"/>
        <w:bottom w:val="single" w:sz="4" w:space="0" w:color="595959" w:themeColor="background2" w:themeShade="BF"/>
        <w:right w:val="single" w:sz="4" w:space="0" w:color="595959" w:themeColor="background2" w:themeShade="BF"/>
        <w:insideH w:val="single" w:sz="4" w:space="0" w:color="A6A6A6" w:themeColor="background1" w:themeShade="A6"/>
        <w:insideV w:val="single" w:sz="4" w:space="0" w:color="A6A6A6" w:themeColor="background1" w:themeShade="A6"/>
      </w:tblBorders>
    </w:tblPr>
    <w:tblStylePr w:type="firstRow">
      <w:rPr>
        <w:b/>
        <w:bCs/>
      </w:rPr>
      <w:tblPr/>
      <w:tcPr>
        <w:tcBorders>
          <w:bottom w:val="single" w:sz="12" w:space="0" w:color="E89759" w:themeColor="accent2"/>
          <w:insideH w:val="nil"/>
          <w:insideV w:val="nil"/>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ev">
    <w:name w:val="Strong"/>
    <w:basedOn w:val="Policepardfaut"/>
    <w:uiPriority w:val="22"/>
    <w:qFormat/>
    <w:rsid w:val="00EA5B8B"/>
    <w:rPr>
      <w:b/>
      <w:bCs/>
    </w:rPr>
  </w:style>
  <w:style w:type="table" w:customStyle="1" w:styleId="Grilledutableau1">
    <w:name w:val="Grille du tableau1"/>
    <w:basedOn w:val="TableauNormal"/>
    <w:next w:val="Grilledutableau"/>
    <w:uiPriority w:val="39"/>
    <w:rsid w:val="00FB2B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auNormal"/>
    <w:next w:val="Grilledutableau"/>
    <w:uiPriority w:val="39"/>
    <w:rsid w:val="0073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3">
    <w:name w:val="Grille du tableau3"/>
    <w:basedOn w:val="TableauNormal"/>
    <w:next w:val="Grilledutableau"/>
    <w:uiPriority w:val="39"/>
    <w:rsid w:val="0073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4">
    <w:name w:val="Grille du tableau4"/>
    <w:basedOn w:val="TableauNormal"/>
    <w:next w:val="Grilledutableau"/>
    <w:uiPriority w:val="39"/>
    <w:rsid w:val="0073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5">
    <w:name w:val="Grille du tableau5"/>
    <w:basedOn w:val="TableauNormal"/>
    <w:next w:val="Grilledutableau"/>
    <w:uiPriority w:val="39"/>
    <w:rsid w:val="00733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6">
    <w:name w:val="Grille du tableau6"/>
    <w:basedOn w:val="TableauNormal"/>
    <w:next w:val="Grilledutableau"/>
    <w:uiPriority w:val="39"/>
    <w:rsid w:val="003562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vision">
    <w:name w:val="Revision"/>
    <w:hidden/>
    <w:uiPriority w:val="99"/>
    <w:semiHidden/>
    <w:rsid w:val="00EB5C88"/>
    <w:pPr>
      <w:spacing w:after="0" w:line="240" w:lineRule="auto"/>
    </w:pPr>
    <w:rPr>
      <w:color w:val="464646" w:themeColor="accent3"/>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destrebecq\Desktop\MAJ%20Charte\Template%20Word\Evol-Mod&#232;le_Template_word.dotx" TargetMode="External"/></Relationships>
</file>

<file path=word/theme/theme1.xml><?xml version="1.0" encoding="utf-8"?>
<a:theme xmlns:a="http://schemas.openxmlformats.org/drawingml/2006/main" name="Thème Office">
  <a:themeElements>
    <a:clrScheme name="Nouvelle_charte_Apside_3">
      <a:dk1>
        <a:sysClr val="windowText" lastClr="000000"/>
      </a:dk1>
      <a:lt1>
        <a:sysClr val="window" lastClr="FFFFFF"/>
      </a:lt1>
      <a:dk2>
        <a:srgbClr val="E7E6E6"/>
      </a:dk2>
      <a:lt2>
        <a:srgbClr val="787878"/>
      </a:lt2>
      <a:accent1>
        <a:srgbClr val="183650"/>
      </a:accent1>
      <a:accent2>
        <a:srgbClr val="E89759"/>
      </a:accent2>
      <a:accent3>
        <a:srgbClr val="464646"/>
      </a:accent3>
      <a:accent4>
        <a:srgbClr val="0F1F30"/>
      </a:accent4>
      <a:accent5>
        <a:srgbClr val="E8761F"/>
      </a:accent5>
      <a:accent6>
        <a:srgbClr val="FFFFFF"/>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20D7B8-B7BE-4D81-8444-96F1C273F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Evol-Modèle_Template_word.dotx</Template>
  <TotalTime>1</TotalTime>
  <Pages>10</Pages>
  <Words>682</Words>
  <Characters>3754</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Nom du document</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Nom du document</dc:title>
  <dc:subject/>
  <dc:creator>Manon DESTREBECQ</dc:creator>
  <cp:keywords/>
  <dc:description/>
  <cp:lastModifiedBy>Justine GUILLARD</cp:lastModifiedBy>
  <cp:revision>2</cp:revision>
  <dcterms:created xsi:type="dcterms:W3CDTF">2023-04-04T07:35:00Z</dcterms:created>
  <dcterms:modified xsi:type="dcterms:W3CDTF">2023-04-04T07:35:00Z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éférence">
    <vt:lpwstr>QUAL_FRM_40</vt:lpwstr>
  </property>
  <property fmtid="{D5CDD505-2E9C-101B-9397-08002B2CF9AE}" pid="3" name="Version">
    <vt:i4>15</vt:i4>
  </property>
  <property fmtid="{D5CDD505-2E9C-101B-9397-08002B2CF9AE}" pid="4" name="Diffusion">
    <vt:lpwstr>Confidentiel</vt:lpwstr>
  </property>
  <property fmtid="{D5CDD505-2E9C-101B-9397-08002B2CF9AE}" pid="5" name="NOM DU DOCUMENT">
    <vt:lpwstr>Entretien annuel et professionnel</vt:lpwstr>
  </property>
</Properties>
</file>